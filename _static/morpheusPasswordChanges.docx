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7A47E" w14:textId="4B8A508C" w:rsidR="00683E1C" w:rsidRDefault="00683E1C" w:rsidP="008056F8">
      <w:pPr>
        <w:pStyle w:val="CommentText"/>
        <w:rPr>
          <w:rFonts w:ascii="Gotham Medium" w:hAnsi="Gotham Medium"/>
          <w:sz w:val="40"/>
          <w:szCs w:val="40"/>
        </w:rPr>
      </w:pPr>
    </w:p>
    <w:p w14:paraId="56EE4220" w14:textId="77777777" w:rsidR="003A64BA" w:rsidRPr="00D147D2" w:rsidRDefault="003A64BA">
      <w:pPr>
        <w:rPr>
          <w:rFonts w:ascii="Gotham Book" w:hAnsi="Gotham Book" w:cstheme="majorHAnsi"/>
          <w:sz w:val="36"/>
          <w:szCs w:val="36"/>
        </w:rPr>
      </w:pPr>
    </w:p>
    <w:p w14:paraId="0D6BA2FD" w14:textId="77777777" w:rsidR="00683E1C" w:rsidRDefault="00683E1C" w:rsidP="00683E1C">
      <w:pPr>
        <w:rPr>
          <w:b/>
          <w:bCs/>
        </w:rPr>
      </w:pPr>
    </w:p>
    <w:p w14:paraId="755883D2" w14:textId="77777777" w:rsidR="00683E1C" w:rsidRDefault="00683E1C" w:rsidP="00683E1C">
      <w:pPr>
        <w:rPr>
          <w:b/>
          <w:bCs/>
        </w:rPr>
      </w:pPr>
    </w:p>
    <w:p w14:paraId="5FC60D2B" w14:textId="77777777" w:rsidR="00683E1C" w:rsidRPr="007577E0" w:rsidRDefault="00D147D2" w:rsidP="00683E1C">
      <w:pPr>
        <w:rPr>
          <w:rFonts w:ascii="Gotham Medium" w:hAnsi="Gotham Medium"/>
          <w:sz w:val="56"/>
          <w:szCs w:val="56"/>
        </w:rPr>
      </w:pPr>
      <w:r>
        <w:rPr>
          <w:rFonts w:ascii="Gotham Medium" w:hAnsi="Gotham Medium"/>
          <w:noProof/>
          <w:sz w:val="56"/>
          <w:szCs w:val="56"/>
        </w:rPr>
        <w:drawing>
          <wp:inline distT="0" distB="0" distL="0" distR="0" wp14:anchorId="4C054CD6" wp14:editId="02618C4E">
            <wp:extent cx="3065584" cy="657924"/>
            <wp:effectExtent l="0" t="0" r="0" b="2540"/>
            <wp:docPr id="5" name="Picture 5" descr="A picture containing clock, drawing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rpheus-horizontal-v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320" cy="6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0A74" w14:textId="77777777" w:rsidR="00683E1C" w:rsidRDefault="00683E1C" w:rsidP="00683E1C">
      <w:pPr>
        <w:rPr>
          <w:rFonts w:ascii="Gotham Medium" w:hAnsi="Gotham Medium"/>
          <w:sz w:val="56"/>
          <w:szCs w:val="56"/>
        </w:rPr>
      </w:pPr>
    </w:p>
    <w:p w14:paraId="6C41EA31" w14:textId="77777777" w:rsidR="00683E1C" w:rsidRPr="00BF79A4" w:rsidRDefault="00683E1C" w:rsidP="00683E1C">
      <w:pPr>
        <w:rPr>
          <w:rFonts w:ascii="Arial" w:hAnsi="Arial" w:cs="Arial"/>
          <w:sz w:val="56"/>
          <w:szCs w:val="56"/>
        </w:rPr>
      </w:pPr>
    </w:p>
    <w:p w14:paraId="32889234" w14:textId="5C7B7E7F" w:rsidR="00683E1C" w:rsidRPr="00BF79A4" w:rsidRDefault="005522C3" w:rsidP="00683E1C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36"/>
          <w:szCs w:val="36"/>
        </w:rPr>
        <w:t>Morpheus Component Password Change</w:t>
      </w:r>
    </w:p>
    <w:p w14:paraId="3C5D9A6D" w14:textId="77777777" w:rsidR="00683E1C" w:rsidRPr="00BF79A4" w:rsidRDefault="00683E1C" w:rsidP="00683E1C">
      <w:pPr>
        <w:rPr>
          <w:rFonts w:ascii="Arial" w:hAnsi="Arial" w:cs="Arial"/>
          <w:sz w:val="32"/>
          <w:szCs w:val="32"/>
        </w:rPr>
      </w:pPr>
    </w:p>
    <w:p w14:paraId="6DFA10A6" w14:textId="77777777" w:rsidR="00683E1C" w:rsidRPr="00BF79A4" w:rsidRDefault="00683E1C" w:rsidP="00683E1C">
      <w:pPr>
        <w:rPr>
          <w:rFonts w:ascii="Arial" w:hAnsi="Arial" w:cs="Arial"/>
        </w:rPr>
      </w:pPr>
    </w:p>
    <w:p w14:paraId="2D5DB454" w14:textId="77777777" w:rsidR="00683E1C" w:rsidRPr="00BF79A4" w:rsidRDefault="00683E1C" w:rsidP="00683E1C">
      <w:pPr>
        <w:rPr>
          <w:rFonts w:ascii="Arial" w:hAnsi="Arial" w:cs="Arial"/>
          <w:sz w:val="20"/>
          <w:szCs w:val="20"/>
        </w:rPr>
      </w:pPr>
    </w:p>
    <w:p w14:paraId="7EDBD673" w14:textId="0EC5BD6E" w:rsidR="00683E1C" w:rsidRPr="00BF79A4" w:rsidRDefault="00683E1C" w:rsidP="00683E1C">
      <w:pPr>
        <w:rPr>
          <w:rFonts w:ascii="Arial" w:hAnsi="Arial" w:cs="Arial"/>
          <w:sz w:val="20"/>
          <w:szCs w:val="20"/>
        </w:rPr>
      </w:pPr>
      <w:r w:rsidRPr="00BF79A4">
        <w:rPr>
          <w:rFonts w:ascii="Arial" w:hAnsi="Arial" w:cs="Arial"/>
          <w:sz w:val="20"/>
          <w:szCs w:val="20"/>
        </w:rPr>
        <w:t xml:space="preserve">Last Updated:  </w:t>
      </w:r>
      <w:r w:rsidR="00B960AB">
        <w:rPr>
          <w:rFonts w:ascii="Arial" w:hAnsi="Arial" w:cs="Arial"/>
          <w:sz w:val="20"/>
          <w:szCs w:val="20"/>
        </w:rPr>
        <w:t>July</w:t>
      </w:r>
      <w:r w:rsidR="00BA2412">
        <w:rPr>
          <w:rFonts w:ascii="Arial" w:hAnsi="Arial" w:cs="Arial"/>
          <w:sz w:val="20"/>
          <w:szCs w:val="20"/>
        </w:rPr>
        <w:t xml:space="preserve"> 202</w:t>
      </w:r>
      <w:r w:rsidR="00B960AB">
        <w:rPr>
          <w:rFonts w:ascii="Arial" w:hAnsi="Arial" w:cs="Arial"/>
          <w:sz w:val="20"/>
          <w:szCs w:val="20"/>
        </w:rPr>
        <w:t>4</w:t>
      </w:r>
    </w:p>
    <w:p w14:paraId="52BEF51C" w14:textId="77777777" w:rsidR="00683E1C" w:rsidRDefault="00683E1C" w:rsidP="00683E1C">
      <w:pPr>
        <w:rPr>
          <w:rFonts w:ascii="Gotham Book" w:hAnsi="Gotham Book"/>
          <w:sz w:val="20"/>
          <w:szCs w:val="20"/>
        </w:rPr>
      </w:pPr>
    </w:p>
    <w:p w14:paraId="02CE0C6A" w14:textId="77777777" w:rsidR="00683E1C" w:rsidRPr="009A7B04" w:rsidRDefault="00683E1C" w:rsidP="00683E1C">
      <w:pPr>
        <w:rPr>
          <w:rFonts w:ascii="Gotham Book" w:hAnsi="Gotham Book"/>
          <w:sz w:val="20"/>
          <w:szCs w:val="20"/>
        </w:rPr>
      </w:pPr>
    </w:p>
    <w:p w14:paraId="35BEFECC" w14:textId="77777777" w:rsidR="00683E1C" w:rsidRDefault="00683E1C" w:rsidP="00683E1C">
      <w:pPr>
        <w:rPr>
          <w:rFonts w:ascii="Gotham Book" w:hAnsi="Gotham Book"/>
        </w:rPr>
      </w:pPr>
    </w:p>
    <w:p w14:paraId="7B41AC1A" w14:textId="77777777" w:rsidR="00683E1C" w:rsidRDefault="00683E1C" w:rsidP="00683E1C">
      <w:pPr>
        <w:rPr>
          <w:rFonts w:ascii="Gotham Book" w:hAnsi="Gotham Book"/>
        </w:rPr>
      </w:pPr>
    </w:p>
    <w:p w14:paraId="21746A0B" w14:textId="77777777" w:rsidR="00683E1C" w:rsidRDefault="00683E1C" w:rsidP="00683E1C">
      <w:pPr>
        <w:rPr>
          <w:rFonts w:ascii="Gotham Book" w:hAnsi="Gotham Book"/>
        </w:rPr>
      </w:pPr>
    </w:p>
    <w:p w14:paraId="0A14E092" w14:textId="77777777" w:rsidR="00683E1C" w:rsidRDefault="00683E1C" w:rsidP="00683E1C">
      <w:pPr>
        <w:rPr>
          <w:rFonts w:ascii="Gotham Book" w:hAnsi="Gotham Book"/>
          <w:color w:val="595959" w:themeColor="text1" w:themeTint="A6"/>
          <w:sz w:val="13"/>
          <w:szCs w:val="13"/>
        </w:rPr>
      </w:pPr>
    </w:p>
    <w:p w14:paraId="5DF7F9D5" w14:textId="77777777" w:rsidR="00683E1C" w:rsidRDefault="00683E1C" w:rsidP="00683E1C">
      <w:pPr>
        <w:rPr>
          <w:rFonts w:ascii="Gotham Book" w:hAnsi="Gotham Book"/>
          <w:color w:val="595959" w:themeColor="text1" w:themeTint="A6"/>
          <w:sz w:val="13"/>
          <w:szCs w:val="13"/>
        </w:rPr>
      </w:pPr>
    </w:p>
    <w:p w14:paraId="0D385472" w14:textId="77777777" w:rsidR="00683E1C" w:rsidRDefault="00683E1C" w:rsidP="00683E1C">
      <w:pPr>
        <w:rPr>
          <w:rFonts w:ascii="Gotham Book" w:hAnsi="Gotham Book"/>
          <w:color w:val="595959" w:themeColor="text1" w:themeTint="A6"/>
          <w:sz w:val="13"/>
          <w:szCs w:val="13"/>
        </w:rPr>
      </w:pPr>
    </w:p>
    <w:p w14:paraId="450C5AC0" w14:textId="77777777" w:rsidR="00683E1C" w:rsidRDefault="00683E1C" w:rsidP="00683E1C">
      <w:pPr>
        <w:rPr>
          <w:rFonts w:ascii="Gotham Book" w:hAnsi="Gotham Book"/>
          <w:color w:val="595959" w:themeColor="text1" w:themeTint="A6"/>
          <w:sz w:val="13"/>
          <w:szCs w:val="13"/>
        </w:rPr>
      </w:pPr>
    </w:p>
    <w:p w14:paraId="06026094" w14:textId="77777777" w:rsidR="00683E1C" w:rsidRDefault="00683E1C" w:rsidP="00683E1C">
      <w:pPr>
        <w:rPr>
          <w:rFonts w:ascii="Gotham Book" w:hAnsi="Gotham Book"/>
          <w:color w:val="595959" w:themeColor="text1" w:themeTint="A6"/>
          <w:sz w:val="13"/>
          <w:szCs w:val="13"/>
        </w:rPr>
      </w:pPr>
    </w:p>
    <w:p w14:paraId="243FC5AA" w14:textId="77777777" w:rsidR="00683E1C" w:rsidRDefault="00683E1C" w:rsidP="00683E1C">
      <w:pPr>
        <w:rPr>
          <w:rFonts w:ascii="Gotham Book" w:hAnsi="Gotham Book"/>
          <w:color w:val="595959" w:themeColor="text1" w:themeTint="A6"/>
          <w:sz w:val="13"/>
          <w:szCs w:val="13"/>
        </w:rPr>
      </w:pPr>
    </w:p>
    <w:p w14:paraId="3D8ED191" w14:textId="77777777" w:rsidR="00683E1C" w:rsidRDefault="00683E1C" w:rsidP="00683E1C">
      <w:pPr>
        <w:rPr>
          <w:rFonts w:ascii="Gotham Book" w:hAnsi="Gotham Book"/>
          <w:color w:val="595959" w:themeColor="text1" w:themeTint="A6"/>
          <w:sz w:val="13"/>
          <w:szCs w:val="13"/>
        </w:rPr>
      </w:pPr>
    </w:p>
    <w:p w14:paraId="2B0A741B" w14:textId="77777777" w:rsidR="00683E1C" w:rsidRDefault="00683E1C" w:rsidP="00683E1C">
      <w:pPr>
        <w:rPr>
          <w:rFonts w:ascii="Gotham Book" w:hAnsi="Gotham Book"/>
          <w:color w:val="595959" w:themeColor="text1" w:themeTint="A6"/>
          <w:sz w:val="13"/>
          <w:szCs w:val="13"/>
        </w:rPr>
      </w:pPr>
    </w:p>
    <w:p w14:paraId="4B14EDC6" w14:textId="77777777" w:rsidR="00683E1C" w:rsidRDefault="00683E1C" w:rsidP="00683E1C">
      <w:pPr>
        <w:rPr>
          <w:rFonts w:ascii="Gotham Book" w:hAnsi="Gotham Book"/>
          <w:color w:val="595959" w:themeColor="text1" w:themeTint="A6"/>
          <w:sz w:val="13"/>
          <w:szCs w:val="13"/>
        </w:rPr>
      </w:pPr>
    </w:p>
    <w:p w14:paraId="7CF2A715" w14:textId="77777777" w:rsidR="00683E1C" w:rsidRDefault="00683E1C" w:rsidP="00683E1C">
      <w:pPr>
        <w:rPr>
          <w:rFonts w:ascii="Gotham Book" w:hAnsi="Gotham Book"/>
          <w:color w:val="595959" w:themeColor="text1" w:themeTint="A6"/>
          <w:sz w:val="13"/>
          <w:szCs w:val="13"/>
        </w:rPr>
      </w:pPr>
    </w:p>
    <w:p w14:paraId="0400CEE3" w14:textId="77777777" w:rsidR="00683E1C" w:rsidRDefault="00683E1C" w:rsidP="00683E1C">
      <w:pPr>
        <w:rPr>
          <w:rFonts w:ascii="Gotham Book" w:hAnsi="Gotham Book"/>
          <w:color w:val="595959" w:themeColor="text1" w:themeTint="A6"/>
          <w:sz w:val="13"/>
          <w:szCs w:val="13"/>
        </w:rPr>
      </w:pPr>
    </w:p>
    <w:p w14:paraId="2E0D907D" w14:textId="77777777" w:rsidR="00683E1C" w:rsidRDefault="00683E1C" w:rsidP="00683E1C">
      <w:pPr>
        <w:rPr>
          <w:rFonts w:ascii="Gotham Book" w:hAnsi="Gotham Book"/>
          <w:color w:val="595959" w:themeColor="text1" w:themeTint="A6"/>
          <w:sz w:val="13"/>
          <w:szCs w:val="13"/>
        </w:rPr>
      </w:pPr>
    </w:p>
    <w:p w14:paraId="596CE3D3" w14:textId="77777777" w:rsidR="00683E1C" w:rsidRDefault="00683E1C" w:rsidP="00683E1C">
      <w:pPr>
        <w:rPr>
          <w:rFonts w:ascii="Gotham Book" w:hAnsi="Gotham Book"/>
          <w:color w:val="595959" w:themeColor="text1" w:themeTint="A6"/>
          <w:sz w:val="13"/>
          <w:szCs w:val="13"/>
        </w:rPr>
      </w:pPr>
    </w:p>
    <w:p w14:paraId="416CFC61" w14:textId="77777777" w:rsidR="00683E1C" w:rsidRDefault="00683E1C" w:rsidP="00683E1C">
      <w:pPr>
        <w:rPr>
          <w:rFonts w:ascii="Gotham Book" w:hAnsi="Gotham Book"/>
          <w:color w:val="595959" w:themeColor="text1" w:themeTint="A6"/>
          <w:sz w:val="13"/>
          <w:szCs w:val="13"/>
        </w:rPr>
      </w:pPr>
    </w:p>
    <w:p w14:paraId="0D1AF034" w14:textId="77777777" w:rsidR="00683E1C" w:rsidRDefault="00683E1C" w:rsidP="00683E1C">
      <w:pPr>
        <w:rPr>
          <w:rFonts w:ascii="Gotham Book" w:hAnsi="Gotham Book"/>
          <w:color w:val="595959" w:themeColor="text1" w:themeTint="A6"/>
          <w:sz w:val="13"/>
          <w:szCs w:val="13"/>
        </w:rPr>
      </w:pPr>
    </w:p>
    <w:p w14:paraId="5D7DC1FF" w14:textId="77777777" w:rsidR="00683E1C" w:rsidRDefault="00683E1C" w:rsidP="00683E1C">
      <w:pPr>
        <w:rPr>
          <w:rFonts w:ascii="Gotham Book" w:hAnsi="Gotham Book"/>
          <w:color w:val="595959" w:themeColor="text1" w:themeTint="A6"/>
          <w:sz w:val="13"/>
          <w:szCs w:val="13"/>
        </w:rPr>
      </w:pPr>
    </w:p>
    <w:p w14:paraId="14F8EAD8" w14:textId="77777777" w:rsidR="00F201AC" w:rsidRDefault="00F201AC" w:rsidP="00683E1C">
      <w:pPr>
        <w:rPr>
          <w:rFonts w:ascii="Gotham Book" w:hAnsi="Gotham Book"/>
          <w:color w:val="595959" w:themeColor="text1" w:themeTint="A6"/>
          <w:sz w:val="13"/>
          <w:szCs w:val="13"/>
        </w:rPr>
      </w:pPr>
    </w:p>
    <w:p w14:paraId="7D47FC95" w14:textId="77777777" w:rsidR="00F201AC" w:rsidRDefault="00F201AC" w:rsidP="00683E1C">
      <w:pPr>
        <w:rPr>
          <w:rFonts w:ascii="Gotham Book" w:hAnsi="Gotham Book"/>
          <w:color w:val="595959" w:themeColor="text1" w:themeTint="A6"/>
          <w:sz w:val="13"/>
          <w:szCs w:val="13"/>
        </w:rPr>
      </w:pPr>
    </w:p>
    <w:p w14:paraId="3BE6AF67" w14:textId="77777777" w:rsidR="00F201AC" w:rsidRDefault="00F201AC" w:rsidP="00683E1C">
      <w:pPr>
        <w:rPr>
          <w:rFonts w:ascii="Gotham Book" w:hAnsi="Gotham Book"/>
          <w:color w:val="595959" w:themeColor="text1" w:themeTint="A6"/>
          <w:sz w:val="13"/>
          <w:szCs w:val="13"/>
        </w:rPr>
      </w:pPr>
    </w:p>
    <w:p w14:paraId="0E748DF0" w14:textId="77777777" w:rsidR="00F201AC" w:rsidRDefault="00F201AC" w:rsidP="00683E1C">
      <w:pPr>
        <w:rPr>
          <w:rFonts w:ascii="Gotham Book" w:hAnsi="Gotham Book"/>
          <w:color w:val="595959" w:themeColor="text1" w:themeTint="A6"/>
          <w:sz w:val="13"/>
          <w:szCs w:val="13"/>
        </w:rPr>
      </w:pPr>
    </w:p>
    <w:p w14:paraId="4EC855A0" w14:textId="77777777" w:rsidR="00F201AC" w:rsidRDefault="00F201AC" w:rsidP="00683E1C">
      <w:pPr>
        <w:rPr>
          <w:rFonts w:ascii="Gotham Book" w:hAnsi="Gotham Book"/>
          <w:color w:val="595959" w:themeColor="text1" w:themeTint="A6"/>
          <w:sz w:val="13"/>
          <w:szCs w:val="13"/>
        </w:rPr>
      </w:pPr>
    </w:p>
    <w:p w14:paraId="1DF881FF" w14:textId="77777777" w:rsidR="00F201AC" w:rsidRDefault="00F201AC" w:rsidP="00683E1C">
      <w:pPr>
        <w:rPr>
          <w:rFonts w:ascii="Gotham Book" w:hAnsi="Gotham Book"/>
          <w:color w:val="595959" w:themeColor="text1" w:themeTint="A6"/>
          <w:sz w:val="13"/>
          <w:szCs w:val="13"/>
        </w:rPr>
      </w:pPr>
    </w:p>
    <w:p w14:paraId="4CCB50FF" w14:textId="77777777" w:rsidR="00F201AC" w:rsidRDefault="00F201AC" w:rsidP="00683E1C">
      <w:pPr>
        <w:rPr>
          <w:rFonts w:ascii="Gotham Book" w:hAnsi="Gotham Book"/>
          <w:color w:val="595959" w:themeColor="text1" w:themeTint="A6"/>
          <w:sz w:val="13"/>
          <w:szCs w:val="13"/>
        </w:rPr>
      </w:pPr>
    </w:p>
    <w:p w14:paraId="26397FF1" w14:textId="77777777" w:rsidR="00F201AC" w:rsidRDefault="00F201AC" w:rsidP="00683E1C">
      <w:pPr>
        <w:rPr>
          <w:rFonts w:ascii="Gotham Book" w:hAnsi="Gotham Book"/>
          <w:color w:val="595959" w:themeColor="text1" w:themeTint="A6"/>
          <w:sz w:val="13"/>
          <w:szCs w:val="13"/>
        </w:rPr>
      </w:pPr>
    </w:p>
    <w:p w14:paraId="770FC4A7" w14:textId="77777777" w:rsidR="00F201AC" w:rsidRDefault="00F201AC" w:rsidP="00683E1C">
      <w:pPr>
        <w:rPr>
          <w:rFonts w:ascii="Gotham Book" w:hAnsi="Gotham Book"/>
          <w:color w:val="595959" w:themeColor="text1" w:themeTint="A6"/>
          <w:sz w:val="13"/>
          <w:szCs w:val="13"/>
        </w:rPr>
      </w:pPr>
    </w:p>
    <w:p w14:paraId="77229853" w14:textId="77777777" w:rsidR="00F201AC" w:rsidRDefault="00F201AC" w:rsidP="00683E1C">
      <w:pPr>
        <w:rPr>
          <w:rFonts w:ascii="Gotham Book" w:hAnsi="Gotham Book"/>
          <w:color w:val="595959" w:themeColor="text1" w:themeTint="A6"/>
          <w:sz w:val="13"/>
          <w:szCs w:val="13"/>
        </w:rPr>
      </w:pPr>
    </w:p>
    <w:p w14:paraId="3708D4D8" w14:textId="77777777" w:rsidR="00F201AC" w:rsidRDefault="00F201AC" w:rsidP="00683E1C">
      <w:pPr>
        <w:rPr>
          <w:rFonts w:ascii="Gotham Book" w:hAnsi="Gotham Book"/>
          <w:color w:val="595959" w:themeColor="text1" w:themeTint="A6"/>
          <w:sz w:val="13"/>
          <w:szCs w:val="13"/>
        </w:rPr>
      </w:pPr>
    </w:p>
    <w:p w14:paraId="1409B9C0" w14:textId="77777777" w:rsidR="00F201AC" w:rsidRDefault="00F201AC" w:rsidP="00683E1C">
      <w:pPr>
        <w:rPr>
          <w:rFonts w:ascii="Gotham Book" w:hAnsi="Gotham Book"/>
          <w:color w:val="595959" w:themeColor="text1" w:themeTint="A6"/>
          <w:sz w:val="13"/>
          <w:szCs w:val="13"/>
        </w:rPr>
      </w:pPr>
    </w:p>
    <w:p w14:paraId="1184968C" w14:textId="77777777" w:rsidR="00F201AC" w:rsidRDefault="00F201AC" w:rsidP="00683E1C">
      <w:pPr>
        <w:rPr>
          <w:rFonts w:ascii="Gotham Book" w:hAnsi="Gotham Book"/>
          <w:color w:val="595959" w:themeColor="text1" w:themeTint="A6"/>
          <w:sz w:val="13"/>
          <w:szCs w:val="13"/>
        </w:rPr>
      </w:pPr>
    </w:p>
    <w:p w14:paraId="04F0462F" w14:textId="77777777" w:rsidR="00F201AC" w:rsidRDefault="00F201AC" w:rsidP="00683E1C">
      <w:pPr>
        <w:rPr>
          <w:rFonts w:ascii="Gotham Book" w:hAnsi="Gotham Book"/>
          <w:color w:val="595959" w:themeColor="text1" w:themeTint="A6"/>
          <w:sz w:val="13"/>
          <w:szCs w:val="13"/>
        </w:rPr>
      </w:pPr>
    </w:p>
    <w:p w14:paraId="5E414A1C" w14:textId="77777777" w:rsidR="00F201AC" w:rsidRDefault="00F201AC" w:rsidP="00683E1C">
      <w:pPr>
        <w:rPr>
          <w:rFonts w:ascii="Gotham Book" w:hAnsi="Gotham Book"/>
          <w:color w:val="595959" w:themeColor="text1" w:themeTint="A6"/>
          <w:sz w:val="13"/>
          <w:szCs w:val="13"/>
        </w:rPr>
      </w:pPr>
    </w:p>
    <w:p w14:paraId="62FFD9DB" w14:textId="77777777" w:rsidR="00F201AC" w:rsidRDefault="00F201AC" w:rsidP="00683E1C">
      <w:pPr>
        <w:rPr>
          <w:rFonts w:ascii="Gotham Book" w:hAnsi="Gotham Book"/>
          <w:color w:val="595959" w:themeColor="text1" w:themeTint="A6"/>
          <w:sz w:val="13"/>
          <w:szCs w:val="13"/>
        </w:rPr>
      </w:pPr>
    </w:p>
    <w:p w14:paraId="76785B1C" w14:textId="77777777" w:rsidR="00F201AC" w:rsidRDefault="00F201AC" w:rsidP="00683E1C">
      <w:pPr>
        <w:rPr>
          <w:rFonts w:ascii="Gotham Book" w:hAnsi="Gotham Book"/>
          <w:color w:val="595959" w:themeColor="text1" w:themeTint="A6"/>
          <w:sz w:val="13"/>
          <w:szCs w:val="13"/>
        </w:rPr>
      </w:pPr>
    </w:p>
    <w:p w14:paraId="3C883BF0" w14:textId="77777777" w:rsidR="00683E1C" w:rsidRDefault="00683E1C" w:rsidP="00683E1C">
      <w:pPr>
        <w:rPr>
          <w:rFonts w:ascii="Gotham Book" w:hAnsi="Gotham Book"/>
          <w:color w:val="595959" w:themeColor="text1" w:themeTint="A6"/>
          <w:sz w:val="13"/>
          <w:szCs w:val="13"/>
        </w:rPr>
      </w:pPr>
    </w:p>
    <w:p w14:paraId="51703A08" w14:textId="620637A9" w:rsidR="00683E1C" w:rsidRPr="006A0B7E" w:rsidRDefault="00683E1C" w:rsidP="00683E1C">
      <w:pPr>
        <w:rPr>
          <w:rFonts w:ascii="Gotham Book" w:hAnsi="Gotham Book"/>
          <w:color w:val="595959" w:themeColor="text1" w:themeTint="A6"/>
          <w:sz w:val="13"/>
          <w:szCs w:val="13"/>
        </w:rPr>
      </w:pPr>
      <w:r w:rsidRPr="006A0B7E">
        <w:rPr>
          <w:rFonts w:ascii="Gotham Book" w:hAnsi="Gotham Book"/>
          <w:color w:val="595959" w:themeColor="text1" w:themeTint="A6"/>
          <w:sz w:val="13"/>
          <w:szCs w:val="13"/>
        </w:rPr>
        <w:t>Copyright © 20</w:t>
      </w:r>
      <w:r w:rsidR="00D147D2">
        <w:rPr>
          <w:rFonts w:ascii="Gotham Book" w:hAnsi="Gotham Book"/>
          <w:color w:val="595959" w:themeColor="text1" w:themeTint="A6"/>
          <w:sz w:val="13"/>
          <w:szCs w:val="13"/>
        </w:rPr>
        <w:t>2</w:t>
      </w:r>
      <w:r w:rsidR="00B960AB">
        <w:rPr>
          <w:rFonts w:ascii="Gotham Book" w:hAnsi="Gotham Book"/>
          <w:color w:val="595959" w:themeColor="text1" w:themeTint="A6"/>
          <w:sz w:val="13"/>
          <w:szCs w:val="13"/>
        </w:rPr>
        <w:t>4</w:t>
      </w:r>
      <w:r w:rsidRPr="006A0B7E">
        <w:rPr>
          <w:rFonts w:ascii="Gotham Book" w:hAnsi="Gotham Book"/>
          <w:color w:val="595959" w:themeColor="text1" w:themeTint="A6"/>
          <w:sz w:val="13"/>
          <w:szCs w:val="13"/>
        </w:rPr>
        <w:t xml:space="preserve"> Morpheus Data, LLC.  All Rights Reserved</w:t>
      </w:r>
    </w:p>
    <w:p w14:paraId="596F288F" w14:textId="77777777" w:rsidR="00683E1C" w:rsidRPr="006A0B7E" w:rsidRDefault="00683E1C" w:rsidP="00683E1C">
      <w:pPr>
        <w:rPr>
          <w:rFonts w:ascii="Gotham Book" w:hAnsi="Gotham Book"/>
          <w:color w:val="595959" w:themeColor="text1" w:themeTint="A6"/>
          <w:sz w:val="13"/>
          <w:szCs w:val="13"/>
        </w:rPr>
      </w:pPr>
      <w:r w:rsidRPr="006A0B7E">
        <w:rPr>
          <w:rFonts w:ascii="Gotham Book" w:hAnsi="Gotham Book"/>
          <w:color w:val="595959" w:themeColor="text1" w:themeTint="A6"/>
          <w:sz w:val="13"/>
          <w:szCs w:val="13"/>
        </w:rPr>
        <w:t>All third-party product and company names are property of their</w:t>
      </w:r>
      <w:r w:rsidRPr="006A0B7E">
        <w:rPr>
          <w:rFonts w:ascii="Gotham Book" w:hAnsi="Gotham Book"/>
          <w:color w:val="595959" w:themeColor="text1" w:themeTint="A6"/>
          <w:sz w:val="13"/>
          <w:szCs w:val="13"/>
        </w:rPr>
        <w:br/>
        <w:t xml:space="preserve">respective holders and use does not imply any specific endorsement </w:t>
      </w:r>
    </w:p>
    <w:p w14:paraId="1873E61F" w14:textId="77777777" w:rsidR="00683E1C" w:rsidRDefault="00683E1C">
      <w:pPr>
        <w:rPr>
          <w:rFonts w:ascii="Gotham Bold" w:hAnsi="Gotham Bold"/>
          <w:b/>
          <w:bCs/>
          <w:color w:val="1F4E79" w:themeColor="accent5" w:themeShade="80"/>
          <w:sz w:val="28"/>
          <w:szCs w:val="28"/>
        </w:rPr>
      </w:pPr>
      <w:r>
        <w:rPr>
          <w:rFonts w:ascii="Gotham Bold" w:hAnsi="Gotham Bold"/>
          <w:b/>
          <w:bCs/>
          <w:color w:val="1F4E79" w:themeColor="accent5" w:themeShade="80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noProof w:val="0"/>
          <w:color w:val="auto"/>
          <w:sz w:val="24"/>
          <w:szCs w:val="24"/>
        </w:rPr>
        <w:id w:val="-1613053699"/>
        <w:docPartObj>
          <w:docPartGallery w:val="Table of Contents"/>
          <w:docPartUnique/>
        </w:docPartObj>
      </w:sdtPr>
      <w:sdtContent>
        <w:p w14:paraId="254D8871" w14:textId="12C2A2D4" w:rsidR="00BC6924" w:rsidRPr="00BC6924" w:rsidRDefault="00BC6924" w:rsidP="000C1296">
          <w:pPr>
            <w:pStyle w:val="TOCHeading"/>
            <w:rPr>
              <w:rStyle w:val="Heading1Char"/>
              <w:b w:val="0"/>
              <w:bCs w:val="0"/>
            </w:rPr>
          </w:pPr>
          <w:r w:rsidRPr="00BC6924">
            <w:rPr>
              <w:rStyle w:val="Heading1Char"/>
            </w:rPr>
            <w:t>Contents</w:t>
          </w:r>
        </w:p>
        <w:p w14:paraId="432E3315" w14:textId="48D59BEF" w:rsidR="008B70FA" w:rsidRDefault="00BC6924">
          <w:pPr>
            <w:pStyle w:val="TOC1"/>
            <w:rPr>
              <w:rFonts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72106705" w:history="1">
            <w:r w:rsidR="008B70FA" w:rsidRPr="00645D7E">
              <w:rPr>
                <w:rStyle w:val="Hyperlink"/>
              </w:rPr>
              <w:t>Overview</w:t>
            </w:r>
            <w:r w:rsidR="008B70FA">
              <w:rPr>
                <w:webHidden/>
              </w:rPr>
              <w:tab/>
            </w:r>
            <w:r w:rsidR="008B70FA">
              <w:rPr>
                <w:webHidden/>
              </w:rPr>
              <w:fldChar w:fldCharType="begin"/>
            </w:r>
            <w:r w:rsidR="008B70FA">
              <w:rPr>
                <w:webHidden/>
              </w:rPr>
              <w:instrText xml:space="preserve"> PAGEREF _Toc172106705 \h </w:instrText>
            </w:r>
            <w:r w:rsidR="008B70FA">
              <w:rPr>
                <w:webHidden/>
              </w:rPr>
            </w:r>
            <w:r w:rsidR="008B70FA">
              <w:rPr>
                <w:webHidden/>
              </w:rPr>
              <w:fldChar w:fldCharType="separate"/>
            </w:r>
            <w:r w:rsidR="005620F4">
              <w:rPr>
                <w:webHidden/>
              </w:rPr>
              <w:t>2</w:t>
            </w:r>
            <w:r w:rsidR="008B70FA">
              <w:rPr>
                <w:webHidden/>
              </w:rPr>
              <w:fldChar w:fldCharType="end"/>
            </w:r>
          </w:hyperlink>
        </w:p>
        <w:p w14:paraId="5E6A83B2" w14:textId="6B295461" w:rsidR="008B70FA" w:rsidRDefault="008B70FA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06706" w:history="1">
            <w:r w:rsidRPr="00645D7E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_Toc172106706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20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B200D" w14:textId="5BD4A66A" w:rsidR="008B70FA" w:rsidRDefault="008B70FA">
          <w:pPr>
            <w:pStyle w:val="TOC1"/>
            <w:rPr>
              <w:rFonts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72106707" w:history="1">
            <w:r w:rsidRPr="00645D7E">
              <w:rPr>
                <w:rStyle w:val="Hyperlink"/>
              </w:rPr>
              <w:t>Components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_Toc172106707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620F4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8196B23" w14:textId="2F6636EC" w:rsidR="008B70FA" w:rsidRDefault="008B70FA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06708" w:history="1">
            <w:r w:rsidRPr="00645D7E">
              <w:rPr>
                <w:rStyle w:val="Hyperlink"/>
                <w:noProof/>
              </w:rPr>
              <w:t>Example “morpheus-secrets.json”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_Toc172106708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20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00471" w14:textId="1862B76F" w:rsidR="008B70FA" w:rsidRDefault="008B70FA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06709" w:history="1">
            <w:r w:rsidRPr="00645D7E">
              <w:rPr>
                <w:rStyle w:val="Hyperlink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_Toc172106709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20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73E03" w14:textId="61360150" w:rsidR="008B70FA" w:rsidRDefault="008B70FA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06710" w:history="1">
            <w:r w:rsidRPr="00645D7E">
              <w:rPr>
                <w:rStyle w:val="Hyperlink"/>
                <w:noProof/>
              </w:rPr>
              <w:t>RabbitMQ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_Toc172106710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20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2E68F" w14:textId="16339E8A" w:rsidR="008B70FA" w:rsidRDefault="008B70FA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06711" w:history="1">
            <w:r w:rsidRPr="00645D7E">
              <w:rPr>
                <w:rStyle w:val="Hyperlink"/>
                <w:noProof/>
              </w:rPr>
              <w:t>AJP Secret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_Toc172106711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20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3E440" w14:textId="56E2FCD3" w:rsidR="008B70FA" w:rsidRDefault="008B70FA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06712" w:history="1">
            <w:r w:rsidRPr="00645D7E">
              <w:rPr>
                <w:rStyle w:val="Hyperlink"/>
                <w:noProof/>
              </w:rPr>
              <w:t>ElasticSearch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_Toc172106712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20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06238" w14:textId="12E83F19" w:rsidR="00F15A2E" w:rsidRPr="005A2B78" w:rsidRDefault="00BC6924" w:rsidP="000016D1">
          <w:r>
            <w:rPr>
              <w:b/>
              <w:bCs/>
              <w:noProof/>
            </w:rPr>
            <w:fldChar w:fldCharType="end"/>
          </w:r>
        </w:p>
      </w:sdtContent>
    </w:sdt>
    <w:p w14:paraId="3A15DE85" w14:textId="5D59AA8C" w:rsidR="00F15A2E" w:rsidRPr="00BC6924" w:rsidRDefault="00B3355B" w:rsidP="000C1296">
      <w:pPr>
        <w:pStyle w:val="Heading1"/>
      </w:pPr>
      <w:bookmarkStart w:id="0" w:name="_Toc142042700"/>
      <w:bookmarkStart w:id="1" w:name="_Toc172106705"/>
      <w:r>
        <w:t>Overview</w:t>
      </w:r>
      <w:bookmarkEnd w:id="0"/>
      <w:bookmarkEnd w:id="1"/>
    </w:p>
    <w:p w14:paraId="328E5CF3" w14:textId="06E4E99D" w:rsidR="00002B12" w:rsidRDefault="003F770F" w:rsidP="00470077">
      <w:pPr>
        <w:pStyle w:val="Heading2"/>
      </w:pPr>
      <w:bookmarkStart w:id="2" w:name="_Toc172106706"/>
      <w:r>
        <w:t>General</w:t>
      </w:r>
      <w:bookmarkEnd w:id="2"/>
    </w:p>
    <w:p w14:paraId="1B9F33FE" w14:textId="77777777" w:rsidR="00470077" w:rsidRDefault="00470077" w:rsidP="00F65126">
      <w:pPr>
        <w:spacing w:line="264" w:lineRule="auto"/>
        <w:ind w:left="72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5F95801F" w14:textId="7796A98B" w:rsidR="003F770F" w:rsidRDefault="0005465C" w:rsidP="00F65126">
      <w:pPr>
        <w:spacing w:line="264" w:lineRule="auto"/>
        <w:ind w:left="720"/>
        <w:rPr>
          <w:rFonts w:ascii="Arial" w:hAnsi="Arial" w:cs="Arial"/>
          <w:color w:val="404040" w:themeColor="text1" w:themeTint="BF"/>
          <w:sz w:val="20"/>
          <w:szCs w:val="20"/>
        </w:rPr>
      </w:pPr>
      <w:r w:rsidRPr="0005465C">
        <w:rPr>
          <w:rFonts w:ascii="Arial" w:hAnsi="Arial" w:cs="Arial"/>
          <w:color w:val="404040" w:themeColor="text1" w:themeTint="BF"/>
          <w:sz w:val="20"/>
          <w:szCs w:val="20"/>
        </w:rPr>
        <w:t>The p</w:t>
      </w: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urpose of this document is to </w:t>
      </w:r>
      <w:r w:rsidR="000C1296">
        <w:rPr>
          <w:rFonts w:ascii="Arial" w:hAnsi="Arial" w:cs="Arial"/>
          <w:color w:val="404040" w:themeColor="text1" w:themeTint="BF"/>
          <w:sz w:val="20"/>
          <w:szCs w:val="20"/>
        </w:rPr>
        <w:t xml:space="preserve">provide information on </w:t>
      </w:r>
      <w:r w:rsidR="00861ACC">
        <w:rPr>
          <w:rFonts w:ascii="Arial" w:hAnsi="Arial" w:cs="Arial"/>
          <w:color w:val="404040" w:themeColor="text1" w:themeTint="BF"/>
          <w:sz w:val="20"/>
          <w:szCs w:val="20"/>
        </w:rPr>
        <w:t xml:space="preserve">changing the passwords defined in the </w:t>
      </w:r>
      <w:proofErr w:type="spellStart"/>
      <w:r w:rsidR="00633131">
        <w:rPr>
          <w:rFonts w:ascii="Arial" w:hAnsi="Arial" w:cs="Arial"/>
          <w:color w:val="404040" w:themeColor="text1" w:themeTint="BF"/>
          <w:sz w:val="20"/>
          <w:szCs w:val="20"/>
        </w:rPr>
        <w:t>m</w:t>
      </w:r>
      <w:r w:rsidR="001F2AC5">
        <w:rPr>
          <w:rFonts w:ascii="Arial" w:hAnsi="Arial" w:cs="Arial"/>
          <w:color w:val="404040" w:themeColor="text1" w:themeTint="BF"/>
          <w:sz w:val="20"/>
          <w:szCs w:val="20"/>
        </w:rPr>
        <w:t>orpheus-secrets.json</w:t>
      </w:r>
      <w:proofErr w:type="spellEnd"/>
      <w:r w:rsidR="001F2AC5">
        <w:rPr>
          <w:rFonts w:ascii="Arial" w:hAnsi="Arial" w:cs="Arial"/>
          <w:color w:val="404040" w:themeColor="text1" w:themeTint="BF"/>
          <w:sz w:val="20"/>
          <w:szCs w:val="20"/>
        </w:rPr>
        <w:t xml:space="preserve"> file</w:t>
      </w:r>
      <w:r w:rsidR="00FB1A26">
        <w:rPr>
          <w:rFonts w:ascii="Arial" w:hAnsi="Arial" w:cs="Arial"/>
          <w:color w:val="404040" w:themeColor="text1" w:themeTint="BF"/>
          <w:sz w:val="20"/>
          <w:szCs w:val="20"/>
        </w:rPr>
        <w:t xml:space="preserve"> located at /</w:t>
      </w:r>
      <w:proofErr w:type="spellStart"/>
      <w:r w:rsidR="00FB1A26">
        <w:rPr>
          <w:rFonts w:ascii="Arial" w:hAnsi="Arial" w:cs="Arial"/>
          <w:color w:val="404040" w:themeColor="text1" w:themeTint="BF"/>
          <w:sz w:val="20"/>
          <w:szCs w:val="20"/>
        </w:rPr>
        <w:t>etc</w:t>
      </w:r>
      <w:proofErr w:type="spellEnd"/>
      <w:r w:rsidR="00FB1A26">
        <w:rPr>
          <w:rFonts w:ascii="Arial" w:hAnsi="Arial" w:cs="Arial"/>
          <w:color w:val="404040" w:themeColor="text1" w:themeTint="BF"/>
          <w:sz w:val="20"/>
          <w:szCs w:val="20"/>
        </w:rPr>
        <w:t>/</w:t>
      </w:r>
      <w:proofErr w:type="spellStart"/>
      <w:r w:rsidR="000354B4">
        <w:rPr>
          <w:rFonts w:ascii="Arial" w:hAnsi="Arial" w:cs="Arial"/>
          <w:color w:val="404040" w:themeColor="text1" w:themeTint="BF"/>
          <w:sz w:val="20"/>
          <w:szCs w:val="20"/>
        </w:rPr>
        <w:t>m</w:t>
      </w:r>
      <w:r w:rsidR="00FB1A26">
        <w:rPr>
          <w:rFonts w:ascii="Arial" w:hAnsi="Arial" w:cs="Arial"/>
          <w:color w:val="404040" w:themeColor="text1" w:themeTint="BF"/>
          <w:sz w:val="20"/>
          <w:szCs w:val="20"/>
        </w:rPr>
        <w:t>orpheus</w:t>
      </w:r>
      <w:proofErr w:type="spellEnd"/>
      <w:r w:rsidR="00FB1A26">
        <w:rPr>
          <w:rFonts w:ascii="Arial" w:hAnsi="Arial" w:cs="Arial"/>
          <w:color w:val="404040" w:themeColor="text1" w:themeTint="BF"/>
          <w:sz w:val="20"/>
          <w:szCs w:val="20"/>
        </w:rPr>
        <w:t>/</w:t>
      </w:r>
      <w:proofErr w:type="spellStart"/>
      <w:r w:rsidR="000354B4">
        <w:rPr>
          <w:rFonts w:ascii="Arial" w:hAnsi="Arial" w:cs="Arial"/>
          <w:color w:val="404040" w:themeColor="text1" w:themeTint="BF"/>
          <w:sz w:val="20"/>
          <w:szCs w:val="20"/>
        </w:rPr>
        <w:t>morpheus-secrets.json</w:t>
      </w:r>
      <w:proofErr w:type="spellEnd"/>
      <w:r w:rsidR="000354B4">
        <w:rPr>
          <w:rFonts w:ascii="Arial" w:hAnsi="Arial" w:cs="Arial"/>
          <w:color w:val="404040" w:themeColor="text1" w:themeTint="BF"/>
          <w:sz w:val="20"/>
          <w:szCs w:val="20"/>
        </w:rPr>
        <w:t>.</w:t>
      </w:r>
    </w:p>
    <w:p w14:paraId="00570D96" w14:textId="77777777" w:rsidR="00F65126" w:rsidRDefault="00F65126" w:rsidP="00F65126">
      <w:pPr>
        <w:spacing w:line="264" w:lineRule="auto"/>
        <w:ind w:left="720"/>
      </w:pPr>
    </w:p>
    <w:p w14:paraId="7CA04013" w14:textId="785C543A" w:rsidR="00483D49" w:rsidRPr="00BC6924" w:rsidRDefault="003E7036" w:rsidP="000C1296">
      <w:pPr>
        <w:pStyle w:val="Heading1"/>
      </w:pPr>
      <w:bookmarkStart w:id="3" w:name="_Toc172106707"/>
      <w:r>
        <w:t>Components</w:t>
      </w:r>
      <w:bookmarkEnd w:id="3"/>
    </w:p>
    <w:p w14:paraId="04F520CA" w14:textId="1A005C5D" w:rsidR="00E3035F" w:rsidRPr="00492FC6" w:rsidRDefault="003E7036" w:rsidP="00BC6924">
      <w:pPr>
        <w:pStyle w:val="Heading2"/>
      </w:pPr>
      <w:bookmarkStart w:id="4" w:name="_Toc172106708"/>
      <w:r>
        <w:t xml:space="preserve">Example </w:t>
      </w:r>
      <w:r w:rsidR="00CF0B24">
        <w:t>“</w:t>
      </w:r>
      <w:proofErr w:type="spellStart"/>
      <w:r w:rsidR="00507534">
        <w:t>morpheus-</w:t>
      </w:r>
      <w:proofErr w:type="gramStart"/>
      <w:r w:rsidR="00507534">
        <w:t>secrets.json</w:t>
      </w:r>
      <w:proofErr w:type="spellEnd"/>
      <w:proofErr w:type="gramEnd"/>
      <w:r w:rsidR="00CF0B24">
        <w:t>”</w:t>
      </w:r>
      <w:bookmarkEnd w:id="4"/>
    </w:p>
    <w:p w14:paraId="4E31F6E4" w14:textId="77777777" w:rsidR="00470077" w:rsidRDefault="00470077" w:rsidP="00EA0E8F">
      <w:pPr>
        <w:ind w:left="72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66EF9166" w14:textId="77777777" w:rsidR="00C573E3" w:rsidRPr="00C573E3" w:rsidRDefault="00C573E3" w:rsidP="00C573E3">
      <w:pPr>
        <w:ind w:left="720"/>
        <w:rPr>
          <w:rFonts w:ascii="Arial" w:hAnsi="Arial" w:cs="Arial"/>
          <w:color w:val="404040" w:themeColor="text1" w:themeTint="BF"/>
          <w:sz w:val="20"/>
          <w:szCs w:val="20"/>
        </w:rPr>
      </w:pPr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{</w:t>
      </w:r>
    </w:p>
    <w:p w14:paraId="0FA9D178" w14:textId="77777777" w:rsidR="00C573E3" w:rsidRPr="00C573E3" w:rsidRDefault="00C573E3" w:rsidP="00C573E3">
      <w:pPr>
        <w:ind w:left="720"/>
        <w:rPr>
          <w:rFonts w:ascii="Arial" w:hAnsi="Arial" w:cs="Arial"/>
          <w:color w:val="404040" w:themeColor="text1" w:themeTint="BF"/>
          <w:sz w:val="20"/>
          <w:szCs w:val="20"/>
        </w:rPr>
      </w:pPr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 xml:space="preserve">  "</w:t>
      </w:r>
      <w:proofErr w:type="spellStart"/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mysql</w:t>
      </w:r>
      <w:proofErr w:type="spellEnd"/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": {</w:t>
      </w:r>
    </w:p>
    <w:p w14:paraId="00D5B327" w14:textId="65F99F17" w:rsidR="00C573E3" w:rsidRPr="00C573E3" w:rsidRDefault="00C573E3" w:rsidP="00C573E3">
      <w:pPr>
        <w:ind w:left="720"/>
        <w:rPr>
          <w:rFonts w:ascii="Arial" w:hAnsi="Arial" w:cs="Arial"/>
          <w:color w:val="404040" w:themeColor="text1" w:themeTint="BF"/>
          <w:sz w:val="20"/>
          <w:szCs w:val="20"/>
        </w:rPr>
      </w:pPr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 xml:space="preserve">    "</w:t>
      </w:r>
      <w:proofErr w:type="spellStart"/>
      <w:proofErr w:type="gramStart"/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root</w:t>
      </w:r>
      <w:proofErr w:type="gramEnd"/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_password</w:t>
      </w:r>
      <w:proofErr w:type="spellEnd"/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": "</w:t>
      </w:r>
      <w:r>
        <w:rPr>
          <w:rFonts w:ascii="Arial" w:hAnsi="Arial" w:cs="Arial"/>
          <w:color w:val="404040" w:themeColor="text1" w:themeTint="BF"/>
          <w:sz w:val="20"/>
          <w:szCs w:val="20"/>
        </w:rPr>
        <w:t>12345</w:t>
      </w:r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",</w:t>
      </w:r>
    </w:p>
    <w:p w14:paraId="21468861" w14:textId="2654029F" w:rsidR="00C573E3" w:rsidRPr="00C573E3" w:rsidRDefault="00C573E3" w:rsidP="00C573E3">
      <w:pPr>
        <w:ind w:left="720"/>
        <w:rPr>
          <w:rFonts w:ascii="Arial" w:hAnsi="Arial" w:cs="Arial"/>
          <w:color w:val="404040" w:themeColor="text1" w:themeTint="BF"/>
          <w:sz w:val="20"/>
          <w:szCs w:val="20"/>
        </w:rPr>
      </w:pPr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 xml:space="preserve">    "</w:t>
      </w:r>
      <w:proofErr w:type="spellStart"/>
      <w:proofErr w:type="gramStart"/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morpheus</w:t>
      </w:r>
      <w:proofErr w:type="gramEnd"/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_password</w:t>
      </w:r>
      <w:proofErr w:type="spellEnd"/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": "</w:t>
      </w:r>
      <w:r>
        <w:rPr>
          <w:rFonts w:ascii="Arial" w:hAnsi="Arial" w:cs="Arial"/>
          <w:color w:val="404040" w:themeColor="text1" w:themeTint="BF"/>
          <w:sz w:val="20"/>
          <w:szCs w:val="20"/>
        </w:rPr>
        <w:t>12345</w:t>
      </w:r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",</w:t>
      </w:r>
    </w:p>
    <w:p w14:paraId="29EAC755" w14:textId="00DCDB6E" w:rsidR="00C573E3" w:rsidRPr="00C573E3" w:rsidRDefault="00C573E3" w:rsidP="00C573E3">
      <w:pPr>
        <w:ind w:left="720"/>
        <w:rPr>
          <w:rFonts w:ascii="Arial" w:hAnsi="Arial" w:cs="Arial"/>
          <w:color w:val="404040" w:themeColor="text1" w:themeTint="BF"/>
          <w:sz w:val="20"/>
          <w:szCs w:val="20"/>
        </w:rPr>
      </w:pPr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 xml:space="preserve">    "</w:t>
      </w:r>
      <w:proofErr w:type="spellStart"/>
      <w:proofErr w:type="gramStart"/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ops</w:t>
      </w:r>
      <w:proofErr w:type="gramEnd"/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_password</w:t>
      </w:r>
      <w:proofErr w:type="spellEnd"/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": "</w:t>
      </w:r>
      <w:r>
        <w:rPr>
          <w:rFonts w:ascii="Arial" w:hAnsi="Arial" w:cs="Arial"/>
          <w:color w:val="404040" w:themeColor="text1" w:themeTint="BF"/>
          <w:sz w:val="20"/>
          <w:szCs w:val="20"/>
        </w:rPr>
        <w:t>12345</w:t>
      </w:r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"</w:t>
      </w:r>
    </w:p>
    <w:p w14:paraId="2EEDE1E8" w14:textId="77777777" w:rsidR="00C573E3" w:rsidRPr="00C573E3" w:rsidRDefault="00C573E3" w:rsidP="00C573E3">
      <w:pPr>
        <w:ind w:left="720"/>
        <w:rPr>
          <w:rFonts w:ascii="Arial" w:hAnsi="Arial" w:cs="Arial"/>
          <w:color w:val="404040" w:themeColor="text1" w:themeTint="BF"/>
          <w:sz w:val="20"/>
          <w:szCs w:val="20"/>
        </w:rPr>
      </w:pPr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 xml:space="preserve">  },</w:t>
      </w:r>
    </w:p>
    <w:p w14:paraId="77005130" w14:textId="77777777" w:rsidR="00C573E3" w:rsidRPr="00C573E3" w:rsidRDefault="00C573E3" w:rsidP="00C573E3">
      <w:pPr>
        <w:ind w:left="720"/>
        <w:rPr>
          <w:rFonts w:ascii="Arial" w:hAnsi="Arial" w:cs="Arial"/>
          <w:color w:val="404040" w:themeColor="text1" w:themeTint="BF"/>
          <w:sz w:val="20"/>
          <w:szCs w:val="20"/>
        </w:rPr>
      </w:pPr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 xml:space="preserve">  "</w:t>
      </w:r>
      <w:proofErr w:type="spellStart"/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rabbitmq</w:t>
      </w:r>
      <w:proofErr w:type="spellEnd"/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": {</w:t>
      </w:r>
    </w:p>
    <w:p w14:paraId="6237A711" w14:textId="672DBE5D" w:rsidR="00C573E3" w:rsidRPr="00C573E3" w:rsidRDefault="00C573E3" w:rsidP="00C573E3">
      <w:pPr>
        <w:ind w:left="720"/>
        <w:rPr>
          <w:rFonts w:ascii="Arial" w:hAnsi="Arial" w:cs="Arial"/>
          <w:color w:val="404040" w:themeColor="text1" w:themeTint="BF"/>
          <w:sz w:val="20"/>
          <w:szCs w:val="20"/>
        </w:rPr>
      </w:pPr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 xml:space="preserve">    "</w:t>
      </w:r>
      <w:proofErr w:type="spellStart"/>
      <w:proofErr w:type="gramStart"/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morpheus</w:t>
      </w:r>
      <w:proofErr w:type="gramEnd"/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_password</w:t>
      </w:r>
      <w:proofErr w:type="spellEnd"/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": "</w:t>
      </w:r>
      <w:r>
        <w:rPr>
          <w:rFonts w:ascii="Arial" w:hAnsi="Arial" w:cs="Arial"/>
          <w:color w:val="404040" w:themeColor="text1" w:themeTint="BF"/>
          <w:sz w:val="20"/>
          <w:szCs w:val="20"/>
        </w:rPr>
        <w:t>12345</w:t>
      </w:r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",</w:t>
      </w:r>
    </w:p>
    <w:p w14:paraId="0C112CBE" w14:textId="791B00EE" w:rsidR="00C573E3" w:rsidRPr="00C573E3" w:rsidRDefault="00C573E3" w:rsidP="00C573E3">
      <w:pPr>
        <w:ind w:left="720"/>
        <w:rPr>
          <w:rFonts w:ascii="Arial" w:hAnsi="Arial" w:cs="Arial"/>
          <w:color w:val="404040" w:themeColor="text1" w:themeTint="BF"/>
          <w:sz w:val="20"/>
          <w:szCs w:val="20"/>
        </w:rPr>
      </w:pPr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 xml:space="preserve">    "</w:t>
      </w:r>
      <w:proofErr w:type="spellStart"/>
      <w:proofErr w:type="gramStart"/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queue</w:t>
      </w:r>
      <w:proofErr w:type="gramEnd"/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_user_password</w:t>
      </w:r>
      <w:proofErr w:type="spellEnd"/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": "</w:t>
      </w:r>
      <w:r>
        <w:rPr>
          <w:rFonts w:ascii="Arial" w:hAnsi="Arial" w:cs="Arial"/>
          <w:color w:val="404040" w:themeColor="text1" w:themeTint="BF"/>
          <w:sz w:val="20"/>
          <w:szCs w:val="20"/>
        </w:rPr>
        <w:t>12345</w:t>
      </w:r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",</w:t>
      </w:r>
    </w:p>
    <w:p w14:paraId="09EE2847" w14:textId="18599A26" w:rsidR="00C573E3" w:rsidRPr="00C573E3" w:rsidRDefault="00C573E3" w:rsidP="00C573E3">
      <w:pPr>
        <w:ind w:left="720"/>
        <w:rPr>
          <w:rFonts w:ascii="Arial" w:hAnsi="Arial" w:cs="Arial"/>
          <w:color w:val="404040" w:themeColor="text1" w:themeTint="BF"/>
          <w:sz w:val="20"/>
          <w:szCs w:val="20"/>
        </w:rPr>
      </w:pPr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 xml:space="preserve">    "cookie": "</w:t>
      </w:r>
      <w:r>
        <w:rPr>
          <w:rFonts w:ascii="Arial" w:hAnsi="Arial" w:cs="Arial"/>
          <w:color w:val="404040" w:themeColor="text1" w:themeTint="BF"/>
          <w:sz w:val="20"/>
          <w:szCs w:val="20"/>
        </w:rPr>
        <w:t>12345</w:t>
      </w:r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"</w:t>
      </w:r>
    </w:p>
    <w:p w14:paraId="108BE890" w14:textId="77777777" w:rsidR="00C573E3" w:rsidRDefault="00C573E3" w:rsidP="00C573E3">
      <w:pPr>
        <w:ind w:left="720"/>
        <w:rPr>
          <w:rFonts w:ascii="Arial" w:hAnsi="Arial" w:cs="Arial"/>
          <w:color w:val="404040" w:themeColor="text1" w:themeTint="BF"/>
          <w:sz w:val="20"/>
          <w:szCs w:val="20"/>
        </w:rPr>
      </w:pPr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 xml:space="preserve">  },</w:t>
      </w:r>
    </w:p>
    <w:p w14:paraId="5FE81391" w14:textId="77777777" w:rsidR="00225141" w:rsidRPr="00225141" w:rsidRDefault="00225141" w:rsidP="00225141">
      <w:pPr>
        <w:ind w:left="720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  </w:t>
      </w:r>
      <w:r w:rsidRPr="00225141">
        <w:rPr>
          <w:rFonts w:ascii="Arial" w:hAnsi="Arial" w:cs="Arial"/>
          <w:color w:val="404040" w:themeColor="text1" w:themeTint="BF"/>
          <w:sz w:val="20"/>
          <w:szCs w:val="20"/>
        </w:rPr>
        <w:t>"</w:t>
      </w:r>
      <w:proofErr w:type="spellStart"/>
      <w:r w:rsidRPr="00225141">
        <w:rPr>
          <w:rFonts w:ascii="Arial" w:hAnsi="Arial" w:cs="Arial"/>
          <w:color w:val="404040" w:themeColor="text1" w:themeTint="BF"/>
          <w:sz w:val="20"/>
          <w:szCs w:val="20"/>
        </w:rPr>
        <w:t>ui</w:t>
      </w:r>
      <w:proofErr w:type="spellEnd"/>
      <w:r w:rsidRPr="00225141">
        <w:rPr>
          <w:rFonts w:ascii="Arial" w:hAnsi="Arial" w:cs="Arial"/>
          <w:color w:val="404040" w:themeColor="text1" w:themeTint="BF"/>
          <w:sz w:val="20"/>
          <w:szCs w:val="20"/>
        </w:rPr>
        <w:t>": {</w:t>
      </w:r>
    </w:p>
    <w:p w14:paraId="65438BFF" w14:textId="4D3C0106" w:rsidR="00225141" w:rsidRPr="00225141" w:rsidRDefault="00225141" w:rsidP="00225141">
      <w:pPr>
        <w:ind w:left="720"/>
        <w:rPr>
          <w:rFonts w:ascii="Arial" w:hAnsi="Arial" w:cs="Arial"/>
          <w:color w:val="404040" w:themeColor="text1" w:themeTint="BF"/>
          <w:sz w:val="20"/>
          <w:szCs w:val="20"/>
        </w:rPr>
      </w:pPr>
      <w:r w:rsidRPr="00225141">
        <w:rPr>
          <w:rFonts w:ascii="Arial" w:hAnsi="Arial" w:cs="Arial"/>
          <w:color w:val="404040" w:themeColor="text1" w:themeTint="BF"/>
          <w:sz w:val="20"/>
          <w:szCs w:val="20"/>
        </w:rPr>
        <w:t xml:space="preserve">    "</w:t>
      </w:r>
      <w:proofErr w:type="spellStart"/>
      <w:proofErr w:type="gramStart"/>
      <w:r w:rsidRPr="00225141">
        <w:rPr>
          <w:rFonts w:ascii="Arial" w:hAnsi="Arial" w:cs="Arial"/>
          <w:color w:val="404040" w:themeColor="text1" w:themeTint="BF"/>
          <w:sz w:val="20"/>
          <w:szCs w:val="20"/>
        </w:rPr>
        <w:t>ajp</w:t>
      </w:r>
      <w:proofErr w:type="gramEnd"/>
      <w:r w:rsidRPr="00225141">
        <w:rPr>
          <w:rFonts w:ascii="Arial" w:hAnsi="Arial" w:cs="Arial"/>
          <w:color w:val="404040" w:themeColor="text1" w:themeTint="BF"/>
          <w:sz w:val="20"/>
          <w:szCs w:val="20"/>
        </w:rPr>
        <w:t>_secret</w:t>
      </w:r>
      <w:proofErr w:type="spellEnd"/>
      <w:r w:rsidRPr="00225141">
        <w:rPr>
          <w:rFonts w:ascii="Arial" w:hAnsi="Arial" w:cs="Arial"/>
          <w:color w:val="404040" w:themeColor="text1" w:themeTint="BF"/>
          <w:sz w:val="20"/>
          <w:szCs w:val="20"/>
        </w:rPr>
        <w:t>": "</w:t>
      </w:r>
      <w:r>
        <w:rPr>
          <w:rFonts w:ascii="Arial" w:hAnsi="Arial" w:cs="Arial"/>
          <w:color w:val="404040" w:themeColor="text1" w:themeTint="BF"/>
          <w:sz w:val="20"/>
          <w:szCs w:val="20"/>
        </w:rPr>
        <w:t>12345</w:t>
      </w:r>
      <w:r w:rsidRPr="00225141">
        <w:rPr>
          <w:rFonts w:ascii="Arial" w:hAnsi="Arial" w:cs="Arial"/>
          <w:color w:val="404040" w:themeColor="text1" w:themeTint="BF"/>
          <w:sz w:val="20"/>
          <w:szCs w:val="20"/>
        </w:rPr>
        <w:t>"</w:t>
      </w:r>
    </w:p>
    <w:p w14:paraId="3818F0A8" w14:textId="6B5EAC2C" w:rsidR="00D34A0D" w:rsidRPr="00C573E3" w:rsidRDefault="00225141" w:rsidP="00225141">
      <w:pPr>
        <w:ind w:left="720"/>
        <w:rPr>
          <w:rFonts w:ascii="Arial" w:hAnsi="Arial" w:cs="Arial"/>
          <w:color w:val="404040" w:themeColor="text1" w:themeTint="BF"/>
          <w:sz w:val="20"/>
          <w:szCs w:val="20"/>
        </w:rPr>
      </w:pPr>
      <w:r w:rsidRPr="00225141">
        <w:rPr>
          <w:rFonts w:ascii="Arial" w:hAnsi="Arial" w:cs="Arial"/>
          <w:color w:val="404040" w:themeColor="text1" w:themeTint="BF"/>
          <w:sz w:val="20"/>
          <w:szCs w:val="20"/>
        </w:rPr>
        <w:t xml:space="preserve">  },</w:t>
      </w:r>
    </w:p>
    <w:p w14:paraId="2262AACA" w14:textId="77777777" w:rsidR="00C573E3" w:rsidRPr="00C573E3" w:rsidRDefault="00C573E3" w:rsidP="00C573E3">
      <w:pPr>
        <w:ind w:left="720"/>
        <w:rPr>
          <w:rFonts w:ascii="Arial" w:hAnsi="Arial" w:cs="Arial"/>
          <w:color w:val="404040" w:themeColor="text1" w:themeTint="BF"/>
          <w:sz w:val="20"/>
          <w:szCs w:val="20"/>
        </w:rPr>
      </w:pPr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 xml:space="preserve">  "</w:t>
      </w:r>
      <w:proofErr w:type="spellStart"/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elasticsearch</w:t>
      </w:r>
      <w:proofErr w:type="spellEnd"/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": {</w:t>
      </w:r>
    </w:p>
    <w:p w14:paraId="3E3EBC48" w14:textId="5AAFEA36" w:rsidR="00C573E3" w:rsidRPr="00C573E3" w:rsidRDefault="00C573E3" w:rsidP="00C573E3">
      <w:pPr>
        <w:ind w:left="720"/>
        <w:rPr>
          <w:rFonts w:ascii="Arial" w:hAnsi="Arial" w:cs="Arial"/>
          <w:color w:val="404040" w:themeColor="text1" w:themeTint="BF"/>
          <w:sz w:val="20"/>
          <w:szCs w:val="20"/>
        </w:rPr>
      </w:pPr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 xml:space="preserve">    "</w:t>
      </w:r>
      <w:proofErr w:type="spellStart"/>
      <w:proofErr w:type="gramStart"/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keystore</w:t>
      </w:r>
      <w:proofErr w:type="gramEnd"/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_password</w:t>
      </w:r>
      <w:proofErr w:type="spellEnd"/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": "</w:t>
      </w:r>
      <w:r>
        <w:rPr>
          <w:rFonts w:ascii="Arial" w:hAnsi="Arial" w:cs="Arial"/>
          <w:color w:val="404040" w:themeColor="text1" w:themeTint="BF"/>
          <w:sz w:val="20"/>
          <w:szCs w:val="20"/>
        </w:rPr>
        <w:t>12345</w:t>
      </w:r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",</w:t>
      </w:r>
    </w:p>
    <w:p w14:paraId="07C9F924" w14:textId="36F645F6" w:rsidR="00C573E3" w:rsidRPr="00C573E3" w:rsidRDefault="00C573E3" w:rsidP="00C573E3">
      <w:pPr>
        <w:ind w:left="720"/>
        <w:rPr>
          <w:rFonts w:ascii="Arial" w:hAnsi="Arial" w:cs="Arial"/>
          <w:color w:val="404040" w:themeColor="text1" w:themeTint="BF"/>
          <w:sz w:val="20"/>
          <w:szCs w:val="20"/>
        </w:rPr>
      </w:pPr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 xml:space="preserve">    "</w:t>
      </w:r>
      <w:proofErr w:type="spellStart"/>
      <w:proofErr w:type="gramStart"/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truststore</w:t>
      </w:r>
      <w:proofErr w:type="gramEnd"/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_password</w:t>
      </w:r>
      <w:proofErr w:type="spellEnd"/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": "</w:t>
      </w:r>
      <w:r>
        <w:rPr>
          <w:rFonts w:ascii="Arial" w:hAnsi="Arial" w:cs="Arial"/>
          <w:color w:val="404040" w:themeColor="text1" w:themeTint="BF"/>
          <w:sz w:val="20"/>
          <w:szCs w:val="20"/>
        </w:rPr>
        <w:t>12345</w:t>
      </w:r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",</w:t>
      </w:r>
    </w:p>
    <w:p w14:paraId="6A678B87" w14:textId="5064CD62" w:rsidR="00C573E3" w:rsidRPr="00C573E3" w:rsidRDefault="00C573E3" w:rsidP="00C573E3">
      <w:pPr>
        <w:ind w:left="720"/>
        <w:rPr>
          <w:rFonts w:ascii="Arial" w:hAnsi="Arial" w:cs="Arial"/>
          <w:color w:val="404040" w:themeColor="text1" w:themeTint="BF"/>
          <w:sz w:val="20"/>
          <w:szCs w:val="20"/>
        </w:rPr>
      </w:pPr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 xml:space="preserve">    "</w:t>
      </w:r>
      <w:proofErr w:type="spellStart"/>
      <w:proofErr w:type="gramStart"/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elastic</w:t>
      </w:r>
      <w:proofErr w:type="gramEnd"/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_password</w:t>
      </w:r>
      <w:proofErr w:type="spellEnd"/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": "</w:t>
      </w:r>
      <w:r>
        <w:rPr>
          <w:rFonts w:ascii="Arial" w:hAnsi="Arial" w:cs="Arial"/>
          <w:color w:val="404040" w:themeColor="text1" w:themeTint="BF"/>
          <w:sz w:val="20"/>
          <w:szCs w:val="20"/>
        </w:rPr>
        <w:t>12345</w:t>
      </w:r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",</w:t>
      </w:r>
    </w:p>
    <w:p w14:paraId="2160B5C0" w14:textId="081D98C9" w:rsidR="00C573E3" w:rsidRPr="00C573E3" w:rsidRDefault="00C573E3" w:rsidP="00C573E3">
      <w:pPr>
        <w:ind w:left="720"/>
        <w:rPr>
          <w:rFonts w:ascii="Arial" w:hAnsi="Arial" w:cs="Arial"/>
          <w:color w:val="404040" w:themeColor="text1" w:themeTint="BF"/>
          <w:sz w:val="20"/>
          <w:szCs w:val="20"/>
        </w:rPr>
      </w:pPr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 xml:space="preserve">    "</w:t>
      </w:r>
      <w:proofErr w:type="spellStart"/>
      <w:proofErr w:type="gramStart"/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morpheus</w:t>
      </w:r>
      <w:proofErr w:type="gramEnd"/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_password</w:t>
      </w:r>
      <w:proofErr w:type="spellEnd"/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": "</w:t>
      </w:r>
      <w:r>
        <w:rPr>
          <w:rFonts w:ascii="Arial" w:hAnsi="Arial" w:cs="Arial"/>
          <w:color w:val="404040" w:themeColor="text1" w:themeTint="BF"/>
          <w:sz w:val="20"/>
          <w:szCs w:val="20"/>
        </w:rPr>
        <w:t>12345</w:t>
      </w:r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"</w:t>
      </w:r>
    </w:p>
    <w:p w14:paraId="16295C52" w14:textId="77777777" w:rsidR="00C573E3" w:rsidRPr="00C573E3" w:rsidRDefault="00C573E3" w:rsidP="00C573E3">
      <w:pPr>
        <w:ind w:left="720"/>
        <w:rPr>
          <w:rFonts w:ascii="Arial" w:hAnsi="Arial" w:cs="Arial"/>
          <w:color w:val="404040" w:themeColor="text1" w:themeTint="BF"/>
          <w:sz w:val="20"/>
          <w:szCs w:val="20"/>
        </w:rPr>
      </w:pPr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 xml:space="preserve">  }</w:t>
      </w:r>
    </w:p>
    <w:p w14:paraId="4F4863F7" w14:textId="4BC779E6" w:rsidR="00BC5E13" w:rsidRDefault="00C573E3" w:rsidP="00C573E3">
      <w:pPr>
        <w:ind w:left="720"/>
        <w:rPr>
          <w:rFonts w:ascii="Arial" w:hAnsi="Arial" w:cs="Arial"/>
          <w:color w:val="404040" w:themeColor="text1" w:themeTint="BF"/>
          <w:sz w:val="20"/>
          <w:szCs w:val="20"/>
        </w:rPr>
      </w:pPr>
      <w:r w:rsidRPr="00C573E3">
        <w:rPr>
          <w:rFonts w:ascii="Arial" w:hAnsi="Arial" w:cs="Arial"/>
          <w:color w:val="404040" w:themeColor="text1" w:themeTint="BF"/>
          <w:sz w:val="20"/>
          <w:szCs w:val="20"/>
        </w:rPr>
        <w:t>}</w:t>
      </w:r>
    </w:p>
    <w:p w14:paraId="2D2D2C8A" w14:textId="503FFEDE" w:rsidR="00B16C78" w:rsidRDefault="00B16C78" w:rsidP="00492FC6">
      <w:pPr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777942D8" w14:textId="77777777" w:rsidR="00C573E3" w:rsidRDefault="00C573E3" w:rsidP="00D8146A">
      <w:pPr>
        <w:pStyle w:val="Heading2"/>
      </w:pPr>
    </w:p>
    <w:p w14:paraId="0FF4E765" w14:textId="77777777" w:rsidR="003B0FB7" w:rsidRDefault="003B0FB7" w:rsidP="00D8146A">
      <w:pPr>
        <w:pStyle w:val="Heading2"/>
      </w:pPr>
    </w:p>
    <w:p w14:paraId="450D5D30" w14:textId="77777777" w:rsidR="003B0FB7" w:rsidRDefault="003B0FB7" w:rsidP="00D8146A">
      <w:pPr>
        <w:pStyle w:val="Heading2"/>
      </w:pPr>
    </w:p>
    <w:p w14:paraId="505A96C4" w14:textId="415DC2F7" w:rsidR="00D8146A" w:rsidRPr="00D8146A" w:rsidRDefault="00D8146A" w:rsidP="00D8146A">
      <w:pPr>
        <w:pStyle w:val="Heading2"/>
      </w:pPr>
      <w:bookmarkStart w:id="5" w:name="_Toc172106709"/>
      <w:r>
        <w:t>MySQL</w:t>
      </w:r>
      <w:bookmarkEnd w:id="5"/>
    </w:p>
    <w:p w14:paraId="4E9666D2" w14:textId="77777777" w:rsidR="00B0559D" w:rsidRDefault="00B0559D" w:rsidP="00492FC6">
      <w:pPr>
        <w:rPr>
          <w:rFonts w:ascii="Arial" w:hAnsi="Arial" w:cs="Arial"/>
          <w:b/>
          <w:bCs/>
          <w:color w:val="404040" w:themeColor="text1" w:themeTint="BF"/>
          <w:sz w:val="20"/>
          <w:szCs w:val="20"/>
        </w:rPr>
      </w:pPr>
    </w:p>
    <w:p w14:paraId="1E2249DF" w14:textId="0D0E796F" w:rsidR="007161F5" w:rsidRDefault="007D2D68" w:rsidP="00CF0B24">
      <w:pPr>
        <w:ind w:left="720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>There are three passwords define</w:t>
      </w:r>
      <w:r w:rsidR="002A745B">
        <w:rPr>
          <w:rFonts w:ascii="Arial" w:hAnsi="Arial" w:cs="Arial"/>
          <w:color w:val="404040" w:themeColor="text1" w:themeTint="BF"/>
          <w:sz w:val="20"/>
          <w:szCs w:val="20"/>
        </w:rPr>
        <w:t xml:space="preserve">d </w:t>
      </w:r>
      <w:r w:rsidR="00075DC9">
        <w:rPr>
          <w:rFonts w:ascii="Arial" w:hAnsi="Arial" w:cs="Arial"/>
          <w:color w:val="404040" w:themeColor="text1" w:themeTint="BF"/>
          <w:sz w:val="20"/>
          <w:szCs w:val="20"/>
        </w:rPr>
        <w:t xml:space="preserve">that have different uses based on if </w:t>
      </w:r>
      <w:r w:rsidR="00646A81">
        <w:rPr>
          <w:rFonts w:ascii="Arial" w:hAnsi="Arial" w:cs="Arial"/>
          <w:color w:val="404040" w:themeColor="text1" w:themeTint="BF"/>
          <w:sz w:val="20"/>
          <w:szCs w:val="20"/>
        </w:rPr>
        <w:t xml:space="preserve">you are running in a multi-node HA with an external database or </w:t>
      </w:r>
      <w:r w:rsidR="006F7DE5">
        <w:rPr>
          <w:rFonts w:ascii="Arial" w:hAnsi="Arial" w:cs="Arial"/>
          <w:color w:val="404040" w:themeColor="text1" w:themeTint="BF"/>
          <w:sz w:val="20"/>
          <w:szCs w:val="20"/>
        </w:rPr>
        <w:t>an All in One (AIO)</w:t>
      </w:r>
      <w:r w:rsidR="0051575E">
        <w:rPr>
          <w:rFonts w:ascii="Arial" w:hAnsi="Arial" w:cs="Arial"/>
          <w:color w:val="404040" w:themeColor="text1" w:themeTint="BF"/>
          <w:sz w:val="20"/>
          <w:szCs w:val="20"/>
        </w:rPr>
        <w:t>.</w:t>
      </w:r>
    </w:p>
    <w:p w14:paraId="05828A62" w14:textId="77777777" w:rsidR="0051575E" w:rsidRDefault="0051575E" w:rsidP="00CF0B24">
      <w:pPr>
        <w:ind w:left="72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01C50491" w14:textId="24F96C8A" w:rsidR="00E97676" w:rsidRDefault="0051575E" w:rsidP="001B59F7">
      <w:pPr>
        <w:ind w:firstLine="720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HA </w:t>
      </w:r>
      <w:r w:rsidR="008D5663">
        <w:rPr>
          <w:rFonts w:ascii="Arial" w:hAnsi="Arial" w:cs="Arial"/>
          <w:color w:val="404040" w:themeColor="text1" w:themeTint="BF"/>
          <w:sz w:val="20"/>
          <w:szCs w:val="20"/>
        </w:rPr>
        <w:t xml:space="preserve">(or </w:t>
      </w:r>
      <w:r w:rsidR="007868EC">
        <w:rPr>
          <w:rFonts w:ascii="Arial" w:hAnsi="Arial" w:cs="Arial"/>
          <w:color w:val="404040" w:themeColor="text1" w:themeTint="BF"/>
          <w:sz w:val="20"/>
          <w:szCs w:val="20"/>
        </w:rPr>
        <w:t>another</w:t>
      </w:r>
      <w:r w:rsidR="008D5663">
        <w:rPr>
          <w:rFonts w:ascii="Arial" w:hAnsi="Arial" w:cs="Arial"/>
          <w:color w:val="404040" w:themeColor="text1" w:themeTint="BF"/>
          <w:sz w:val="20"/>
          <w:szCs w:val="20"/>
        </w:rPr>
        <w:t xml:space="preserve"> setup running an external MySQL): </w:t>
      </w:r>
    </w:p>
    <w:p w14:paraId="12F8E0A3" w14:textId="54969633" w:rsidR="007868EC" w:rsidRDefault="007868EC" w:rsidP="007868EC">
      <w:pPr>
        <w:ind w:left="720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</w:p>
    <w:p w14:paraId="2DD323AD" w14:textId="77777777" w:rsidR="001C6370" w:rsidRDefault="007868EC" w:rsidP="001C6370">
      <w:pPr>
        <w:ind w:left="720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="005C5F1C">
        <w:rPr>
          <w:rFonts w:ascii="Arial" w:hAnsi="Arial" w:cs="Arial"/>
          <w:color w:val="404040" w:themeColor="text1" w:themeTint="BF"/>
          <w:sz w:val="20"/>
          <w:szCs w:val="20"/>
        </w:rPr>
        <w:t xml:space="preserve">This setup only uses one of the passwords </w:t>
      </w:r>
      <w:r w:rsidR="00655BE8">
        <w:rPr>
          <w:rFonts w:ascii="Arial" w:hAnsi="Arial" w:cs="Arial"/>
          <w:color w:val="404040" w:themeColor="text1" w:themeTint="BF"/>
          <w:sz w:val="20"/>
          <w:szCs w:val="20"/>
        </w:rPr>
        <w:t xml:space="preserve">from the </w:t>
      </w:r>
      <w:proofErr w:type="spellStart"/>
      <w:r w:rsidR="00655BE8">
        <w:rPr>
          <w:rFonts w:ascii="Arial" w:hAnsi="Arial" w:cs="Arial"/>
          <w:color w:val="404040" w:themeColor="text1" w:themeTint="BF"/>
          <w:sz w:val="20"/>
          <w:szCs w:val="20"/>
        </w:rPr>
        <w:t>json</w:t>
      </w:r>
      <w:proofErr w:type="spellEnd"/>
      <w:r w:rsidR="00655BE8">
        <w:rPr>
          <w:rFonts w:ascii="Arial" w:hAnsi="Arial" w:cs="Arial"/>
          <w:color w:val="404040" w:themeColor="text1" w:themeTint="BF"/>
          <w:sz w:val="20"/>
          <w:szCs w:val="20"/>
        </w:rPr>
        <w:t xml:space="preserve"> file. That is the </w:t>
      </w:r>
    </w:p>
    <w:p w14:paraId="007EEE31" w14:textId="45B33DA1" w:rsidR="007868EC" w:rsidRDefault="00C76110" w:rsidP="001C6370">
      <w:pPr>
        <w:ind w:left="720" w:firstLine="720"/>
        <w:rPr>
          <w:rFonts w:ascii="Arial" w:hAnsi="Arial" w:cs="Arial"/>
          <w:color w:val="404040" w:themeColor="text1" w:themeTint="BF"/>
          <w:sz w:val="20"/>
          <w:szCs w:val="20"/>
        </w:rPr>
      </w:pPr>
      <w:proofErr w:type="spellStart"/>
      <w:r>
        <w:rPr>
          <w:rFonts w:ascii="Arial" w:hAnsi="Arial" w:cs="Arial"/>
          <w:color w:val="404040" w:themeColor="text1" w:themeTint="BF"/>
          <w:sz w:val="20"/>
          <w:szCs w:val="20"/>
        </w:rPr>
        <w:t>morpheus_</w:t>
      </w:r>
      <w:r w:rsidR="00655BE8">
        <w:rPr>
          <w:rFonts w:ascii="Arial" w:hAnsi="Arial" w:cs="Arial"/>
          <w:color w:val="404040" w:themeColor="text1" w:themeTint="BF"/>
          <w:sz w:val="20"/>
          <w:szCs w:val="20"/>
        </w:rPr>
        <w:t>password</w:t>
      </w:r>
      <w:proofErr w:type="spellEnd"/>
      <w:r w:rsidR="00655BE8">
        <w:rPr>
          <w:rFonts w:ascii="Arial" w:hAnsi="Arial" w:cs="Arial"/>
          <w:color w:val="404040" w:themeColor="text1" w:themeTint="BF"/>
          <w:sz w:val="20"/>
          <w:szCs w:val="20"/>
        </w:rPr>
        <w:t xml:space="preserve">. This is the password that </w:t>
      </w: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Morpheus will use to connect to your </w:t>
      </w:r>
    </w:p>
    <w:p w14:paraId="0C07B519" w14:textId="00E52073" w:rsidR="00812A0C" w:rsidRDefault="00812A0C" w:rsidP="001C6370">
      <w:pPr>
        <w:ind w:left="720" w:firstLine="720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>MySQL database</w:t>
      </w:r>
      <w:r w:rsidR="00CD0494">
        <w:rPr>
          <w:rFonts w:ascii="Arial" w:hAnsi="Arial" w:cs="Arial"/>
          <w:color w:val="404040" w:themeColor="text1" w:themeTint="BF"/>
          <w:sz w:val="20"/>
          <w:szCs w:val="20"/>
        </w:rPr>
        <w:t xml:space="preserve"> for the application to run. To change this </w:t>
      </w:r>
      <w:r w:rsidR="006943D6">
        <w:rPr>
          <w:rFonts w:ascii="Arial" w:hAnsi="Arial" w:cs="Arial"/>
          <w:color w:val="404040" w:themeColor="text1" w:themeTint="BF"/>
          <w:sz w:val="20"/>
          <w:szCs w:val="20"/>
        </w:rPr>
        <w:t>password,</w:t>
      </w:r>
      <w:r w:rsidR="00CD0494">
        <w:rPr>
          <w:rFonts w:ascii="Arial" w:hAnsi="Arial" w:cs="Arial"/>
          <w:color w:val="404040" w:themeColor="text1" w:themeTint="BF"/>
          <w:sz w:val="20"/>
          <w:szCs w:val="20"/>
        </w:rPr>
        <w:t xml:space="preserve"> you will do the </w:t>
      </w:r>
    </w:p>
    <w:p w14:paraId="67CCF637" w14:textId="7AD7733E" w:rsidR="00F92BCC" w:rsidRDefault="006943D6" w:rsidP="001C6370">
      <w:pPr>
        <w:ind w:left="720" w:firstLine="720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>following.</w:t>
      </w:r>
    </w:p>
    <w:p w14:paraId="21B490C6" w14:textId="77777777" w:rsidR="006943D6" w:rsidRDefault="006943D6" w:rsidP="001C6370">
      <w:pPr>
        <w:ind w:left="720" w:firstLine="72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3E6AFCF0" w14:textId="03995D72" w:rsidR="00BA38DE" w:rsidRDefault="006943D6" w:rsidP="00BA38DE">
      <w:pPr>
        <w:pStyle w:val="ListParagraph"/>
        <w:numPr>
          <w:ilvl w:val="0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>Log</w:t>
      </w:r>
      <w:r w:rsidR="00F14F03">
        <w:rPr>
          <w:rFonts w:ascii="Arial" w:hAnsi="Arial" w:cs="Arial"/>
          <w:color w:val="404040" w:themeColor="text1" w:themeTint="BF"/>
          <w:sz w:val="20"/>
          <w:szCs w:val="20"/>
        </w:rPr>
        <w:t>in</w:t>
      </w: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 to MySQL </w:t>
      </w:r>
      <w:r w:rsidR="00F14F03">
        <w:rPr>
          <w:rFonts w:ascii="Arial" w:hAnsi="Arial" w:cs="Arial"/>
          <w:color w:val="404040" w:themeColor="text1" w:themeTint="BF"/>
          <w:sz w:val="20"/>
          <w:szCs w:val="20"/>
        </w:rPr>
        <w:t xml:space="preserve">(you can use the embedded client </w:t>
      </w:r>
      <w:r w:rsidR="00A96CF3">
        <w:rPr>
          <w:rFonts w:ascii="Arial" w:hAnsi="Arial" w:cs="Arial"/>
          <w:color w:val="404040" w:themeColor="text1" w:themeTint="BF"/>
          <w:sz w:val="20"/>
          <w:szCs w:val="20"/>
        </w:rPr>
        <w:t xml:space="preserve">on the Morpheus app nodes </w:t>
      </w:r>
      <w:r w:rsidR="00F14F03">
        <w:rPr>
          <w:rFonts w:ascii="Arial" w:hAnsi="Arial" w:cs="Arial"/>
          <w:color w:val="404040" w:themeColor="text1" w:themeTint="BF"/>
          <w:sz w:val="20"/>
          <w:szCs w:val="20"/>
        </w:rPr>
        <w:t xml:space="preserve">at </w:t>
      </w:r>
      <w:r w:rsidR="00D7520F"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="00BA38DE" w:rsidRPr="00BA38DE">
        <w:rPr>
          <w:rFonts w:ascii="Arial" w:hAnsi="Arial" w:cs="Arial"/>
          <w:color w:val="404040" w:themeColor="text1" w:themeTint="BF"/>
          <w:sz w:val="20"/>
          <w:szCs w:val="20"/>
        </w:rPr>
        <w:t>/opt/</w:t>
      </w:r>
      <w:proofErr w:type="spellStart"/>
      <w:r w:rsidR="00BA38DE" w:rsidRPr="00BA38DE">
        <w:rPr>
          <w:rFonts w:ascii="Arial" w:hAnsi="Arial" w:cs="Arial"/>
          <w:color w:val="404040" w:themeColor="text1" w:themeTint="BF"/>
          <w:sz w:val="20"/>
          <w:szCs w:val="20"/>
        </w:rPr>
        <w:t>morpheus</w:t>
      </w:r>
      <w:proofErr w:type="spellEnd"/>
      <w:r w:rsidR="00BA38DE" w:rsidRPr="00BA38DE">
        <w:rPr>
          <w:rFonts w:ascii="Arial" w:hAnsi="Arial" w:cs="Arial"/>
          <w:color w:val="404040" w:themeColor="text1" w:themeTint="BF"/>
          <w:sz w:val="20"/>
          <w:szCs w:val="20"/>
        </w:rPr>
        <w:t>/embedded/</w:t>
      </w:r>
      <w:proofErr w:type="spellStart"/>
      <w:r w:rsidR="00BA38DE" w:rsidRPr="00BA38DE">
        <w:rPr>
          <w:rFonts w:ascii="Arial" w:hAnsi="Arial" w:cs="Arial"/>
          <w:color w:val="404040" w:themeColor="text1" w:themeTint="BF"/>
          <w:sz w:val="20"/>
          <w:szCs w:val="20"/>
        </w:rPr>
        <w:t>mysql</w:t>
      </w:r>
      <w:proofErr w:type="spellEnd"/>
      <w:r w:rsidR="00BA38DE" w:rsidRPr="00BA38DE">
        <w:rPr>
          <w:rFonts w:ascii="Arial" w:hAnsi="Arial" w:cs="Arial"/>
          <w:color w:val="404040" w:themeColor="text1" w:themeTint="BF"/>
          <w:sz w:val="20"/>
          <w:szCs w:val="20"/>
        </w:rPr>
        <w:t>/bin/</w:t>
      </w:r>
      <w:proofErr w:type="spellStart"/>
      <w:r w:rsidR="00BA38DE" w:rsidRPr="00BA38DE">
        <w:rPr>
          <w:rFonts w:ascii="Arial" w:hAnsi="Arial" w:cs="Arial"/>
          <w:color w:val="404040" w:themeColor="text1" w:themeTint="BF"/>
          <w:sz w:val="20"/>
          <w:szCs w:val="20"/>
        </w:rPr>
        <w:t>mysql</w:t>
      </w:r>
      <w:proofErr w:type="spellEnd"/>
      <w:r w:rsidR="00BA38DE">
        <w:rPr>
          <w:rFonts w:ascii="Arial" w:hAnsi="Arial" w:cs="Arial"/>
          <w:color w:val="404040" w:themeColor="text1" w:themeTint="BF"/>
          <w:sz w:val="20"/>
          <w:szCs w:val="20"/>
        </w:rPr>
        <w:t xml:space="preserve"> -h </w:t>
      </w:r>
      <w:proofErr w:type="spellStart"/>
      <w:r w:rsidR="00BA38DE">
        <w:rPr>
          <w:rFonts w:ascii="Arial" w:hAnsi="Arial" w:cs="Arial"/>
          <w:color w:val="404040" w:themeColor="text1" w:themeTint="BF"/>
          <w:sz w:val="20"/>
          <w:szCs w:val="20"/>
        </w:rPr>
        <w:t>x.x.x.x</w:t>
      </w:r>
      <w:proofErr w:type="spellEnd"/>
      <w:r w:rsidR="00BA38DE">
        <w:rPr>
          <w:rFonts w:ascii="Arial" w:hAnsi="Arial" w:cs="Arial"/>
          <w:color w:val="404040" w:themeColor="text1" w:themeTint="BF"/>
          <w:sz w:val="20"/>
          <w:szCs w:val="20"/>
        </w:rPr>
        <w:t xml:space="preserve"> -u root -p</w:t>
      </w:r>
    </w:p>
    <w:p w14:paraId="1D2F5991" w14:textId="77777777" w:rsidR="00847A77" w:rsidRDefault="00C037DE" w:rsidP="00C037DE">
      <w:pPr>
        <w:pStyle w:val="ListParagraph"/>
        <w:numPr>
          <w:ilvl w:val="0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>Confirm your user setup in MySQL</w:t>
      </w: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</w:p>
    <w:p w14:paraId="16A3195C" w14:textId="35A88627" w:rsidR="00C037DE" w:rsidRPr="00847A77" w:rsidRDefault="00C037DE" w:rsidP="00847A77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  <w:r w:rsidRPr="00847A77">
        <w:rPr>
          <w:rFonts w:ascii="Arial" w:hAnsi="Arial" w:cs="Arial"/>
          <w:color w:val="404040" w:themeColor="text1" w:themeTint="BF"/>
          <w:sz w:val="20"/>
          <w:szCs w:val="20"/>
        </w:rPr>
        <w:t xml:space="preserve">SELECT </w:t>
      </w:r>
      <w:proofErr w:type="spellStart"/>
      <w:proofErr w:type="gramStart"/>
      <w:r w:rsidRPr="00847A77">
        <w:rPr>
          <w:rFonts w:ascii="Arial" w:hAnsi="Arial" w:cs="Arial"/>
          <w:color w:val="404040" w:themeColor="text1" w:themeTint="BF"/>
          <w:sz w:val="20"/>
          <w:szCs w:val="20"/>
        </w:rPr>
        <w:t>user,host</w:t>
      </w:r>
      <w:proofErr w:type="spellEnd"/>
      <w:proofErr w:type="gramEnd"/>
      <w:r w:rsidRPr="00847A77">
        <w:rPr>
          <w:rFonts w:ascii="Arial" w:hAnsi="Arial" w:cs="Arial"/>
          <w:color w:val="404040" w:themeColor="text1" w:themeTint="BF"/>
          <w:sz w:val="20"/>
          <w:szCs w:val="20"/>
        </w:rPr>
        <w:t xml:space="preserve"> FROM </w:t>
      </w:r>
      <w:proofErr w:type="spellStart"/>
      <w:r w:rsidRPr="00847A77">
        <w:rPr>
          <w:rFonts w:ascii="Arial" w:hAnsi="Arial" w:cs="Arial"/>
          <w:color w:val="404040" w:themeColor="text1" w:themeTint="BF"/>
          <w:sz w:val="20"/>
          <w:szCs w:val="20"/>
        </w:rPr>
        <w:t>mysql.user</w:t>
      </w:r>
      <w:proofErr w:type="spellEnd"/>
      <w:r w:rsidRPr="00847A77">
        <w:rPr>
          <w:rFonts w:ascii="Arial" w:hAnsi="Arial" w:cs="Arial"/>
          <w:color w:val="404040" w:themeColor="text1" w:themeTint="BF"/>
          <w:sz w:val="20"/>
          <w:szCs w:val="20"/>
        </w:rPr>
        <w:t>;</w:t>
      </w:r>
    </w:p>
    <w:p w14:paraId="5D844E53" w14:textId="77777777" w:rsidR="00C037DE" w:rsidRDefault="00C037DE" w:rsidP="00FF6931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2DD73483" w14:textId="028BB047" w:rsidR="00FF6931" w:rsidRDefault="00FF6931" w:rsidP="00FF6931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>This will return something like the below</w:t>
      </w:r>
    </w:p>
    <w:p w14:paraId="73F59158" w14:textId="5EB124BA" w:rsidR="00A156AE" w:rsidRDefault="00A156AE" w:rsidP="00FF6931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  <w:r w:rsidRPr="00A156AE">
        <w:rPr>
          <w:rFonts w:ascii="Arial" w:hAnsi="Arial" w:cs="Arial"/>
          <w:noProof/>
          <w:color w:val="404040" w:themeColor="text1" w:themeTint="BF"/>
          <w:sz w:val="20"/>
          <w:szCs w:val="20"/>
        </w:rPr>
        <w:drawing>
          <wp:inline distT="0" distB="0" distL="0" distR="0" wp14:anchorId="4CDAEAA2" wp14:editId="04E2AAAE">
            <wp:extent cx="3132091" cy="769687"/>
            <wp:effectExtent l="0" t="0" r="0" b="0"/>
            <wp:docPr id="168870948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09486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5A54" w14:textId="77777777" w:rsidR="00A156AE" w:rsidRDefault="00A156AE" w:rsidP="00FF6931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4D193FAE" w14:textId="026468DE" w:rsidR="006D66AB" w:rsidRDefault="006D66AB" w:rsidP="00FF6931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>From this return I can see the host is returned as any</w:t>
      </w:r>
      <w:r w:rsidR="00C95D2A">
        <w:rPr>
          <w:rFonts w:ascii="Arial" w:hAnsi="Arial" w:cs="Arial"/>
          <w:color w:val="404040" w:themeColor="text1" w:themeTint="BF"/>
          <w:sz w:val="20"/>
          <w:szCs w:val="20"/>
        </w:rPr>
        <w:t xml:space="preserve"> or %</w:t>
      </w:r>
    </w:p>
    <w:p w14:paraId="242E5AF0" w14:textId="77777777" w:rsidR="006D66AB" w:rsidRPr="00FF6931" w:rsidRDefault="006D66AB" w:rsidP="00FF6931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59082790" w14:textId="385AE9F5" w:rsidR="00C95D2A" w:rsidRDefault="00B635F2" w:rsidP="00BA38DE">
      <w:pPr>
        <w:pStyle w:val="ListParagraph"/>
        <w:numPr>
          <w:ilvl w:val="0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>Update</w:t>
      </w:r>
      <w:r w:rsidR="00D7520F">
        <w:rPr>
          <w:rFonts w:ascii="Arial" w:hAnsi="Arial" w:cs="Arial"/>
          <w:color w:val="404040" w:themeColor="text1" w:themeTint="BF"/>
          <w:sz w:val="20"/>
          <w:szCs w:val="20"/>
        </w:rPr>
        <w:t xml:space="preserve"> the Morpheus password</w:t>
      </w:r>
      <w:r w:rsidR="006D66AB">
        <w:rPr>
          <w:rFonts w:ascii="Arial" w:hAnsi="Arial" w:cs="Arial"/>
          <w:color w:val="404040" w:themeColor="text1" w:themeTint="BF"/>
          <w:sz w:val="20"/>
          <w:szCs w:val="20"/>
        </w:rPr>
        <w:t xml:space="preserve"> based on the above return.</w:t>
      </w:r>
    </w:p>
    <w:p w14:paraId="3B7DB492" w14:textId="77777777" w:rsidR="00C95D2A" w:rsidRDefault="00C95D2A" w:rsidP="00C95D2A">
      <w:pPr>
        <w:pStyle w:val="ListParagraph"/>
        <w:ind w:left="1800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</w:p>
    <w:p w14:paraId="2D670263" w14:textId="77777777" w:rsidR="001B59F7" w:rsidRDefault="00C95D2A" w:rsidP="00C95D2A">
      <w:pPr>
        <w:pStyle w:val="ListParagraph"/>
        <w:ind w:left="1800" w:firstLine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USER '</w:t>
      </w:r>
      <w:proofErr w:type="spellStart"/>
      <w:r>
        <w:rPr>
          <w:rFonts w:ascii="Calibri" w:hAnsi="Calibri" w:cs="Calibri"/>
          <w:sz w:val="22"/>
          <w:szCs w:val="22"/>
        </w:rPr>
        <w:t>morpheus</w:t>
      </w:r>
      <w:proofErr w:type="spellEnd"/>
      <w:r>
        <w:rPr>
          <w:rFonts w:ascii="Calibri" w:hAnsi="Calibri" w:cs="Calibri"/>
          <w:sz w:val="22"/>
          <w:szCs w:val="22"/>
        </w:rPr>
        <w:t xml:space="preserve">'@'%' IDENTIFIED </w:t>
      </w:r>
      <w:proofErr w:type="gramStart"/>
      <w:r>
        <w:rPr>
          <w:rFonts w:ascii="Calibri" w:hAnsi="Calibri" w:cs="Calibri"/>
          <w:sz w:val="22"/>
          <w:szCs w:val="22"/>
        </w:rPr>
        <w:t>BY  '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your_password</w:t>
      </w:r>
      <w:proofErr w:type="spellEnd"/>
      <w:r>
        <w:rPr>
          <w:rFonts w:ascii="Calibri" w:hAnsi="Calibri" w:cs="Calibri"/>
          <w:sz w:val="22"/>
          <w:szCs w:val="22"/>
        </w:rPr>
        <w:t>'</w:t>
      </w:r>
    </w:p>
    <w:p w14:paraId="48268E51" w14:textId="77777777" w:rsidR="001B59F7" w:rsidRDefault="001B59F7" w:rsidP="001B59F7">
      <w:pPr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64617F94" w14:textId="750B0D12" w:rsidR="00550A9E" w:rsidRDefault="001B59F7" w:rsidP="001B59F7">
      <w:p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ab/>
        <w:t>AIO</w:t>
      </w:r>
      <w:r w:rsidR="00550A9E">
        <w:rPr>
          <w:rFonts w:ascii="Arial" w:hAnsi="Arial" w:cs="Arial"/>
          <w:color w:val="404040" w:themeColor="text1" w:themeTint="BF"/>
          <w:sz w:val="20"/>
          <w:szCs w:val="20"/>
        </w:rPr>
        <w:t xml:space="preserve"> (All </w:t>
      </w:r>
      <w:proofErr w:type="gramStart"/>
      <w:r w:rsidR="00550A9E">
        <w:rPr>
          <w:rFonts w:ascii="Arial" w:hAnsi="Arial" w:cs="Arial"/>
          <w:color w:val="404040" w:themeColor="text1" w:themeTint="BF"/>
          <w:sz w:val="20"/>
          <w:szCs w:val="20"/>
        </w:rPr>
        <w:t>In</w:t>
      </w:r>
      <w:proofErr w:type="gramEnd"/>
      <w:r w:rsidR="00550A9E">
        <w:rPr>
          <w:rFonts w:ascii="Arial" w:hAnsi="Arial" w:cs="Arial"/>
          <w:color w:val="404040" w:themeColor="text1" w:themeTint="BF"/>
          <w:sz w:val="20"/>
          <w:szCs w:val="20"/>
        </w:rPr>
        <w:t xml:space="preserve"> One)</w:t>
      </w:r>
      <w:r w:rsidR="00297687">
        <w:rPr>
          <w:rFonts w:ascii="Arial" w:hAnsi="Arial" w:cs="Arial"/>
          <w:color w:val="404040" w:themeColor="text1" w:themeTint="BF"/>
          <w:sz w:val="20"/>
          <w:szCs w:val="20"/>
        </w:rPr>
        <w:t xml:space="preserve"> - Does not apply to HA Environments</w:t>
      </w:r>
    </w:p>
    <w:p w14:paraId="39310BB6" w14:textId="77777777" w:rsidR="00550A9E" w:rsidRDefault="00550A9E" w:rsidP="001B59F7">
      <w:pPr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439FBBBA" w14:textId="77777777" w:rsidR="00C056CE" w:rsidRDefault="00550A9E" w:rsidP="003E2105">
      <w:pPr>
        <w:ind w:left="1440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This </w:t>
      </w:r>
      <w:r w:rsidR="006E31BA">
        <w:rPr>
          <w:rFonts w:ascii="Arial" w:hAnsi="Arial" w:cs="Arial"/>
          <w:color w:val="404040" w:themeColor="text1" w:themeTint="BF"/>
          <w:sz w:val="20"/>
          <w:szCs w:val="20"/>
        </w:rPr>
        <w:t>is a single node Morph</w:t>
      </w:r>
      <w:r w:rsidR="00A45253">
        <w:rPr>
          <w:rFonts w:ascii="Arial" w:hAnsi="Arial" w:cs="Arial"/>
          <w:color w:val="404040" w:themeColor="text1" w:themeTint="BF"/>
          <w:sz w:val="20"/>
          <w:szCs w:val="20"/>
        </w:rPr>
        <w:t>eu</w:t>
      </w:r>
      <w:r w:rsidR="006E31BA">
        <w:rPr>
          <w:rFonts w:ascii="Arial" w:hAnsi="Arial" w:cs="Arial"/>
          <w:color w:val="404040" w:themeColor="text1" w:themeTint="BF"/>
          <w:sz w:val="20"/>
          <w:szCs w:val="20"/>
        </w:rPr>
        <w:t>s using the embedded</w:t>
      </w:r>
      <w:r w:rsidR="00A45253">
        <w:rPr>
          <w:rFonts w:ascii="Arial" w:hAnsi="Arial" w:cs="Arial"/>
          <w:color w:val="404040" w:themeColor="text1" w:themeTint="BF"/>
          <w:sz w:val="20"/>
          <w:szCs w:val="20"/>
        </w:rPr>
        <w:t xml:space="preserve"> MySQL database. This</w:t>
      </w:r>
      <w:r w:rsidR="003E2105">
        <w:rPr>
          <w:rFonts w:ascii="Arial" w:hAnsi="Arial" w:cs="Arial"/>
          <w:color w:val="404040" w:themeColor="text1" w:themeTint="BF"/>
          <w:sz w:val="20"/>
          <w:szCs w:val="20"/>
        </w:rPr>
        <w:t xml:space="preserve"> setup will use all three </w:t>
      </w:r>
      <w:proofErr w:type="gramStart"/>
      <w:r w:rsidR="003E2105">
        <w:rPr>
          <w:rFonts w:ascii="Arial" w:hAnsi="Arial" w:cs="Arial"/>
          <w:color w:val="404040" w:themeColor="text1" w:themeTint="BF"/>
          <w:sz w:val="20"/>
          <w:szCs w:val="20"/>
        </w:rPr>
        <w:t xml:space="preserve">passwords </w:t>
      </w:r>
      <w:r w:rsidR="006E31BA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r w:rsidR="003E2105">
        <w:rPr>
          <w:rFonts w:ascii="Arial" w:hAnsi="Arial" w:cs="Arial"/>
          <w:color w:val="404040" w:themeColor="text1" w:themeTint="BF"/>
          <w:sz w:val="20"/>
          <w:szCs w:val="20"/>
        </w:rPr>
        <w:t>in</w:t>
      </w:r>
      <w:proofErr w:type="gramEnd"/>
      <w:r w:rsidR="003E2105">
        <w:rPr>
          <w:rFonts w:ascii="Arial" w:hAnsi="Arial" w:cs="Arial"/>
          <w:color w:val="404040" w:themeColor="text1" w:themeTint="BF"/>
          <w:sz w:val="20"/>
          <w:szCs w:val="20"/>
        </w:rPr>
        <w:t xml:space="preserve"> the </w:t>
      </w:r>
      <w:proofErr w:type="spellStart"/>
      <w:r w:rsidR="003E2105">
        <w:rPr>
          <w:rFonts w:ascii="Arial" w:hAnsi="Arial" w:cs="Arial"/>
          <w:color w:val="404040" w:themeColor="text1" w:themeTint="BF"/>
          <w:sz w:val="20"/>
          <w:szCs w:val="20"/>
        </w:rPr>
        <w:t>json</w:t>
      </w:r>
      <w:proofErr w:type="spellEnd"/>
      <w:r w:rsidR="003E2105">
        <w:rPr>
          <w:rFonts w:ascii="Arial" w:hAnsi="Arial" w:cs="Arial"/>
          <w:color w:val="404040" w:themeColor="text1" w:themeTint="BF"/>
          <w:sz w:val="20"/>
          <w:szCs w:val="20"/>
        </w:rPr>
        <w:t xml:space="preserve"> file. </w:t>
      </w:r>
    </w:p>
    <w:p w14:paraId="11185BD3" w14:textId="77777777" w:rsidR="00C056CE" w:rsidRDefault="00C056CE" w:rsidP="003E2105">
      <w:pPr>
        <w:ind w:left="144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607F8F06" w14:textId="6CA1A2A5" w:rsidR="00C056CE" w:rsidRDefault="00C056CE" w:rsidP="00C056CE">
      <w:pPr>
        <w:pStyle w:val="ListParagraph"/>
        <w:numPr>
          <w:ilvl w:val="0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Login to MySQL from the Morpheus App node </w:t>
      </w:r>
    </w:p>
    <w:p w14:paraId="64B53A9C" w14:textId="77777777" w:rsidR="000A1463" w:rsidRDefault="00C056CE" w:rsidP="00C056CE">
      <w:pPr>
        <w:pStyle w:val="ListParagraph"/>
        <w:ind w:left="1800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Pr="00BA38DE">
        <w:rPr>
          <w:rFonts w:ascii="Arial" w:hAnsi="Arial" w:cs="Arial"/>
          <w:color w:val="404040" w:themeColor="text1" w:themeTint="BF"/>
          <w:sz w:val="20"/>
          <w:szCs w:val="20"/>
        </w:rPr>
        <w:t>/opt/</w:t>
      </w:r>
      <w:proofErr w:type="spellStart"/>
      <w:r w:rsidRPr="00BA38DE">
        <w:rPr>
          <w:rFonts w:ascii="Arial" w:hAnsi="Arial" w:cs="Arial"/>
          <w:color w:val="404040" w:themeColor="text1" w:themeTint="BF"/>
          <w:sz w:val="20"/>
          <w:szCs w:val="20"/>
        </w:rPr>
        <w:t>morpheus</w:t>
      </w:r>
      <w:proofErr w:type="spellEnd"/>
      <w:r w:rsidRPr="00BA38DE">
        <w:rPr>
          <w:rFonts w:ascii="Arial" w:hAnsi="Arial" w:cs="Arial"/>
          <w:color w:val="404040" w:themeColor="text1" w:themeTint="BF"/>
          <w:sz w:val="20"/>
          <w:szCs w:val="20"/>
        </w:rPr>
        <w:t>/embedded/</w:t>
      </w:r>
      <w:proofErr w:type="spellStart"/>
      <w:r w:rsidRPr="00BA38DE">
        <w:rPr>
          <w:rFonts w:ascii="Arial" w:hAnsi="Arial" w:cs="Arial"/>
          <w:color w:val="404040" w:themeColor="text1" w:themeTint="BF"/>
          <w:sz w:val="20"/>
          <w:szCs w:val="20"/>
        </w:rPr>
        <w:t>mysql</w:t>
      </w:r>
      <w:proofErr w:type="spellEnd"/>
      <w:r w:rsidRPr="00BA38DE">
        <w:rPr>
          <w:rFonts w:ascii="Arial" w:hAnsi="Arial" w:cs="Arial"/>
          <w:color w:val="404040" w:themeColor="text1" w:themeTint="BF"/>
          <w:sz w:val="20"/>
          <w:szCs w:val="20"/>
        </w:rPr>
        <w:t>/bin/</w:t>
      </w:r>
      <w:proofErr w:type="spellStart"/>
      <w:r w:rsidRPr="00BA38DE">
        <w:rPr>
          <w:rFonts w:ascii="Arial" w:hAnsi="Arial" w:cs="Arial"/>
          <w:color w:val="404040" w:themeColor="text1" w:themeTint="BF"/>
          <w:sz w:val="20"/>
          <w:szCs w:val="20"/>
        </w:rPr>
        <w:t>mysql</w:t>
      </w:r>
      <w:proofErr w:type="spellEnd"/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 -h 127.0.0.1 -u root -p</w:t>
      </w:r>
      <w:r w:rsidR="00D7520F" w:rsidRPr="00C056CE">
        <w:rPr>
          <w:rFonts w:ascii="Arial" w:hAnsi="Arial" w:cs="Arial"/>
          <w:color w:val="404040" w:themeColor="text1" w:themeTint="BF"/>
          <w:sz w:val="20"/>
          <w:szCs w:val="20"/>
        </w:rPr>
        <w:tab/>
      </w:r>
    </w:p>
    <w:p w14:paraId="0096DA80" w14:textId="77777777" w:rsidR="000A1463" w:rsidRDefault="000A1463" w:rsidP="00C056CE">
      <w:pPr>
        <w:pStyle w:val="ListParagraph"/>
        <w:ind w:left="180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0C6CBF83" w14:textId="77777777" w:rsidR="00847A77" w:rsidRDefault="004970C2" w:rsidP="004970C2">
      <w:pPr>
        <w:pStyle w:val="ListParagraph"/>
        <w:numPr>
          <w:ilvl w:val="0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>Confirm your user setup in MySQL</w:t>
      </w: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</w:p>
    <w:p w14:paraId="14C2F30A" w14:textId="1216B6BA" w:rsidR="004970C2" w:rsidRPr="00847A77" w:rsidRDefault="004970C2" w:rsidP="00847A77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  <w:r w:rsidRPr="00847A77">
        <w:rPr>
          <w:rFonts w:ascii="Arial" w:hAnsi="Arial" w:cs="Arial"/>
          <w:color w:val="404040" w:themeColor="text1" w:themeTint="BF"/>
          <w:sz w:val="20"/>
          <w:szCs w:val="20"/>
        </w:rPr>
        <w:t xml:space="preserve">SELECT </w:t>
      </w:r>
      <w:proofErr w:type="spellStart"/>
      <w:proofErr w:type="gramStart"/>
      <w:r w:rsidRPr="00847A77">
        <w:rPr>
          <w:rFonts w:ascii="Arial" w:hAnsi="Arial" w:cs="Arial"/>
          <w:color w:val="404040" w:themeColor="text1" w:themeTint="BF"/>
          <w:sz w:val="20"/>
          <w:szCs w:val="20"/>
        </w:rPr>
        <w:t>user,host</w:t>
      </w:r>
      <w:proofErr w:type="spellEnd"/>
      <w:proofErr w:type="gramEnd"/>
      <w:r w:rsidRPr="00847A77">
        <w:rPr>
          <w:rFonts w:ascii="Arial" w:hAnsi="Arial" w:cs="Arial"/>
          <w:color w:val="404040" w:themeColor="text1" w:themeTint="BF"/>
          <w:sz w:val="20"/>
          <w:szCs w:val="20"/>
        </w:rPr>
        <w:t xml:space="preserve"> FROM </w:t>
      </w:r>
      <w:proofErr w:type="spellStart"/>
      <w:r w:rsidRPr="00847A77">
        <w:rPr>
          <w:rFonts w:ascii="Arial" w:hAnsi="Arial" w:cs="Arial"/>
          <w:color w:val="404040" w:themeColor="text1" w:themeTint="BF"/>
          <w:sz w:val="20"/>
          <w:szCs w:val="20"/>
        </w:rPr>
        <w:t>mysql.user</w:t>
      </w:r>
      <w:proofErr w:type="spellEnd"/>
      <w:r w:rsidRPr="00847A77">
        <w:rPr>
          <w:rFonts w:ascii="Arial" w:hAnsi="Arial" w:cs="Arial"/>
          <w:color w:val="404040" w:themeColor="text1" w:themeTint="BF"/>
          <w:sz w:val="20"/>
          <w:szCs w:val="20"/>
        </w:rPr>
        <w:t>;</w:t>
      </w:r>
    </w:p>
    <w:p w14:paraId="15F27E9B" w14:textId="77777777" w:rsidR="004970C2" w:rsidRDefault="004970C2" w:rsidP="004970C2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12EFCE16" w14:textId="77777777" w:rsidR="004970C2" w:rsidRDefault="004970C2" w:rsidP="004970C2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>This will return something like the below</w:t>
      </w:r>
    </w:p>
    <w:p w14:paraId="21077E21" w14:textId="1B185E77" w:rsidR="004970C2" w:rsidRDefault="00602F98" w:rsidP="004970C2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  <w:r w:rsidRPr="00602F98">
        <w:rPr>
          <w:rFonts w:ascii="Arial" w:hAnsi="Arial" w:cs="Arial"/>
          <w:noProof/>
          <w:color w:val="404040" w:themeColor="text1" w:themeTint="BF"/>
          <w:sz w:val="20"/>
          <w:szCs w:val="20"/>
        </w:rPr>
        <w:lastRenderedPageBreak/>
        <w:drawing>
          <wp:inline distT="0" distB="0" distL="0" distR="0" wp14:anchorId="10ECC470" wp14:editId="6D5C0271">
            <wp:extent cx="2544445" cy="1309176"/>
            <wp:effectExtent l="0" t="0" r="8255" b="5715"/>
            <wp:docPr id="107348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806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9666" cy="132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C157" w14:textId="77777777" w:rsidR="00AF770A" w:rsidRDefault="00AF770A" w:rsidP="00AF770A">
      <w:pPr>
        <w:pStyle w:val="ListParagraph"/>
        <w:ind w:left="180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4248B9C1" w14:textId="7AD422FD" w:rsidR="00AF770A" w:rsidRDefault="00AF770A" w:rsidP="00AF770A">
      <w:pPr>
        <w:pStyle w:val="ListParagraph"/>
        <w:numPr>
          <w:ilvl w:val="0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Update the </w:t>
      </w:r>
      <w:proofErr w:type="spellStart"/>
      <w:proofErr w:type="gramStart"/>
      <w:r w:rsidR="006E7021">
        <w:rPr>
          <w:rFonts w:ascii="Arial" w:hAnsi="Arial" w:cs="Arial"/>
          <w:color w:val="404040" w:themeColor="text1" w:themeTint="BF"/>
          <w:sz w:val="20"/>
          <w:szCs w:val="20"/>
        </w:rPr>
        <w:t>m</w:t>
      </w:r>
      <w:r w:rsidR="00602F98">
        <w:rPr>
          <w:rFonts w:ascii="Arial" w:hAnsi="Arial" w:cs="Arial"/>
          <w:color w:val="404040" w:themeColor="text1" w:themeTint="BF"/>
          <w:sz w:val="20"/>
          <w:szCs w:val="20"/>
        </w:rPr>
        <w:t>orpheus,ops</w:t>
      </w:r>
      <w:proofErr w:type="gramEnd"/>
      <w:r w:rsidR="006E7021">
        <w:rPr>
          <w:rFonts w:ascii="Arial" w:hAnsi="Arial" w:cs="Arial"/>
          <w:color w:val="404040" w:themeColor="text1" w:themeTint="BF"/>
          <w:sz w:val="20"/>
          <w:szCs w:val="20"/>
        </w:rPr>
        <w:t>,root</w:t>
      </w:r>
      <w:proofErr w:type="spellEnd"/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 password based on the above return.</w:t>
      </w:r>
    </w:p>
    <w:p w14:paraId="7B0AFFAB" w14:textId="77777777" w:rsidR="00AF770A" w:rsidRDefault="00AF770A" w:rsidP="00AF770A">
      <w:pPr>
        <w:pStyle w:val="ListParagraph"/>
        <w:ind w:left="1800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</w:p>
    <w:p w14:paraId="6FFF4C2A" w14:textId="0E10401A" w:rsidR="00AF770A" w:rsidRDefault="00AF770A" w:rsidP="00AF770A">
      <w:pPr>
        <w:pStyle w:val="ListParagraph"/>
        <w:ind w:left="1800" w:firstLine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USER '</w:t>
      </w:r>
      <w:proofErr w:type="spellStart"/>
      <w:r>
        <w:rPr>
          <w:rFonts w:ascii="Calibri" w:hAnsi="Calibri" w:cs="Calibri"/>
          <w:sz w:val="22"/>
          <w:szCs w:val="22"/>
        </w:rPr>
        <w:t>morpheus</w:t>
      </w:r>
      <w:proofErr w:type="spellEnd"/>
      <w:r>
        <w:rPr>
          <w:rFonts w:ascii="Calibri" w:hAnsi="Calibri" w:cs="Calibri"/>
          <w:sz w:val="22"/>
          <w:szCs w:val="22"/>
        </w:rPr>
        <w:t>'@'</w:t>
      </w:r>
      <w:r w:rsidR="00EF2BE7">
        <w:rPr>
          <w:rFonts w:ascii="Calibri" w:hAnsi="Calibri" w:cs="Calibri"/>
          <w:sz w:val="22"/>
          <w:szCs w:val="22"/>
        </w:rPr>
        <w:t>localhost</w:t>
      </w:r>
      <w:r>
        <w:rPr>
          <w:rFonts w:ascii="Calibri" w:hAnsi="Calibri" w:cs="Calibri"/>
          <w:sz w:val="22"/>
          <w:szCs w:val="22"/>
        </w:rPr>
        <w:t xml:space="preserve">' IDENTIFIED </w:t>
      </w:r>
      <w:proofErr w:type="gramStart"/>
      <w:r>
        <w:rPr>
          <w:rFonts w:ascii="Calibri" w:hAnsi="Calibri" w:cs="Calibri"/>
          <w:sz w:val="22"/>
          <w:szCs w:val="22"/>
        </w:rPr>
        <w:t>BY  '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your_password</w:t>
      </w:r>
      <w:proofErr w:type="spellEnd"/>
      <w:r>
        <w:rPr>
          <w:rFonts w:ascii="Calibri" w:hAnsi="Calibri" w:cs="Calibri"/>
          <w:sz w:val="22"/>
          <w:szCs w:val="22"/>
        </w:rPr>
        <w:t>'</w:t>
      </w:r>
    </w:p>
    <w:p w14:paraId="51AECDB4" w14:textId="7938FF86" w:rsidR="006E7021" w:rsidRDefault="006E7021" w:rsidP="006E7021">
      <w:pPr>
        <w:pStyle w:val="ListParagraph"/>
        <w:ind w:left="1800" w:firstLine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USER '</w:t>
      </w:r>
      <w:proofErr w:type="spellStart"/>
      <w:r>
        <w:rPr>
          <w:rFonts w:ascii="Calibri" w:hAnsi="Calibri" w:cs="Calibri"/>
          <w:sz w:val="22"/>
          <w:szCs w:val="22"/>
        </w:rPr>
        <w:t>ops'@</w:t>
      </w:r>
      <w:r w:rsidR="00EF2BE7">
        <w:rPr>
          <w:rFonts w:ascii="Calibri" w:hAnsi="Calibri" w:cs="Calibri"/>
          <w:sz w:val="22"/>
          <w:szCs w:val="22"/>
        </w:rPr>
        <w:t>'localhost</w:t>
      </w:r>
      <w:proofErr w:type="spellEnd"/>
      <w:r>
        <w:rPr>
          <w:rFonts w:ascii="Calibri" w:hAnsi="Calibri" w:cs="Calibri"/>
          <w:sz w:val="22"/>
          <w:szCs w:val="22"/>
        </w:rPr>
        <w:t xml:space="preserve">' IDENTIFIED </w:t>
      </w:r>
      <w:proofErr w:type="gramStart"/>
      <w:r>
        <w:rPr>
          <w:rFonts w:ascii="Calibri" w:hAnsi="Calibri" w:cs="Calibri"/>
          <w:sz w:val="22"/>
          <w:szCs w:val="22"/>
        </w:rPr>
        <w:t>BY  '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your_password</w:t>
      </w:r>
      <w:proofErr w:type="spellEnd"/>
      <w:r>
        <w:rPr>
          <w:rFonts w:ascii="Calibri" w:hAnsi="Calibri" w:cs="Calibri"/>
          <w:sz w:val="22"/>
          <w:szCs w:val="22"/>
        </w:rPr>
        <w:t>'</w:t>
      </w:r>
    </w:p>
    <w:p w14:paraId="02CDD840" w14:textId="7496620E" w:rsidR="006E7021" w:rsidRDefault="006E7021" w:rsidP="006E7021">
      <w:pPr>
        <w:pStyle w:val="ListParagraph"/>
        <w:ind w:left="1800" w:firstLine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USER '</w:t>
      </w:r>
      <w:proofErr w:type="spellStart"/>
      <w:r>
        <w:rPr>
          <w:rFonts w:ascii="Calibri" w:hAnsi="Calibri" w:cs="Calibri"/>
          <w:sz w:val="22"/>
          <w:szCs w:val="22"/>
        </w:rPr>
        <w:t>ops'@'</w:t>
      </w:r>
      <w:r w:rsidR="00EF2BE7">
        <w:rPr>
          <w:rFonts w:ascii="Calibri" w:hAnsi="Calibri" w:cs="Calibri"/>
          <w:sz w:val="22"/>
          <w:szCs w:val="22"/>
        </w:rPr>
        <w:t>localhost</w:t>
      </w:r>
      <w:proofErr w:type="spellEnd"/>
      <w:r>
        <w:rPr>
          <w:rFonts w:ascii="Calibri" w:hAnsi="Calibri" w:cs="Calibri"/>
          <w:sz w:val="22"/>
          <w:szCs w:val="22"/>
        </w:rPr>
        <w:t xml:space="preserve">' IDENTIFIED </w:t>
      </w:r>
      <w:proofErr w:type="gramStart"/>
      <w:r>
        <w:rPr>
          <w:rFonts w:ascii="Calibri" w:hAnsi="Calibri" w:cs="Calibri"/>
          <w:sz w:val="22"/>
          <w:szCs w:val="22"/>
        </w:rPr>
        <w:t>BY  '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your_password</w:t>
      </w:r>
      <w:proofErr w:type="spellEnd"/>
      <w:r>
        <w:rPr>
          <w:rFonts w:ascii="Calibri" w:hAnsi="Calibri" w:cs="Calibri"/>
          <w:sz w:val="22"/>
          <w:szCs w:val="22"/>
        </w:rPr>
        <w:t>'</w:t>
      </w:r>
    </w:p>
    <w:p w14:paraId="7309953A" w14:textId="77777777" w:rsidR="006E7021" w:rsidRDefault="006E7021" w:rsidP="00AF770A">
      <w:pPr>
        <w:pStyle w:val="ListParagraph"/>
        <w:ind w:left="1800" w:firstLine="360"/>
        <w:rPr>
          <w:rFonts w:ascii="Calibri" w:hAnsi="Calibri" w:cs="Calibri"/>
          <w:sz w:val="22"/>
          <w:szCs w:val="22"/>
        </w:rPr>
      </w:pPr>
    </w:p>
    <w:p w14:paraId="52058480" w14:textId="58F33530" w:rsidR="00D7520F" w:rsidRDefault="006E7021" w:rsidP="006E7021">
      <w:p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</w:p>
    <w:p w14:paraId="5B61CE1A" w14:textId="1CD27AA2" w:rsidR="006E7021" w:rsidRDefault="006E7021" w:rsidP="006E7021">
      <w:p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ab/>
        <w:t xml:space="preserve">For </w:t>
      </w:r>
      <w:r w:rsidR="001D7FFD">
        <w:rPr>
          <w:rFonts w:ascii="Arial" w:hAnsi="Arial" w:cs="Arial"/>
          <w:color w:val="404040" w:themeColor="text1" w:themeTint="BF"/>
          <w:sz w:val="20"/>
          <w:szCs w:val="20"/>
        </w:rPr>
        <w:t xml:space="preserve">HA </w:t>
      </w:r>
    </w:p>
    <w:p w14:paraId="23322B42" w14:textId="75CC172E" w:rsidR="001D7FFD" w:rsidRDefault="001D7FFD" w:rsidP="001D7FFD">
      <w:pPr>
        <w:pStyle w:val="ListParagraph"/>
        <w:numPr>
          <w:ilvl w:val="0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Update the </w:t>
      </w:r>
      <w:r w:rsidR="00782F8B">
        <w:rPr>
          <w:rFonts w:ascii="Arial" w:hAnsi="Arial" w:cs="Arial"/>
          <w:color w:val="404040" w:themeColor="text1" w:themeTint="BF"/>
          <w:sz w:val="20"/>
          <w:szCs w:val="20"/>
        </w:rPr>
        <w:t>/</w:t>
      </w:r>
      <w:proofErr w:type="spellStart"/>
      <w:r w:rsidR="00782F8B">
        <w:rPr>
          <w:rFonts w:ascii="Arial" w:hAnsi="Arial" w:cs="Arial"/>
          <w:color w:val="404040" w:themeColor="text1" w:themeTint="BF"/>
          <w:sz w:val="20"/>
          <w:szCs w:val="20"/>
        </w:rPr>
        <w:t>etc</w:t>
      </w:r>
      <w:proofErr w:type="spellEnd"/>
      <w:r w:rsidR="00782F8B">
        <w:rPr>
          <w:rFonts w:ascii="Arial" w:hAnsi="Arial" w:cs="Arial"/>
          <w:color w:val="404040" w:themeColor="text1" w:themeTint="BF"/>
          <w:sz w:val="20"/>
          <w:szCs w:val="20"/>
        </w:rPr>
        <w:t>/</w:t>
      </w:r>
      <w:proofErr w:type="spellStart"/>
      <w:r w:rsidR="00782F8B">
        <w:rPr>
          <w:rFonts w:ascii="Arial" w:hAnsi="Arial" w:cs="Arial"/>
          <w:color w:val="404040" w:themeColor="text1" w:themeTint="BF"/>
          <w:sz w:val="20"/>
          <w:szCs w:val="20"/>
        </w:rPr>
        <w:t>morpheus</w:t>
      </w:r>
      <w:proofErr w:type="spellEnd"/>
      <w:r w:rsidR="00782F8B">
        <w:rPr>
          <w:rFonts w:ascii="Arial" w:hAnsi="Arial" w:cs="Arial"/>
          <w:color w:val="404040" w:themeColor="text1" w:themeTint="BF"/>
          <w:sz w:val="20"/>
          <w:szCs w:val="20"/>
        </w:rPr>
        <w:t>/</w:t>
      </w:r>
      <w:proofErr w:type="spellStart"/>
      <w:r w:rsidR="00927F13">
        <w:rPr>
          <w:rFonts w:ascii="Arial" w:hAnsi="Arial" w:cs="Arial"/>
          <w:color w:val="404040" w:themeColor="text1" w:themeTint="BF"/>
          <w:sz w:val="20"/>
          <w:szCs w:val="20"/>
        </w:rPr>
        <w:t>m</w:t>
      </w:r>
      <w:r>
        <w:rPr>
          <w:rFonts w:ascii="Arial" w:hAnsi="Arial" w:cs="Arial"/>
          <w:color w:val="404040" w:themeColor="text1" w:themeTint="BF"/>
          <w:sz w:val="20"/>
          <w:szCs w:val="20"/>
        </w:rPr>
        <w:t>orpheus</w:t>
      </w:r>
      <w:r w:rsidR="000C023C">
        <w:rPr>
          <w:rFonts w:ascii="Arial" w:hAnsi="Arial" w:cs="Arial"/>
          <w:color w:val="404040" w:themeColor="text1" w:themeTint="BF"/>
          <w:sz w:val="20"/>
          <w:szCs w:val="20"/>
        </w:rPr>
        <w:t>.rb</w:t>
      </w:r>
      <w:proofErr w:type="spellEnd"/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 with the new </w:t>
      </w:r>
      <w:r w:rsidR="00782F8B">
        <w:rPr>
          <w:rFonts w:ascii="Arial" w:hAnsi="Arial" w:cs="Arial"/>
          <w:color w:val="404040" w:themeColor="text1" w:themeTint="BF"/>
          <w:sz w:val="20"/>
          <w:szCs w:val="20"/>
        </w:rPr>
        <w:t>MySQL password</w:t>
      </w:r>
      <w:r w:rsidR="004C5E96">
        <w:rPr>
          <w:rFonts w:ascii="Arial" w:hAnsi="Arial" w:cs="Arial"/>
          <w:color w:val="404040" w:themeColor="text1" w:themeTint="BF"/>
          <w:sz w:val="20"/>
          <w:szCs w:val="20"/>
        </w:rPr>
        <w:t>.</w:t>
      </w:r>
    </w:p>
    <w:p w14:paraId="43E24430" w14:textId="34058D46" w:rsidR="001D7FFD" w:rsidRDefault="004C5E96" w:rsidP="001D7FFD">
      <w:pPr>
        <w:pStyle w:val="ListParagraph"/>
        <w:numPr>
          <w:ilvl w:val="0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>Reconfigure Morpheus</w:t>
      </w:r>
    </w:p>
    <w:p w14:paraId="7B1B946B" w14:textId="7591677C" w:rsidR="004C5E96" w:rsidRDefault="004C5E96" w:rsidP="004C5E96">
      <w:pPr>
        <w:pStyle w:val="ListParagraph"/>
        <w:numPr>
          <w:ilvl w:val="1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proofErr w:type="spellStart"/>
      <w:r>
        <w:rPr>
          <w:rFonts w:ascii="Arial" w:hAnsi="Arial" w:cs="Arial"/>
          <w:color w:val="404040" w:themeColor="text1" w:themeTint="BF"/>
          <w:sz w:val="20"/>
          <w:szCs w:val="20"/>
        </w:rPr>
        <w:t>morpheus-ctl</w:t>
      </w:r>
      <w:proofErr w:type="spellEnd"/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 reconfigure</w:t>
      </w:r>
    </w:p>
    <w:p w14:paraId="5FE37C5A" w14:textId="77777777" w:rsidR="004C5E96" w:rsidRDefault="004C5E96" w:rsidP="004C5E96">
      <w:pPr>
        <w:pStyle w:val="ListParagraph"/>
        <w:numPr>
          <w:ilvl w:val="0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>Tail Morpheus-</w:t>
      </w:r>
      <w:proofErr w:type="spellStart"/>
      <w:r>
        <w:rPr>
          <w:rFonts w:ascii="Arial" w:hAnsi="Arial" w:cs="Arial"/>
          <w:color w:val="404040" w:themeColor="text1" w:themeTint="BF"/>
          <w:sz w:val="20"/>
          <w:szCs w:val="20"/>
        </w:rPr>
        <w:t>ui</w:t>
      </w:r>
      <w:proofErr w:type="spellEnd"/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 log</w:t>
      </w:r>
    </w:p>
    <w:p w14:paraId="26B74ADD" w14:textId="792D1DCA" w:rsidR="004C5E96" w:rsidRDefault="00400318" w:rsidP="004C5E96">
      <w:pPr>
        <w:pStyle w:val="ListParagraph"/>
        <w:numPr>
          <w:ilvl w:val="1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proofErr w:type="spellStart"/>
      <w:r>
        <w:rPr>
          <w:rFonts w:ascii="Arial" w:hAnsi="Arial" w:cs="Arial"/>
          <w:color w:val="404040" w:themeColor="text1" w:themeTint="BF"/>
          <w:sz w:val="20"/>
          <w:szCs w:val="20"/>
        </w:rPr>
        <w:t>morpheus-ctl</w:t>
      </w:r>
      <w:proofErr w:type="spellEnd"/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 tail </w:t>
      </w:r>
      <w:proofErr w:type="spellStart"/>
      <w:r>
        <w:rPr>
          <w:rFonts w:ascii="Arial" w:hAnsi="Arial" w:cs="Arial"/>
          <w:color w:val="404040" w:themeColor="text1" w:themeTint="BF"/>
          <w:sz w:val="20"/>
          <w:szCs w:val="20"/>
        </w:rPr>
        <w:t>morpheus-ui</w:t>
      </w:r>
      <w:proofErr w:type="spellEnd"/>
      <w:r w:rsidR="004C5E96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</w:p>
    <w:p w14:paraId="7A6A139F" w14:textId="4FC9D611" w:rsidR="00400318" w:rsidRDefault="00400318" w:rsidP="00400318">
      <w:pPr>
        <w:pStyle w:val="ListParagraph"/>
        <w:numPr>
          <w:ilvl w:val="0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>Confirm functionality</w:t>
      </w:r>
    </w:p>
    <w:p w14:paraId="15CC401E" w14:textId="77777777" w:rsidR="000C023C" w:rsidRDefault="000C023C" w:rsidP="000C023C">
      <w:pPr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73ACE569" w14:textId="79712264" w:rsidR="000C023C" w:rsidRDefault="000C023C" w:rsidP="000C023C">
      <w:pPr>
        <w:ind w:firstLine="720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>For AIO</w:t>
      </w:r>
    </w:p>
    <w:p w14:paraId="4AE9DE83" w14:textId="77777777" w:rsidR="000C023C" w:rsidRDefault="000C023C" w:rsidP="000C023C">
      <w:pPr>
        <w:pStyle w:val="ListParagraph"/>
        <w:numPr>
          <w:ilvl w:val="0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Update the </w:t>
      </w:r>
      <w:proofErr w:type="spellStart"/>
      <w:r>
        <w:rPr>
          <w:rFonts w:ascii="Arial" w:hAnsi="Arial" w:cs="Arial"/>
          <w:color w:val="404040" w:themeColor="text1" w:themeTint="BF"/>
          <w:sz w:val="20"/>
          <w:szCs w:val="20"/>
        </w:rPr>
        <w:t>morpheus-</w:t>
      </w:r>
      <w:proofErr w:type="gramStart"/>
      <w:r>
        <w:rPr>
          <w:rFonts w:ascii="Arial" w:hAnsi="Arial" w:cs="Arial"/>
          <w:color w:val="404040" w:themeColor="text1" w:themeTint="BF"/>
          <w:sz w:val="20"/>
          <w:szCs w:val="20"/>
        </w:rPr>
        <w:t>secrets.json</w:t>
      </w:r>
      <w:proofErr w:type="spellEnd"/>
      <w:proofErr w:type="gramEnd"/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 with the new passwords.</w:t>
      </w:r>
    </w:p>
    <w:p w14:paraId="090A1AB0" w14:textId="77777777" w:rsidR="000C023C" w:rsidRDefault="000C023C" w:rsidP="000C023C">
      <w:pPr>
        <w:pStyle w:val="ListParagraph"/>
        <w:numPr>
          <w:ilvl w:val="0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>Reconfigure Morpheus</w:t>
      </w:r>
    </w:p>
    <w:p w14:paraId="63AE9645" w14:textId="77777777" w:rsidR="000C023C" w:rsidRDefault="000C023C" w:rsidP="000C023C">
      <w:pPr>
        <w:pStyle w:val="ListParagraph"/>
        <w:numPr>
          <w:ilvl w:val="1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proofErr w:type="spellStart"/>
      <w:r>
        <w:rPr>
          <w:rFonts w:ascii="Arial" w:hAnsi="Arial" w:cs="Arial"/>
          <w:color w:val="404040" w:themeColor="text1" w:themeTint="BF"/>
          <w:sz w:val="20"/>
          <w:szCs w:val="20"/>
        </w:rPr>
        <w:t>morpheus-ctl</w:t>
      </w:r>
      <w:proofErr w:type="spellEnd"/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 reconfigure</w:t>
      </w:r>
    </w:p>
    <w:p w14:paraId="3BC7C815" w14:textId="77777777" w:rsidR="000C023C" w:rsidRDefault="000C023C" w:rsidP="000C023C">
      <w:pPr>
        <w:pStyle w:val="ListParagraph"/>
        <w:numPr>
          <w:ilvl w:val="0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>Tail Morpheus-</w:t>
      </w:r>
      <w:proofErr w:type="spellStart"/>
      <w:r>
        <w:rPr>
          <w:rFonts w:ascii="Arial" w:hAnsi="Arial" w:cs="Arial"/>
          <w:color w:val="404040" w:themeColor="text1" w:themeTint="BF"/>
          <w:sz w:val="20"/>
          <w:szCs w:val="20"/>
        </w:rPr>
        <w:t>ui</w:t>
      </w:r>
      <w:proofErr w:type="spellEnd"/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 log</w:t>
      </w:r>
    </w:p>
    <w:p w14:paraId="7A53A07F" w14:textId="77777777" w:rsidR="000C023C" w:rsidRDefault="000C023C" w:rsidP="000C023C">
      <w:pPr>
        <w:pStyle w:val="ListParagraph"/>
        <w:numPr>
          <w:ilvl w:val="1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proofErr w:type="spellStart"/>
      <w:r>
        <w:rPr>
          <w:rFonts w:ascii="Arial" w:hAnsi="Arial" w:cs="Arial"/>
          <w:color w:val="404040" w:themeColor="text1" w:themeTint="BF"/>
          <w:sz w:val="20"/>
          <w:szCs w:val="20"/>
        </w:rPr>
        <w:t>morpheus-ctl</w:t>
      </w:r>
      <w:proofErr w:type="spellEnd"/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 tail </w:t>
      </w:r>
      <w:proofErr w:type="spellStart"/>
      <w:r>
        <w:rPr>
          <w:rFonts w:ascii="Arial" w:hAnsi="Arial" w:cs="Arial"/>
          <w:color w:val="404040" w:themeColor="text1" w:themeTint="BF"/>
          <w:sz w:val="20"/>
          <w:szCs w:val="20"/>
        </w:rPr>
        <w:t>morpheus-ui</w:t>
      </w:r>
      <w:proofErr w:type="spellEnd"/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</w:p>
    <w:p w14:paraId="7541244A" w14:textId="77777777" w:rsidR="000C023C" w:rsidRPr="001D7FFD" w:rsidRDefault="000C023C" w:rsidP="000C023C">
      <w:pPr>
        <w:pStyle w:val="ListParagraph"/>
        <w:numPr>
          <w:ilvl w:val="0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>Confirm functionality</w:t>
      </w:r>
    </w:p>
    <w:p w14:paraId="7B2C0CA8" w14:textId="77777777" w:rsidR="006943D6" w:rsidRDefault="006943D6" w:rsidP="00F201AC">
      <w:pPr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1A29B54A" w14:textId="77777777" w:rsidR="006943D6" w:rsidRPr="007868EC" w:rsidRDefault="006943D6" w:rsidP="001C6370">
      <w:pPr>
        <w:ind w:left="720" w:firstLine="72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35195601" w14:textId="77777777" w:rsidR="00A96E00" w:rsidRDefault="00A96E00" w:rsidP="004E1DCB">
      <w:pPr>
        <w:pStyle w:val="Heading2"/>
      </w:pPr>
    </w:p>
    <w:p w14:paraId="68BE0100" w14:textId="15651EA9" w:rsidR="00B0559D" w:rsidRDefault="00400318" w:rsidP="004E1DCB">
      <w:pPr>
        <w:pStyle w:val="Heading2"/>
      </w:pPr>
      <w:bookmarkStart w:id="6" w:name="_Toc172106710"/>
      <w:r>
        <w:t>RabbitMQ</w:t>
      </w:r>
      <w:bookmarkEnd w:id="6"/>
    </w:p>
    <w:p w14:paraId="17DA16A5" w14:textId="77777777" w:rsidR="00731ED0" w:rsidRDefault="00731ED0" w:rsidP="00492FC6">
      <w:pPr>
        <w:rPr>
          <w:rFonts w:ascii="Arial" w:hAnsi="Arial" w:cs="Arial"/>
          <w:b/>
          <w:bCs/>
          <w:color w:val="404040" w:themeColor="text1" w:themeTint="BF"/>
          <w:sz w:val="20"/>
          <w:szCs w:val="20"/>
        </w:rPr>
      </w:pPr>
    </w:p>
    <w:p w14:paraId="1402AA36" w14:textId="77777777" w:rsidR="00634B05" w:rsidRDefault="00400318" w:rsidP="006A17AA">
      <w:p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ab/>
        <w:t>This applies only to the embedded RabbitMQ</w:t>
      </w:r>
      <w:r w:rsidR="008F0AF4">
        <w:rPr>
          <w:rFonts w:ascii="Arial" w:hAnsi="Arial" w:cs="Arial"/>
          <w:color w:val="404040" w:themeColor="text1" w:themeTint="BF"/>
          <w:sz w:val="20"/>
          <w:szCs w:val="20"/>
        </w:rPr>
        <w:t xml:space="preserve">. </w:t>
      </w:r>
      <w:r w:rsidR="00634B05">
        <w:rPr>
          <w:rFonts w:ascii="Arial" w:hAnsi="Arial" w:cs="Arial"/>
          <w:color w:val="404040" w:themeColor="text1" w:themeTint="BF"/>
          <w:sz w:val="20"/>
          <w:szCs w:val="20"/>
        </w:rPr>
        <w:t xml:space="preserve">Using this is the recommended setup for </w:t>
      </w:r>
    </w:p>
    <w:p w14:paraId="682A508B" w14:textId="493C4FE3" w:rsidR="000A681B" w:rsidRDefault="00634B05" w:rsidP="00634B05">
      <w:pPr>
        <w:ind w:firstLine="720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both AIO and HA </w:t>
      </w:r>
      <w:r w:rsidR="000A681B">
        <w:rPr>
          <w:rFonts w:ascii="Arial" w:hAnsi="Arial" w:cs="Arial"/>
          <w:color w:val="404040" w:themeColor="text1" w:themeTint="BF"/>
          <w:sz w:val="20"/>
          <w:szCs w:val="20"/>
        </w:rPr>
        <w:t>installations</w:t>
      </w:r>
      <w:r w:rsidR="009F2E7B">
        <w:rPr>
          <w:rFonts w:ascii="Arial" w:hAnsi="Arial" w:cs="Arial"/>
          <w:color w:val="404040" w:themeColor="text1" w:themeTint="BF"/>
          <w:sz w:val="20"/>
          <w:szCs w:val="20"/>
        </w:rPr>
        <w:t xml:space="preserve">. If you are running external RabbitMQ follow your </w:t>
      </w:r>
      <w:r w:rsidR="000A681B">
        <w:rPr>
          <w:rFonts w:ascii="Arial" w:hAnsi="Arial" w:cs="Arial"/>
          <w:color w:val="404040" w:themeColor="text1" w:themeTint="BF"/>
          <w:sz w:val="20"/>
          <w:szCs w:val="20"/>
        </w:rPr>
        <w:t>company’s</w:t>
      </w:r>
    </w:p>
    <w:p w14:paraId="6F31A4F0" w14:textId="29B653F3" w:rsidR="00BA4E85" w:rsidRDefault="009F2E7B" w:rsidP="006258DB">
      <w:pPr>
        <w:ind w:firstLine="720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practices on </w:t>
      </w:r>
      <w:r w:rsidR="008B6F31">
        <w:rPr>
          <w:rFonts w:ascii="Arial" w:hAnsi="Arial" w:cs="Arial"/>
          <w:color w:val="404040" w:themeColor="text1" w:themeTint="BF"/>
          <w:sz w:val="20"/>
          <w:szCs w:val="20"/>
        </w:rPr>
        <w:t xml:space="preserve">updating the passwords as this is not maintained by </w:t>
      </w:r>
      <w:r w:rsidR="000A681B">
        <w:rPr>
          <w:rFonts w:ascii="Arial" w:hAnsi="Arial" w:cs="Arial"/>
          <w:color w:val="404040" w:themeColor="text1" w:themeTint="BF"/>
          <w:sz w:val="20"/>
          <w:szCs w:val="20"/>
        </w:rPr>
        <w:t>Morpheus.</w:t>
      </w:r>
    </w:p>
    <w:p w14:paraId="5D7F1538" w14:textId="77777777" w:rsidR="002169F1" w:rsidRDefault="002169F1" w:rsidP="006258DB">
      <w:pPr>
        <w:ind w:firstLine="72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7BF43B28" w14:textId="73E1F22C" w:rsidR="00A7262E" w:rsidRDefault="00C02C3E" w:rsidP="006258DB">
      <w:pPr>
        <w:ind w:firstLine="720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For </w:t>
      </w:r>
      <w:r w:rsidR="00306DAE">
        <w:rPr>
          <w:rFonts w:ascii="Arial" w:hAnsi="Arial" w:cs="Arial"/>
          <w:color w:val="404040" w:themeColor="text1" w:themeTint="BF"/>
          <w:sz w:val="20"/>
          <w:szCs w:val="20"/>
        </w:rPr>
        <w:t xml:space="preserve">HA </w:t>
      </w: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deployments </w:t>
      </w:r>
      <w:r w:rsidR="00306DAE">
        <w:rPr>
          <w:rFonts w:ascii="Arial" w:hAnsi="Arial" w:cs="Arial"/>
          <w:color w:val="404040" w:themeColor="text1" w:themeTint="BF"/>
          <w:sz w:val="20"/>
          <w:szCs w:val="20"/>
        </w:rPr>
        <w:t xml:space="preserve">you will want to do this across all nodes </w:t>
      </w:r>
      <w:r w:rsidR="00A7262E">
        <w:rPr>
          <w:rFonts w:ascii="Arial" w:hAnsi="Arial" w:cs="Arial"/>
          <w:color w:val="404040" w:themeColor="text1" w:themeTint="BF"/>
          <w:sz w:val="20"/>
          <w:szCs w:val="20"/>
        </w:rPr>
        <w:t xml:space="preserve">otherwise the cluster will have issues with </w:t>
      </w:r>
    </w:p>
    <w:p w14:paraId="03E26ABA" w14:textId="638E5CB9" w:rsidR="002169F1" w:rsidRDefault="00A7262E" w:rsidP="006258DB">
      <w:pPr>
        <w:ind w:firstLine="720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>erlang differences.</w:t>
      </w:r>
    </w:p>
    <w:p w14:paraId="13AB5904" w14:textId="2B39E97B" w:rsidR="006258DB" w:rsidRDefault="006258DB" w:rsidP="006258DB">
      <w:pPr>
        <w:ind w:firstLine="72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224C239F" w14:textId="2356A6DC" w:rsidR="006258DB" w:rsidRDefault="006258DB" w:rsidP="006258DB">
      <w:pPr>
        <w:pStyle w:val="ListParagraph"/>
        <w:numPr>
          <w:ilvl w:val="0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Source the </w:t>
      </w:r>
      <w:proofErr w:type="spellStart"/>
      <w:r>
        <w:rPr>
          <w:rFonts w:ascii="Arial" w:hAnsi="Arial" w:cs="Arial"/>
          <w:color w:val="404040" w:themeColor="text1" w:themeTint="BF"/>
          <w:sz w:val="20"/>
          <w:szCs w:val="20"/>
        </w:rPr>
        <w:t>rabbitmq</w:t>
      </w:r>
      <w:r w:rsidR="00613D78">
        <w:rPr>
          <w:rFonts w:ascii="Arial" w:hAnsi="Arial" w:cs="Arial"/>
          <w:color w:val="404040" w:themeColor="text1" w:themeTint="BF"/>
          <w:sz w:val="20"/>
          <w:szCs w:val="20"/>
        </w:rPr>
        <w:t>ctl</w:t>
      </w:r>
      <w:proofErr w:type="spellEnd"/>
    </w:p>
    <w:p w14:paraId="54D3A268" w14:textId="7E33A316" w:rsidR="00613D78" w:rsidRDefault="006C58F0" w:rsidP="00613D78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  <w:r w:rsidRPr="006C58F0">
        <w:rPr>
          <w:rFonts w:ascii="Arial" w:hAnsi="Arial" w:cs="Arial"/>
          <w:color w:val="404040" w:themeColor="text1" w:themeTint="BF"/>
          <w:sz w:val="20"/>
          <w:szCs w:val="20"/>
        </w:rPr>
        <w:t>source /opt/</w:t>
      </w:r>
      <w:proofErr w:type="spellStart"/>
      <w:r w:rsidRPr="006C58F0">
        <w:rPr>
          <w:rFonts w:ascii="Arial" w:hAnsi="Arial" w:cs="Arial"/>
          <w:color w:val="404040" w:themeColor="text1" w:themeTint="BF"/>
          <w:sz w:val="20"/>
          <w:szCs w:val="20"/>
        </w:rPr>
        <w:t>morpheus</w:t>
      </w:r>
      <w:proofErr w:type="spellEnd"/>
      <w:r w:rsidRPr="006C58F0">
        <w:rPr>
          <w:rFonts w:ascii="Arial" w:hAnsi="Arial" w:cs="Arial"/>
          <w:color w:val="404040" w:themeColor="text1" w:themeTint="BF"/>
          <w:sz w:val="20"/>
          <w:szCs w:val="20"/>
        </w:rPr>
        <w:t>/embedded/</w:t>
      </w:r>
      <w:proofErr w:type="spellStart"/>
      <w:r w:rsidRPr="006C58F0">
        <w:rPr>
          <w:rFonts w:ascii="Arial" w:hAnsi="Arial" w:cs="Arial"/>
          <w:color w:val="404040" w:themeColor="text1" w:themeTint="BF"/>
          <w:sz w:val="20"/>
          <w:szCs w:val="20"/>
        </w:rPr>
        <w:t>rabbitmq</w:t>
      </w:r>
      <w:proofErr w:type="spellEnd"/>
      <w:proofErr w:type="gramStart"/>
      <w:r w:rsidRPr="006C58F0">
        <w:rPr>
          <w:rFonts w:ascii="Arial" w:hAnsi="Arial" w:cs="Arial"/>
          <w:color w:val="404040" w:themeColor="text1" w:themeTint="BF"/>
          <w:sz w:val="20"/>
          <w:szCs w:val="20"/>
        </w:rPr>
        <w:t>/.profile</w:t>
      </w:r>
      <w:proofErr w:type="gramEnd"/>
    </w:p>
    <w:p w14:paraId="45F6C692" w14:textId="77777777" w:rsidR="0058416A" w:rsidRDefault="0058416A" w:rsidP="00613D78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711BA1B0" w14:textId="78B4E178" w:rsidR="0058416A" w:rsidRDefault="0058416A" w:rsidP="0058416A">
      <w:pPr>
        <w:pStyle w:val="ListParagraph"/>
        <w:numPr>
          <w:ilvl w:val="0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Confirm the current user/password </w:t>
      </w:r>
    </w:p>
    <w:p w14:paraId="3E71349D" w14:textId="4DBAE033" w:rsidR="0058416A" w:rsidRDefault="0058416A" w:rsidP="0058416A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  <w:proofErr w:type="spellStart"/>
      <w:r w:rsidRPr="0058416A">
        <w:rPr>
          <w:rFonts w:ascii="Arial" w:hAnsi="Arial" w:cs="Arial"/>
          <w:color w:val="404040" w:themeColor="text1" w:themeTint="BF"/>
          <w:sz w:val="20"/>
          <w:szCs w:val="20"/>
        </w:rPr>
        <w:t>rabbitmqctl</w:t>
      </w:r>
      <w:proofErr w:type="spellEnd"/>
      <w:r w:rsidRPr="0058416A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proofErr w:type="spellStart"/>
      <w:r w:rsidRPr="0058416A">
        <w:rPr>
          <w:rFonts w:ascii="Arial" w:hAnsi="Arial" w:cs="Arial"/>
          <w:color w:val="404040" w:themeColor="text1" w:themeTint="BF"/>
          <w:sz w:val="20"/>
          <w:szCs w:val="20"/>
        </w:rPr>
        <w:t>authenticate_user</w:t>
      </w:r>
      <w:proofErr w:type="spellEnd"/>
      <w:r w:rsidRPr="0058416A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04040" w:themeColor="text1" w:themeTint="BF"/>
          <w:sz w:val="20"/>
          <w:szCs w:val="20"/>
        </w:rPr>
        <w:t>morpheus</w:t>
      </w:r>
      <w:proofErr w:type="spellEnd"/>
      <w:r w:rsidRPr="0058416A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04040" w:themeColor="text1" w:themeTint="BF"/>
          <w:sz w:val="20"/>
          <w:szCs w:val="20"/>
        </w:rPr>
        <w:t>your</w:t>
      </w:r>
      <w:r w:rsidR="00434B6D">
        <w:rPr>
          <w:rFonts w:ascii="Arial" w:hAnsi="Arial" w:cs="Arial"/>
          <w:color w:val="404040" w:themeColor="text1" w:themeTint="BF"/>
          <w:sz w:val="20"/>
          <w:szCs w:val="20"/>
        </w:rPr>
        <w:t>_</w:t>
      </w:r>
      <w:r>
        <w:rPr>
          <w:rFonts w:ascii="Arial" w:hAnsi="Arial" w:cs="Arial"/>
          <w:color w:val="404040" w:themeColor="text1" w:themeTint="BF"/>
          <w:sz w:val="20"/>
          <w:szCs w:val="20"/>
        </w:rPr>
        <w:t>password</w:t>
      </w:r>
      <w:proofErr w:type="spellEnd"/>
    </w:p>
    <w:p w14:paraId="28DF171A" w14:textId="1537D680" w:rsidR="0058416A" w:rsidRDefault="0058416A" w:rsidP="00E2151F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  <w:proofErr w:type="spellStart"/>
      <w:r w:rsidRPr="0058416A">
        <w:rPr>
          <w:rFonts w:ascii="Arial" w:hAnsi="Arial" w:cs="Arial"/>
          <w:color w:val="404040" w:themeColor="text1" w:themeTint="BF"/>
          <w:sz w:val="20"/>
          <w:szCs w:val="20"/>
        </w:rPr>
        <w:t>rabbitmqctl</w:t>
      </w:r>
      <w:proofErr w:type="spellEnd"/>
      <w:r w:rsidRPr="0058416A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proofErr w:type="spellStart"/>
      <w:r w:rsidRPr="0058416A">
        <w:rPr>
          <w:rFonts w:ascii="Arial" w:hAnsi="Arial" w:cs="Arial"/>
          <w:color w:val="404040" w:themeColor="text1" w:themeTint="BF"/>
          <w:sz w:val="20"/>
          <w:szCs w:val="20"/>
        </w:rPr>
        <w:t>authenticate_user</w:t>
      </w:r>
      <w:proofErr w:type="spellEnd"/>
      <w:r w:rsidRPr="0058416A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04040" w:themeColor="text1" w:themeTint="BF"/>
          <w:sz w:val="20"/>
          <w:szCs w:val="20"/>
        </w:rPr>
        <w:t>qu</w:t>
      </w:r>
      <w:r w:rsidR="006C41A4">
        <w:rPr>
          <w:rFonts w:ascii="Arial" w:hAnsi="Arial" w:cs="Arial"/>
          <w:color w:val="404040" w:themeColor="text1" w:themeTint="BF"/>
          <w:sz w:val="20"/>
          <w:szCs w:val="20"/>
        </w:rPr>
        <w:t>eue_user</w:t>
      </w:r>
      <w:proofErr w:type="spellEnd"/>
      <w:r w:rsidRPr="0058416A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04040" w:themeColor="text1" w:themeTint="BF"/>
          <w:sz w:val="20"/>
          <w:szCs w:val="20"/>
        </w:rPr>
        <w:t>your</w:t>
      </w:r>
      <w:r w:rsidR="00434B6D">
        <w:rPr>
          <w:rFonts w:ascii="Arial" w:hAnsi="Arial" w:cs="Arial"/>
          <w:color w:val="404040" w:themeColor="text1" w:themeTint="BF"/>
          <w:sz w:val="20"/>
          <w:szCs w:val="20"/>
        </w:rPr>
        <w:t>_</w:t>
      </w:r>
      <w:r>
        <w:rPr>
          <w:rFonts w:ascii="Arial" w:hAnsi="Arial" w:cs="Arial"/>
          <w:color w:val="404040" w:themeColor="text1" w:themeTint="BF"/>
          <w:sz w:val="20"/>
          <w:szCs w:val="20"/>
        </w:rPr>
        <w:t>password</w:t>
      </w:r>
      <w:proofErr w:type="spellEnd"/>
    </w:p>
    <w:p w14:paraId="44DBB471" w14:textId="77777777" w:rsidR="00387CF6" w:rsidRDefault="00387CF6" w:rsidP="00E2151F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44BF6311" w14:textId="7B6F274B" w:rsidR="00387CF6" w:rsidRDefault="00387CF6" w:rsidP="00387CF6">
      <w:pPr>
        <w:pStyle w:val="ListParagraph"/>
        <w:numPr>
          <w:ilvl w:val="0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Stop the </w:t>
      </w:r>
      <w:proofErr w:type="spellStart"/>
      <w:r>
        <w:rPr>
          <w:rFonts w:ascii="Arial" w:hAnsi="Arial" w:cs="Arial"/>
          <w:color w:val="404040" w:themeColor="text1" w:themeTint="BF"/>
          <w:sz w:val="20"/>
          <w:szCs w:val="20"/>
        </w:rPr>
        <w:t>morpheus-ui</w:t>
      </w:r>
      <w:proofErr w:type="spellEnd"/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 service (</w:t>
      </w:r>
      <w:r w:rsidR="0049370A">
        <w:rPr>
          <w:rFonts w:ascii="Arial" w:hAnsi="Arial" w:cs="Arial"/>
          <w:color w:val="404040" w:themeColor="text1" w:themeTint="BF"/>
          <w:sz w:val="20"/>
          <w:szCs w:val="20"/>
        </w:rPr>
        <w:t>Do this on all application nodes)</w:t>
      </w:r>
    </w:p>
    <w:p w14:paraId="722EABD3" w14:textId="1683D9FD" w:rsidR="00387CF6" w:rsidRDefault="00387CF6" w:rsidP="00387CF6">
      <w:pPr>
        <w:ind w:left="1800" w:firstLine="360"/>
        <w:rPr>
          <w:rFonts w:ascii="Arial" w:hAnsi="Arial" w:cs="Arial"/>
          <w:color w:val="404040" w:themeColor="text1" w:themeTint="BF"/>
          <w:sz w:val="20"/>
          <w:szCs w:val="20"/>
        </w:rPr>
      </w:pPr>
      <w:bookmarkStart w:id="7" w:name="_Hlk171854512"/>
      <w:proofErr w:type="spellStart"/>
      <w:r>
        <w:rPr>
          <w:rFonts w:ascii="Arial" w:hAnsi="Arial" w:cs="Arial"/>
          <w:color w:val="404040" w:themeColor="text1" w:themeTint="BF"/>
          <w:sz w:val="20"/>
          <w:szCs w:val="20"/>
        </w:rPr>
        <w:t>morpheus-ctl</w:t>
      </w:r>
      <w:proofErr w:type="spellEnd"/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 stop </w:t>
      </w:r>
      <w:proofErr w:type="spellStart"/>
      <w:r>
        <w:rPr>
          <w:rFonts w:ascii="Arial" w:hAnsi="Arial" w:cs="Arial"/>
          <w:color w:val="404040" w:themeColor="text1" w:themeTint="BF"/>
          <w:sz w:val="20"/>
          <w:szCs w:val="20"/>
        </w:rPr>
        <w:t>morpheus-ui</w:t>
      </w:r>
      <w:proofErr w:type="spellEnd"/>
    </w:p>
    <w:p w14:paraId="20219D32" w14:textId="77777777" w:rsidR="00F201AC" w:rsidRDefault="00F201AC" w:rsidP="00387CF6">
      <w:pPr>
        <w:ind w:left="1800" w:firstLine="36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0A5E2832" w14:textId="77777777" w:rsidR="00F201AC" w:rsidRDefault="00F201AC" w:rsidP="00F201AC">
      <w:pPr>
        <w:pStyle w:val="ListParagraph"/>
        <w:numPr>
          <w:ilvl w:val="0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lastRenderedPageBreak/>
        <w:t>Confirm the service is stopped</w:t>
      </w:r>
    </w:p>
    <w:p w14:paraId="5938CAB9" w14:textId="77777777" w:rsidR="00F201AC" w:rsidRDefault="00F201AC" w:rsidP="00F201AC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  <w:proofErr w:type="spellStart"/>
      <w:r w:rsidRPr="00F201AC">
        <w:rPr>
          <w:rFonts w:ascii="Arial" w:hAnsi="Arial" w:cs="Arial"/>
          <w:color w:val="404040" w:themeColor="text1" w:themeTint="BF"/>
          <w:sz w:val="20"/>
          <w:szCs w:val="20"/>
        </w:rPr>
        <w:t>morpheus-ctl</w:t>
      </w:r>
      <w:proofErr w:type="spellEnd"/>
      <w:r w:rsidRPr="00F201AC">
        <w:rPr>
          <w:rFonts w:ascii="Arial" w:hAnsi="Arial" w:cs="Arial"/>
          <w:color w:val="404040" w:themeColor="text1" w:themeTint="BF"/>
          <w:sz w:val="20"/>
          <w:szCs w:val="20"/>
        </w:rPr>
        <w:t xml:space="preserve"> status</w:t>
      </w:r>
    </w:p>
    <w:p w14:paraId="72C5FCC3" w14:textId="77777777" w:rsidR="00F201AC" w:rsidRPr="00F201AC" w:rsidRDefault="00F201AC" w:rsidP="00F201AC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307EB1B6" w14:textId="19834178" w:rsidR="00F201AC" w:rsidRPr="00F201AC" w:rsidRDefault="00F201AC" w:rsidP="00F201AC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  <w:r w:rsidRPr="00F201AC">
        <w:rPr>
          <w:rFonts w:ascii="Arial" w:hAnsi="Arial" w:cs="Arial"/>
          <w:color w:val="404040" w:themeColor="text1" w:themeTint="BF"/>
          <w:sz w:val="20"/>
          <w:szCs w:val="20"/>
        </w:rPr>
        <w:t>If the service does not stop, you can force it.</w:t>
      </w:r>
    </w:p>
    <w:p w14:paraId="33709D3F" w14:textId="7757593F" w:rsidR="00F201AC" w:rsidRDefault="006360E4" w:rsidP="00F201AC">
      <w:pPr>
        <w:ind w:left="2880"/>
        <w:rPr>
          <w:rFonts w:ascii="Arial" w:hAnsi="Arial" w:cs="Arial"/>
          <w:color w:val="404040" w:themeColor="text1" w:themeTint="BF"/>
          <w:sz w:val="20"/>
          <w:szCs w:val="20"/>
        </w:rPr>
      </w:pPr>
      <w:proofErr w:type="spellStart"/>
      <w:r>
        <w:rPr>
          <w:rFonts w:ascii="Arial" w:hAnsi="Arial" w:cs="Arial"/>
          <w:color w:val="404040" w:themeColor="text1" w:themeTint="BF"/>
          <w:sz w:val="20"/>
          <w:szCs w:val="20"/>
        </w:rPr>
        <w:t>m</w:t>
      </w:r>
      <w:r w:rsidR="00F201AC" w:rsidRPr="00F201AC">
        <w:rPr>
          <w:rFonts w:ascii="Arial" w:hAnsi="Arial" w:cs="Arial"/>
          <w:color w:val="404040" w:themeColor="text1" w:themeTint="BF"/>
          <w:sz w:val="20"/>
          <w:szCs w:val="20"/>
        </w:rPr>
        <w:t>orpheus-ctl</w:t>
      </w:r>
      <w:proofErr w:type="spellEnd"/>
      <w:r w:rsidR="00F201AC" w:rsidRPr="00F201AC">
        <w:rPr>
          <w:rFonts w:ascii="Arial" w:hAnsi="Arial" w:cs="Arial"/>
          <w:color w:val="404040" w:themeColor="text1" w:themeTint="BF"/>
          <w:sz w:val="20"/>
          <w:szCs w:val="20"/>
        </w:rPr>
        <w:t xml:space="preserve"> kill </w:t>
      </w:r>
      <w:proofErr w:type="spellStart"/>
      <w:r w:rsidR="00A465A2">
        <w:rPr>
          <w:rFonts w:ascii="Arial" w:hAnsi="Arial" w:cs="Arial"/>
          <w:color w:val="404040" w:themeColor="text1" w:themeTint="BF"/>
          <w:sz w:val="20"/>
          <w:szCs w:val="20"/>
        </w:rPr>
        <w:t>morpheus-ui</w:t>
      </w:r>
      <w:proofErr w:type="spellEnd"/>
    </w:p>
    <w:bookmarkEnd w:id="7"/>
    <w:p w14:paraId="6794B71C" w14:textId="77777777" w:rsidR="00B306CC" w:rsidRDefault="00B306CC" w:rsidP="00387CF6">
      <w:pPr>
        <w:ind w:left="1800" w:firstLine="36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20A3073A" w14:textId="494981DB" w:rsidR="00B306CC" w:rsidRDefault="00B306CC" w:rsidP="00B306CC">
      <w:pPr>
        <w:pStyle w:val="ListParagraph"/>
        <w:numPr>
          <w:ilvl w:val="0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>Stop the check-server service (Do this on all application nodes)</w:t>
      </w:r>
    </w:p>
    <w:p w14:paraId="4F8CE849" w14:textId="4D96CCDE" w:rsidR="00B306CC" w:rsidRDefault="00BE1292" w:rsidP="00BE1292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  <w:proofErr w:type="spellStart"/>
      <w:r w:rsidRPr="00BE1292">
        <w:rPr>
          <w:rFonts w:ascii="Arial" w:hAnsi="Arial" w:cs="Arial"/>
          <w:color w:val="404040" w:themeColor="text1" w:themeTint="BF"/>
          <w:sz w:val="20"/>
          <w:szCs w:val="20"/>
        </w:rPr>
        <w:t>morpheus-ctl</w:t>
      </w:r>
      <w:proofErr w:type="spellEnd"/>
      <w:r w:rsidRPr="00BE1292">
        <w:rPr>
          <w:rFonts w:ascii="Arial" w:hAnsi="Arial" w:cs="Arial"/>
          <w:color w:val="404040" w:themeColor="text1" w:themeTint="BF"/>
          <w:sz w:val="20"/>
          <w:szCs w:val="20"/>
        </w:rPr>
        <w:t xml:space="preserve"> stop </w:t>
      </w:r>
      <w:r>
        <w:rPr>
          <w:rFonts w:ascii="Arial" w:hAnsi="Arial" w:cs="Arial"/>
          <w:color w:val="404040" w:themeColor="text1" w:themeTint="BF"/>
          <w:sz w:val="20"/>
          <w:szCs w:val="20"/>
        </w:rPr>
        <w:t>check-server</w:t>
      </w:r>
    </w:p>
    <w:p w14:paraId="134FA651" w14:textId="77777777" w:rsidR="00F201AC" w:rsidRDefault="00F201AC" w:rsidP="00BE1292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4DDE3558" w14:textId="77777777" w:rsidR="00F201AC" w:rsidRDefault="00F201AC" w:rsidP="00F201AC">
      <w:pPr>
        <w:pStyle w:val="ListParagraph"/>
        <w:numPr>
          <w:ilvl w:val="0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>Confirm the service is stopped</w:t>
      </w:r>
    </w:p>
    <w:p w14:paraId="60B144D0" w14:textId="77777777" w:rsidR="00F201AC" w:rsidRDefault="00F201AC" w:rsidP="00F201AC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  <w:proofErr w:type="spellStart"/>
      <w:r w:rsidRPr="00F201AC">
        <w:rPr>
          <w:rFonts w:ascii="Arial" w:hAnsi="Arial" w:cs="Arial"/>
          <w:color w:val="404040" w:themeColor="text1" w:themeTint="BF"/>
          <w:sz w:val="20"/>
          <w:szCs w:val="20"/>
        </w:rPr>
        <w:t>morpheus-ctl</w:t>
      </w:r>
      <w:proofErr w:type="spellEnd"/>
      <w:r w:rsidRPr="00F201AC">
        <w:rPr>
          <w:rFonts w:ascii="Arial" w:hAnsi="Arial" w:cs="Arial"/>
          <w:color w:val="404040" w:themeColor="text1" w:themeTint="BF"/>
          <w:sz w:val="20"/>
          <w:szCs w:val="20"/>
        </w:rPr>
        <w:t xml:space="preserve"> status</w:t>
      </w:r>
    </w:p>
    <w:p w14:paraId="0BA9C338" w14:textId="77777777" w:rsidR="00F201AC" w:rsidRPr="00F201AC" w:rsidRDefault="00F201AC" w:rsidP="00F201AC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0AB30527" w14:textId="6E44E6C3" w:rsidR="00F201AC" w:rsidRPr="00F201AC" w:rsidRDefault="00F201AC" w:rsidP="00F201AC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  <w:r w:rsidRPr="00F201AC">
        <w:rPr>
          <w:rFonts w:ascii="Arial" w:hAnsi="Arial" w:cs="Arial"/>
          <w:color w:val="404040" w:themeColor="text1" w:themeTint="BF"/>
          <w:sz w:val="20"/>
          <w:szCs w:val="20"/>
        </w:rPr>
        <w:t>If the service does not stop, you can force it.</w:t>
      </w:r>
    </w:p>
    <w:p w14:paraId="10D9596D" w14:textId="1B28BA78" w:rsidR="00F201AC" w:rsidRPr="00F201AC" w:rsidRDefault="000A4314" w:rsidP="00F201AC">
      <w:pPr>
        <w:ind w:left="2880"/>
        <w:rPr>
          <w:rFonts w:ascii="Arial" w:hAnsi="Arial" w:cs="Arial"/>
          <w:color w:val="404040" w:themeColor="text1" w:themeTint="BF"/>
          <w:sz w:val="20"/>
          <w:szCs w:val="20"/>
        </w:rPr>
      </w:pPr>
      <w:proofErr w:type="spellStart"/>
      <w:r>
        <w:rPr>
          <w:rFonts w:ascii="Arial" w:hAnsi="Arial" w:cs="Arial"/>
          <w:color w:val="404040" w:themeColor="text1" w:themeTint="BF"/>
          <w:sz w:val="20"/>
          <w:szCs w:val="20"/>
        </w:rPr>
        <w:t>m</w:t>
      </w:r>
      <w:r w:rsidR="00F201AC" w:rsidRPr="00F201AC">
        <w:rPr>
          <w:rFonts w:ascii="Arial" w:hAnsi="Arial" w:cs="Arial"/>
          <w:color w:val="404040" w:themeColor="text1" w:themeTint="BF"/>
          <w:sz w:val="20"/>
          <w:szCs w:val="20"/>
        </w:rPr>
        <w:t>orpheus-ctl</w:t>
      </w:r>
      <w:proofErr w:type="spellEnd"/>
      <w:r w:rsidR="00F201AC" w:rsidRPr="00F201AC">
        <w:rPr>
          <w:rFonts w:ascii="Arial" w:hAnsi="Arial" w:cs="Arial"/>
          <w:color w:val="404040" w:themeColor="text1" w:themeTint="BF"/>
          <w:sz w:val="20"/>
          <w:szCs w:val="20"/>
        </w:rPr>
        <w:t xml:space="preserve"> kill </w:t>
      </w:r>
      <w:r w:rsidR="004527B0">
        <w:rPr>
          <w:rFonts w:ascii="Arial" w:hAnsi="Arial" w:cs="Arial"/>
          <w:color w:val="404040" w:themeColor="text1" w:themeTint="BF"/>
          <w:sz w:val="20"/>
          <w:szCs w:val="20"/>
        </w:rPr>
        <w:t>check-server</w:t>
      </w:r>
    </w:p>
    <w:p w14:paraId="76524998" w14:textId="77777777" w:rsidR="00F201AC" w:rsidRPr="00BE1292" w:rsidRDefault="00F201AC" w:rsidP="00BE1292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40B18B2F" w14:textId="77777777" w:rsidR="006C58F0" w:rsidRDefault="006C58F0" w:rsidP="006C58F0">
      <w:pPr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2FF13E9F" w14:textId="508EA912" w:rsidR="000C2454" w:rsidRDefault="000C2454" w:rsidP="006C58F0">
      <w:pPr>
        <w:pStyle w:val="ListParagraph"/>
        <w:numPr>
          <w:ilvl w:val="0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>Change the user passwords</w:t>
      </w:r>
      <w:r w:rsidR="00E2151F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r w:rsidR="00387CF6">
        <w:rPr>
          <w:rFonts w:ascii="Arial" w:hAnsi="Arial" w:cs="Arial"/>
          <w:color w:val="404040" w:themeColor="text1" w:themeTint="BF"/>
          <w:sz w:val="20"/>
          <w:szCs w:val="20"/>
        </w:rPr>
        <w:t>(this only needs to be done from one of the cluster nodes)</w:t>
      </w:r>
    </w:p>
    <w:p w14:paraId="5446A24E" w14:textId="72436659" w:rsidR="006C58F0" w:rsidRDefault="000C2454" w:rsidP="00473332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  <w:proofErr w:type="spellStart"/>
      <w:r w:rsidRPr="00473332">
        <w:rPr>
          <w:rFonts w:ascii="Arial" w:hAnsi="Arial" w:cs="Arial"/>
          <w:color w:val="404040" w:themeColor="text1" w:themeTint="BF"/>
          <w:sz w:val="20"/>
          <w:szCs w:val="20"/>
        </w:rPr>
        <w:t>rabbitmqctl</w:t>
      </w:r>
      <w:proofErr w:type="spellEnd"/>
      <w:r w:rsidRPr="00473332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proofErr w:type="spellStart"/>
      <w:r w:rsidRPr="00473332">
        <w:rPr>
          <w:rFonts w:ascii="Arial" w:hAnsi="Arial" w:cs="Arial"/>
          <w:color w:val="404040" w:themeColor="text1" w:themeTint="BF"/>
          <w:sz w:val="20"/>
          <w:szCs w:val="20"/>
        </w:rPr>
        <w:t>change_password</w:t>
      </w:r>
      <w:proofErr w:type="spellEnd"/>
      <w:r w:rsidR="00473332" w:rsidRPr="00473332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proofErr w:type="spellStart"/>
      <w:r w:rsidR="00473332" w:rsidRPr="00473332">
        <w:rPr>
          <w:rFonts w:ascii="Arial" w:hAnsi="Arial" w:cs="Arial"/>
          <w:color w:val="404040" w:themeColor="text1" w:themeTint="BF"/>
          <w:sz w:val="20"/>
          <w:szCs w:val="20"/>
        </w:rPr>
        <w:t>morpheus</w:t>
      </w:r>
      <w:proofErr w:type="spellEnd"/>
      <w:r w:rsidRPr="00473332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bookmarkStart w:id="8" w:name="_Hlk171854412"/>
      <w:r w:rsidRPr="00473332">
        <w:rPr>
          <w:rFonts w:ascii="Arial" w:hAnsi="Arial" w:cs="Arial"/>
          <w:color w:val="404040" w:themeColor="text1" w:themeTint="BF"/>
          <w:sz w:val="20"/>
          <w:szCs w:val="20"/>
        </w:rPr>
        <w:t>"</w:t>
      </w:r>
      <w:proofErr w:type="spellStart"/>
      <w:r w:rsidR="00473332" w:rsidRPr="00473332">
        <w:rPr>
          <w:rFonts w:ascii="Arial" w:hAnsi="Arial" w:cs="Arial"/>
          <w:color w:val="404040" w:themeColor="text1" w:themeTint="BF"/>
          <w:sz w:val="20"/>
          <w:szCs w:val="20"/>
        </w:rPr>
        <w:t>your</w:t>
      </w:r>
      <w:r w:rsidRPr="00473332">
        <w:rPr>
          <w:rFonts w:ascii="Arial" w:hAnsi="Arial" w:cs="Arial"/>
          <w:color w:val="404040" w:themeColor="text1" w:themeTint="BF"/>
          <w:sz w:val="20"/>
          <w:szCs w:val="20"/>
        </w:rPr>
        <w:t>password</w:t>
      </w:r>
      <w:proofErr w:type="spellEnd"/>
      <w:r w:rsidRPr="00473332">
        <w:rPr>
          <w:rFonts w:ascii="Arial" w:hAnsi="Arial" w:cs="Arial"/>
          <w:color w:val="404040" w:themeColor="text1" w:themeTint="BF"/>
          <w:sz w:val="20"/>
          <w:szCs w:val="20"/>
        </w:rPr>
        <w:t>"</w:t>
      </w:r>
      <w:bookmarkEnd w:id="8"/>
    </w:p>
    <w:p w14:paraId="6658EAAD" w14:textId="084F9B07" w:rsidR="00385DCB" w:rsidRDefault="00473332" w:rsidP="00E63A91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  <w:proofErr w:type="spellStart"/>
      <w:r w:rsidRPr="00473332">
        <w:rPr>
          <w:rFonts w:ascii="Arial" w:hAnsi="Arial" w:cs="Arial"/>
          <w:color w:val="404040" w:themeColor="text1" w:themeTint="BF"/>
          <w:sz w:val="20"/>
          <w:szCs w:val="20"/>
        </w:rPr>
        <w:t>rabbitmqctl</w:t>
      </w:r>
      <w:proofErr w:type="spellEnd"/>
      <w:r w:rsidRPr="00473332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proofErr w:type="spellStart"/>
      <w:r w:rsidRPr="00473332">
        <w:rPr>
          <w:rFonts w:ascii="Arial" w:hAnsi="Arial" w:cs="Arial"/>
          <w:color w:val="404040" w:themeColor="text1" w:themeTint="BF"/>
          <w:sz w:val="20"/>
          <w:szCs w:val="20"/>
        </w:rPr>
        <w:t>change_password</w:t>
      </w:r>
      <w:proofErr w:type="spellEnd"/>
      <w:r w:rsidRPr="00473332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04040" w:themeColor="text1" w:themeTint="BF"/>
          <w:sz w:val="20"/>
          <w:szCs w:val="20"/>
        </w:rPr>
        <w:t>queue_user</w:t>
      </w:r>
      <w:proofErr w:type="spellEnd"/>
      <w:r w:rsidRPr="00473332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r w:rsidR="00540EBA" w:rsidRPr="00540EBA">
        <w:rPr>
          <w:rFonts w:ascii="Arial" w:hAnsi="Arial" w:cs="Arial"/>
          <w:color w:val="404040" w:themeColor="text1" w:themeTint="BF"/>
          <w:sz w:val="20"/>
          <w:szCs w:val="20"/>
        </w:rPr>
        <w:t>"</w:t>
      </w:r>
      <w:proofErr w:type="spellStart"/>
      <w:r w:rsidR="00540EBA" w:rsidRPr="00540EBA">
        <w:rPr>
          <w:rFonts w:ascii="Arial" w:hAnsi="Arial" w:cs="Arial"/>
          <w:color w:val="404040" w:themeColor="text1" w:themeTint="BF"/>
          <w:sz w:val="20"/>
          <w:szCs w:val="20"/>
        </w:rPr>
        <w:t>yourpassword</w:t>
      </w:r>
      <w:proofErr w:type="spellEnd"/>
      <w:r w:rsidR="00540EBA" w:rsidRPr="00540EBA">
        <w:rPr>
          <w:rFonts w:ascii="Arial" w:hAnsi="Arial" w:cs="Arial"/>
          <w:color w:val="404040" w:themeColor="text1" w:themeTint="BF"/>
          <w:sz w:val="20"/>
          <w:szCs w:val="20"/>
        </w:rPr>
        <w:t>"</w:t>
      </w:r>
    </w:p>
    <w:p w14:paraId="007DFE25" w14:textId="0B09814A" w:rsidR="007A4B08" w:rsidRDefault="007A4B08" w:rsidP="007A4B08">
      <w:pPr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05D25CA3" w14:textId="382722F0" w:rsidR="007A4B08" w:rsidRDefault="007A4B08" w:rsidP="007A4B08">
      <w:pPr>
        <w:pStyle w:val="ListParagraph"/>
        <w:numPr>
          <w:ilvl w:val="0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Confirm the new </w:t>
      </w:r>
      <w:proofErr w:type="spellStart"/>
      <w:r>
        <w:rPr>
          <w:rFonts w:ascii="Arial" w:hAnsi="Arial" w:cs="Arial"/>
          <w:color w:val="404040" w:themeColor="text1" w:themeTint="BF"/>
          <w:sz w:val="20"/>
          <w:szCs w:val="20"/>
        </w:rPr>
        <w:t>paswords</w:t>
      </w:r>
      <w:proofErr w:type="spellEnd"/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 are working on each application node</w:t>
      </w:r>
    </w:p>
    <w:p w14:paraId="4927B646" w14:textId="6D9AD110" w:rsidR="00434B6D" w:rsidRPr="00434B6D" w:rsidRDefault="00434B6D" w:rsidP="00434B6D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  <w:proofErr w:type="spellStart"/>
      <w:r w:rsidRPr="00434B6D">
        <w:rPr>
          <w:rFonts w:ascii="Arial" w:hAnsi="Arial" w:cs="Arial"/>
          <w:color w:val="404040" w:themeColor="text1" w:themeTint="BF"/>
          <w:sz w:val="20"/>
          <w:szCs w:val="20"/>
        </w:rPr>
        <w:t>rabbitmqctl</w:t>
      </w:r>
      <w:proofErr w:type="spellEnd"/>
      <w:r w:rsidRPr="00434B6D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proofErr w:type="spellStart"/>
      <w:r w:rsidRPr="00434B6D">
        <w:rPr>
          <w:rFonts w:ascii="Arial" w:hAnsi="Arial" w:cs="Arial"/>
          <w:color w:val="404040" w:themeColor="text1" w:themeTint="BF"/>
          <w:sz w:val="20"/>
          <w:szCs w:val="20"/>
        </w:rPr>
        <w:t>authenticate_user</w:t>
      </w:r>
      <w:proofErr w:type="spellEnd"/>
      <w:r w:rsidRPr="00434B6D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proofErr w:type="spellStart"/>
      <w:r w:rsidRPr="00434B6D">
        <w:rPr>
          <w:rFonts w:ascii="Arial" w:hAnsi="Arial" w:cs="Arial"/>
          <w:color w:val="404040" w:themeColor="text1" w:themeTint="BF"/>
          <w:sz w:val="20"/>
          <w:szCs w:val="20"/>
        </w:rPr>
        <w:t>morpheus</w:t>
      </w:r>
      <w:proofErr w:type="spellEnd"/>
      <w:r w:rsidRPr="00434B6D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proofErr w:type="spellStart"/>
      <w:r w:rsidRPr="00434B6D">
        <w:rPr>
          <w:rFonts w:ascii="Arial" w:hAnsi="Arial" w:cs="Arial"/>
          <w:color w:val="404040" w:themeColor="text1" w:themeTint="BF"/>
          <w:sz w:val="20"/>
          <w:szCs w:val="20"/>
        </w:rPr>
        <w:t>your</w:t>
      </w:r>
      <w:r>
        <w:rPr>
          <w:rFonts w:ascii="Arial" w:hAnsi="Arial" w:cs="Arial"/>
          <w:color w:val="404040" w:themeColor="text1" w:themeTint="BF"/>
          <w:sz w:val="20"/>
          <w:szCs w:val="20"/>
        </w:rPr>
        <w:t>_new_</w:t>
      </w:r>
      <w:r w:rsidRPr="00434B6D">
        <w:rPr>
          <w:rFonts w:ascii="Arial" w:hAnsi="Arial" w:cs="Arial"/>
          <w:color w:val="404040" w:themeColor="text1" w:themeTint="BF"/>
          <w:sz w:val="20"/>
          <w:szCs w:val="20"/>
        </w:rPr>
        <w:t>password</w:t>
      </w:r>
      <w:proofErr w:type="spellEnd"/>
    </w:p>
    <w:p w14:paraId="1388872E" w14:textId="338D45C8" w:rsidR="00434B6D" w:rsidRDefault="00434B6D" w:rsidP="00434B6D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  <w:proofErr w:type="spellStart"/>
      <w:r w:rsidRPr="00434B6D">
        <w:rPr>
          <w:rFonts w:ascii="Arial" w:hAnsi="Arial" w:cs="Arial"/>
          <w:color w:val="404040" w:themeColor="text1" w:themeTint="BF"/>
          <w:sz w:val="20"/>
          <w:szCs w:val="20"/>
        </w:rPr>
        <w:t>rabbitmqctl</w:t>
      </w:r>
      <w:proofErr w:type="spellEnd"/>
      <w:r w:rsidRPr="00434B6D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proofErr w:type="spellStart"/>
      <w:r w:rsidRPr="00434B6D">
        <w:rPr>
          <w:rFonts w:ascii="Arial" w:hAnsi="Arial" w:cs="Arial"/>
          <w:color w:val="404040" w:themeColor="text1" w:themeTint="BF"/>
          <w:sz w:val="20"/>
          <w:szCs w:val="20"/>
        </w:rPr>
        <w:t>authenticate_user</w:t>
      </w:r>
      <w:proofErr w:type="spellEnd"/>
      <w:r w:rsidRPr="00434B6D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proofErr w:type="spellStart"/>
      <w:r w:rsidRPr="00434B6D">
        <w:rPr>
          <w:rFonts w:ascii="Arial" w:hAnsi="Arial" w:cs="Arial"/>
          <w:color w:val="404040" w:themeColor="text1" w:themeTint="BF"/>
          <w:sz w:val="20"/>
          <w:szCs w:val="20"/>
        </w:rPr>
        <w:t>queue_user</w:t>
      </w:r>
      <w:proofErr w:type="spellEnd"/>
      <w:r w:rsidRPr="00434B6D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proofErr w:type="spellStart"/>
      <w:r w:rsidRPr="00434B6D">
        <w:rPr>
          <w:rFonts w:ascii="Arial" w:hAnsi="Arial" w:cs="Arial"/>
          <w:color w:val="404040" w:themeColor="text1" w:themeTint="BF"/>
          <w:sz w:val="20"/>
          <w:szCs w:val="20"/>
        </w:rPr>
        <w:t>your</w:t>
      </w:r>
      <w:r>
        <w:rPr>
          <w:rFonts w:ascii="Arial" w:hAnsi="Arial" w:cs="Arial"/>
          <w:color w:val="404040" w:themeColor="text1" w:themeTint="BF"/>
          <w:sz w:val="20"/>
          <w:szCs w:val="20"/>
        </w:rPr>
        <w:t>_new_</w:t>
      </w:r>
      <w:r w:rsidRPr="00434B6D">
        <w:rPr>
          <w:rFonts w:ascii="Arial" w:hAnsi="Arial" w:cs="Arial"/>
          <w:color w:val="404040" w:themeColor="text1" w:themeTint="BF"/>
          <w:sz w:val="20"/>
          <w:szCs w:val="20"/>
        </w:rPr>
        <w:t>password</w:t>
      </w:r>
      <w:proofErr w:type="spellEnd"/>
    </w:p>
    <w:p w14:paraId="529A2667" w14:textId="77777777" w:rsidR="005B0195" w:rsidRDefault="005B0195" w:rsidP="00434B6D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0A0B1FD5" w14:textId="77777777" w:rsidR="00512F6E" w:rsidRDefault="00512F6E" w:rsidP="00434B6D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0619149D" w14:textId="11C37BF5" w:rsidR="00271FEB" w:rsidRDefault="00271FEB" w:rsidP="005B0195">
      <w:pPr>
        <w:pStyle w:val="ListParagraph"/>
        <w:numPr>
          <w:ilvl w:val="0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>Stop the Rabbit App on each node</w:t>
      </w:r>
    </w:p>
    <w:p w14:paraId="5DAE779C" w14:textId="607BC9B1" w:rsidR="00271FEB" w:rsidRDefault="000D64F1" w:rsidP="000D64F1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  <w:proofErr w:type="spellStart"/>
      <w:r w:rsidRPr="000D64F1">
        <w:rPr>
          <w:rFonts w:ascii="Arial" w:hAnsi="Arial" w:cs="Arial"/>
          <w:color w:val="404040" w:themeColor="text1" w:themeTint="BF"/>
          <w:sz w:val="20"/>
          <w:szCs w:val="20"/>
        </w:rPr>
        <w:t>rabbitmqctl</w:t>
      </w:r>
      <w:proofErr w:type="spellEnd"/>
      <w:r w:rsidRPr="000D64F1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proofErr w:type="spellStart"/>
      <w:r w:rsidRPr="000D64F1">
        <w:rPr>
          <w:rFonts w:ascii="Arial" w:hAnsi="Arial" w:cs="Arial"/>
          <w:color w:val="404040" w:themeColor="text1" w:themeTint="BF"/>
          <w:sz w:val="20"/>
          <w:szCs w:val="20"/>
        </w:rPr>
        <w:t>s</w:t>
      </w:r>
      <w:r>
        <w:rPr>
          <w:rFonts w:ascii="Arial" w:hAnsi="Arial" w:cs="Arial"/>
          <w:color w:val="404040" w:themeColor="text1" w:themeTint="BF"/>
          <w:sz w:val="20"/>
          <w:szCs w:val="20"/>
        </w:rPr>
        <w:t>top</w:t>
      </w:r>
      <w:r w:rsidRPr="000D64F1">
        <w:rPr>
          <w:rFonts w:ascii="Arial" w:hAnsi="Arial" w:cs="Arial"/>
          <w:color w:val="404040" w:themeColor="text1" w:themeTint="BF"/>
          <w:sz w:val="20"/>
          <w:szCs w:val="20"/>
        </w:rPr>
        <w:t>_app</w:t>
      </w:r>
      <w:proofErr w:type="spellEnd"/>
    </w:p>
    <w:p w14:paraId="6BD44326" w14:textId="77777777" w:rsidR="000D64F1" w:rsidRPr="000D64F1" w:rsidRDefault="000D64F1" w:rsidP="000D64F1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2B20A6F3" w14:textId="7F449BC7" w:rsidR="005B0195" w:rsidRDefault="00512F6E" w:rsidP="005B0195">
      <w:pPr>
        <w:pStyle w:val="ListParagraph"/>
        <w:numPr>
          <w:ilvl w:val="0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>Stop RabbitMQ (Do this on all nodes)</w:t>
      </w:r>
    </w:p>
    <w:p w14:paraId="3727DAAA" w14:textId="4339AF5D" w:rsidR="00512F6E" w:rsidRDefault="00FD150B" w:rsidP="00FD150B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  <w:proofErr w:type="spellStart"/>
      <w:r w:rsidRPr="00FD150B">
        <w:rPr>
          <w:rFonts w:ascii="Arial" w:hAnsi="Arial" w:cs="Arial"/>
          <w:color w:val="404040" w:themeColor="text1" w:themeTint="BF"/>
          <w:sz w:val="20"/>
          <w:szCs w:val="20"/>
        </w:rPr>
        <w:t>morpheus-ctl</w:t>
      </w:r>
      <w:proofErr w:type="spellEnd"/>
      <w:r w:rsidRPr="00FD150B">
        <w:rPr>
          <w:rFonts w:ascii="Arial" w:hAnsi="Arial" w:cs="Arial"/>
          <w:color w:val="404040" w:themeColor="text1" w:themeTint="BF"/>
          <w:sz w:val="20"/>
          <w:szCs w:val="20"/>
        </w:rPr>
        <w:t xml:space="preserve"> stop </w:t>
      </w:r>
      <w:proofErr w:type="spellStart"/>
      <w:r w:rsidRPr="00FD150B">
        <w:rPr>
          <w:rFonts w:ascii="Arial" w:hAnsi="Arial" w:cs="Arial"/>
          <w:color w:val="404040" w:themeColor="text1" w:themeTint="BF"/>
          <w:sz w:val="20"/>
          <w:szCs w:val="20"/>
        </w:rPr>
        <w:t>rabbitmq</w:t>
      </w:r>
      <w:proofErr w:type="spellEnd"/>
    </w:p>
    <w:p w14:paraId="57729E7F" w14:textId="5C7DAFAB" w:rsidR="003A45BF" w:rsidRDefault="003A45BF" w:rsidP="00E75893">
      <w:pPr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527B64C6" w14:textId="4B485AE3" w:rsidR="00E75893" w:rsidRDefault="00E75893" w:rsidP="00E75893">
      <w:pPr>
        <w:pStyle w:val="ListParagraph"/>
        <w:numPr>
          <w:ilvl w:val="0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>Confirm the service is stopped</w:t>
      </w:r>
    </w:p>
    <w:p w14:paraId="5C101DE1" w14:textId="3F64FB89" w:rsidR="00E75893" w:rsidRDefault="00F201AC" w:rsidP="00F201AC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  <w:proofErr w:type="spellStart"/>
      <w:r w:rsidRPr="00F201AC">
        <w:rPr>
          <w:rFonts w:ascii="Arial" w:hAnsi="Arial" w:cs="Arial"/>
          <w:color w:val="404040" w:themeColor="text1" w:themeTint="BF"/>
          <w:sz w:val="20"/>
          <w:szCs w:val="20"/>
        </w:rPr>
        <w:t>m</w:t>
      </w:r>
      <w:r w:rsidR="00E75893" w:rsidRPr="00F201AC">
        <w:rPr>
          <w:rFonts w:ascii="Arial" w:hAnsi="Arial" w:cs="Arial"/>
          <w:color w:val="404040" w:themeColor="text1" w:themeTint="BF"/>
          <w:sz w:val="20"/>
          <w:szCs w:val="20"/>
        </w:rPr>
        <w:t>orpheus-ctl</w:t>
      </w:r>
      <w:proofErr w:type="spellEnd"/>
      <w:r w:rsidR="00E75893" w:rsidRPr="00F201AC">
        <w:rPr>
          <w:rFonts w:ascii="Arial" w:hAnsi="Arial" w:cs="Arial"/>
          <w:color w:val="404040" w:themeColor="text1" w:themeTint="BF"/>
          <w:sz w:val="20"/>
          <w:szCs w:val="20"/>
        </w:rPr>
        <w:t xml:space="preserve"> status</w:t>
      </w:r>
    </w:p>
    <w:p w14:paraId="1ED16AD1" w14:textId="77777777" w:rsidR="00F201AC" w:rsidRPr="00F201AC" w:rsidRDefault="00F201AC" w:rsidP="00F201AC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358C878F" w14:textId="4A32F9BA" w:rsidR="00970498" w:rsidRPr="00F201AC" w:rsidRDefault="00970498" w:rsidP="00F201AC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  <w:r w:rsidRPr="00F201AC">
        <w:rPr>
          <w:rFonts w:ascii="Arial" w:hAnsi="Arial" w:cs="Arial"/>
          <w:color w:val="404040" w:themeColor="text1" w:themeTint="BF"/>
          <w:sz w:val="20"/>
          <w:szCs w:val="20"/>
        </w:rPr>
        <w:t xml:space="preserve">If the service </w:t>
      </w:r>
      <w:r w:rsidR="00F201AC" w:rsidRPr="00F201AC">
        <w:rPr>
          <w:rFonts w:ascii="Arial" w:hAnsi="Arial" w:cs="Arial"/>
          <w:color w:val="404040" w:themeColor="text1" w:themeTint="BF"/>
          <w:sz w:val="20"/>
          <w:szCs w:val="20"/>
        </w:rPr>
        <w:t>does</w:t>
      </w:r>
      <w:r w:rsidRPr="00F201AC">
        <w:rPr>
          <w:rFonts w:ascii="Arial" w:hAnsi="Arial" w:cs="Arial"/>
          <w:color w:val="404040" w:themeColor="text1" w:themeTint="BF"/>
          <w:sz w:val="20"/>
          <w:szCs w:val="20"/>
        </w:rPr>
        <w:t xml:space="preserve"> not </w:t>
      </w:r>
      <w:r w:rsidR="00F201AC" w:rsidRPr="00F201AC">
        <w:rPr>
          <w:rFonts w:ascii="Arial" w:hAnsi="Arial" w:cs="Arial"/>
          <w:color w:val="404040" w:themeColor="text1" w:themeTint="BF"/>
          <w:sz w:val="20"/>
          <w:szCs w:val="20"/>
        </w:rPr>
        <w:t>stop,</w:t>
      </w:r>
      <w:r w:rsidRPr="00F201AC">
        <w:rPr>
          <w:rFonts w:ascii="Arial" w:hAnsi="Arial" w:cs="Arial"/>
          <w:color w:val="404040" w:themeColor="text1" w:themeTint="BF"/>
          <w:sz w:val="20"/>
          <w:szCs w:val="20"/>
        </w:rPr>
        <w:t xml:space="preserve"> you can force </w:t>
      </w:r>
      <w:r w:rsidR="00F201AC" w:rsidRPr="00F201AC">
        <w:rPr>
          <w:rFonts w:ascii="Arial" w:hAnsi="Arial" w:cs="Arial"/>
          <w:color w:val="404040" w:themeColor="text1" w:themeTint="BF"/>
          <w:sz w:val="20"/>
          <w:szCs w:val="20"/>
        </w:rPr>
        <w:t>it.</w:t>
      </w:r>
    </w:p>
    <w:p w14:paraId="7DF2966A" w14:textId="0831EC02" w:rsidR="00F201AC" w:rsidRPr="00F201AC" w:rsidRDefault="00A42965" w:rsidP="00F201AC">
      <w:pPr>
        <w:ind w:left="2880"/>
        <w:rPr>
          <w:rFonts w:ascii="Arial" w:hAnsi="Arial" w:cs="Arial"/>
          <w:color w:val="404040" w:themeColor="text1" w:themeTint="BF"/>
          <w:sz w:val="20"/>
          <w:szCs w:val="20"/>
        </w:rPr>
      </w:pPr>
      <w:proofErr w:type="spellStart"/>
      <w:r>
        <w:rPr>
          <w:rFonts w:ascii="Arial" w:hAnsi="Arial" w:cs="Arial"/>
          <w:color w:val="404040" w:themeColor="text1" w:themeTint="BF"/>
          <w:sz w:val="20"/>
          <w:szCs w:val="20"/>
        </w:rPr>
        <w:t>m</w:t>
      </w:r>
      <w:r w:rsidR="00F201AC" w:rsidRPr="00F201AC">
        <w:rPr>
          <w:rFonts w:ascii="Arial" w:hAnsi="Arial" w:cs="Arial"/>
          <w:color w:val="404040" w:themeColor="text1" w:themeTint="BF"/>
          <w:sz w:val="20"/>
          <w:szCs w:val="20"/>
        </w:rPr>
        <w:t>orpheus-ctl</w:t>
      </w:r>
      <w:proofErr w:type="spellEnd"/>
      <w:r w:rsidR="00F201AC" w:rsidRPr="00F201AC">
        <w:rPr>
          <w:rFonts w:ascii="Arial" w:hAnsi="Arial" w:cs="Arial"/>
          <w:color w:val="404040" w:themeColor="text1" w:themeTint="BF"/>
          <w:sz w:val="20"/>
          <w:szCs w:val="20"/>
        </w:rPr>
        <w:t xml:space="preserve"> kill </w:t>
      </w:r>
      <w:proofErr w:type="spellStart"/>
      <w:r w:rsidR="00F201AC" w:rsidRPr="00F201AC">
        <w:rPr>
          <w:rFonts w:ascii="Arial" w:hAnsi="Arial" w:cs="Arial"/>
          <w:color w:val="404040" w:themeColor="text1" w:themeTint="BF"/>
          <w:sz w:val="20"/>
          <w:szCs w:val="20"/>
        </w:rPr>
        <w:t>mabbitmq</w:t>
      </w:r>
      <w:proofErr w:type="spellEnd"/>
    </w:p>
    <w:p w14:paraId="08767AFF" w14:textId="77777777" w:rsidR="00434B6D" w:rsidRPr="00434B6D" w:rsidRDefault="00434B6D" w:rsidP="00434B6D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6DFE60D7" w14:textId="77777777" w:rsidR="0027066C" w:rsidRDefault="0027066C" w:rsidP="00385DCB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776D031A" w14:textId="297DEEDB" w:rsidR="0027066C" w:rsidRDefault="007B2542" w:rsidP="0027066C">
      <w:pPr>
        <w:pStyle w:val="ListParagraph"/>
        <w:numPr>
          <w:ilvl w:val="0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Change the erlang </w:t>
      </w:r>
      <w:r w:rsidR="00533946">
        <w:rPr>
          <w:rFonts w:ascii="Arial" w:hAnsi="Arial" w:cs="Arial"/>
          <w:color w:val="404040" w:themeColor="text1" w:themeTint="BF"/>
          <w:sz w:val="20"/>
          <w:szCs w:val="20"/>
        </w:rPr>
        <w:t>cookie (This equates to what is store</w:t>
      </w:r>
      <w:r w:rsidR="00E14E1B">
        <w:rPr>
          <w:rFonts w:ascii="Arial" w:hAnsi="Arial" w:cs="Arial"/>
          <w:color w:val="404040" w:themeColor="text1" w:themeTint="BF"/>
          <w:sz w:val="20"/>
          <w:szCs w:val="20"/>
        </w:rPr>
        <w:t>d</w:t>
      </w:r>
      <w:r w:rsidR="00533946">
        <w:rPr>
          <w:rFonts w:ascii="Arial" w:hAnsi="Arial" w:cs="Arial"/>
          <w:color w:val="404040" w:themeColor="text1" w:themeTint="BF"/>
          <w:sz w:val="20"/>
          <w:szCs w:val="20"/>
        </w:rPr>
        <w:t xml:space="preserve"> as cookie in the </w:t>
      </w:r>
      <w:proofErr w:type="spellStart"/>
      <w:r w:rsidR="00533946">
        <w:rPr>
          <w:rFonts w:ascii="Arial" w:hAnsi="Arial" w:cs="Arial"/>
          <w:color w:val="404040" w:themeColor="text1" w:themeTint="BF"/>
          <w:sz w:val="20"/>
          <w:szCs w:val="20"/>
        </w:rPr>
        <w:t>morpheus-</w:t>
      </w:r>
      <w:proofErr w:type="gramStart"/>
      <w:r w:rsidR="00533946">
        <w:rPr>
          <w:rFonts w:ascii="Arial" w:hAnsi="Arial" w:cs="Arial"/>
          <w:color w:val="404040" w:themeColor="text1" w:themeTint="BF"/>
          <w:sz w:val="20"/>
          <w:szCs w:val="20"/>
        </w:rPr>
        <w:t>secrets.json</w:t>
      </w:r>
      <w:proofErr w:type="spellEnd"/>
      <w:proofErr w:type="gramEnd"/>
    </w:p>
    <w:p w14:paraId="7336A26E" w14:textId="1AEA0405" w:rsidR="00533946" w:rsidRDefault="00DA72FD" w:rsidP="00DA72FD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  <w:r w:rsidRPr="00DA72FD">
        <w:rPr>
          <w:rFonts w:ascii="Arial" w:hAnsi="Arial" w:cs="Arial"/>
          <w:color w:val="404040" w:themeColor="text1" w:themeTint="BF"/>
          <w:sz w:val="20"/>
          <w:szCs w:val="20"/>
        </w:rPr>
        <w:t>vi /opt/</w:t>
      </w:r>
      <w:proofErr w:type="spellStart"/>
      <w:r w:rsidRPr="00DA72FD">
        <w:rPr>
          <w:rFonts w:ascii="Arial" w:hAnsi="Arial" w:cs="Arial"/>
          <w:color w:val="404040" w:themeColor="text1" w:themeTint="BF"/>
          <w:sz w:val="20"/>
          <w:szCs w:val="20"/>
        </w:rPr>
        <w:t>morpheus</w:t>
      </w:r>
      <w:proofErr w:type="spellEnd"/>
      <w:r w:rsidRPr="00DA72FD">
        <w:rPr>
          <w:rFonts w:ascii="Arial" w:hAnsi="Arial" w:cs="Arial"/>
          <w:color w:val="404040" w:themeColor="text1" w:themeTint="BF"/>
          <w:sz w:val="20"/>
          <w:szCs w:val="20"/>
        </w:rPr>
        <w:t>/embedded/</w:t>
      </w:r>
      <w:proofErr w:type="spellStart"/>
      <w:r w:rsidRPr="00DA72FD">
        <w:rPr>
          <w:rFonts w:ascii="Arial" w:hAnsi="Arial" w:cs="Arial"/>
          <w:color w:val="404040" w:themeColor="text1" w:themeTint="BF"/>
          <w:sz w:val="20"/>
          <w:szCs w:val="20"/>
        </w:rPr>
        <w:t>rabbitmq</w:t>
      </w:r>
      <w:proofErr w:type="spellEnd"/>
      <w:proofErr w:type="gramStart"/>
      <w:r w:rsidRPr="00DA72FD">
        <w:rPr>
          <w:rFonts w:ascii="Arial" w:hAnsi="Arial" w:cs="Arial"/>
          <w:color w:val="404040" w:themeColor="text1" w:themeTint="BF"/>
          <w:sz w:val="20"/>
          <w:szCs w:val="20"/>
        </w:rPr>
        <w:t>/.</w:t>
      </w:r>
      <w:proofErr w:type="spellStart"/>
      <w:r w:rsidRPr="00DA72FD">
        <w:rPr>
          <w:rFonts w:ascii="Arial" w:hAnsi="Arial" w:cs="Arial"/>
          <w:color w:val="404040" w:themeColor="text1" w:themeTint="BF"/>
          <w:sz w:val="20"/>
          <w:szCs w:val="20"/>
        </w:rPr>
        <w:t>erlang</w:t>
      </w:r>
      <w:proofErr w:type="gramEnd"/>
      <w:r w:rsidRPr="00DA72FD">
        <w:rPr>
          <w:rFonts w:ascii="Arial" w:hAnsi="Arial" w:cs="Arial"/>
          <w:color w:val="404040" w:themeColor="text1" w:themeTint="BF"/>
          <w:sz w:val="20"/>
          <w:szCs w:val="20"/>
        </w:rPr>
        <w:t>.cookie</w:t>
      </w:r>
      <w:proofErr w:type="spellEnd"/>
    </w:p>
    <w:p w14:paraId="31824EBE" w14:textId="77777777" w:rsidR="00962264" w:rsidRDefault="00962264" w:rsidP="00DA72FD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5F5362B1" w14:textId="4B45BBDC" w:rsidR="00962264" w:rsidRDefault="00DF38B9" w:rsidP="00DA72FD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replace the file contents with a new cookie value. </w:t>
      </w:r>
      <w:r w:rsidR="003F52AB">
        <w:rPr>
          <w:rFonts w:ascii="Arial" w:hAnsi="Arial" w:cs="Arial"/>
          <w:color w:val="404040" w:themeColor="text1" w:themeTint="BF"/>
          <w:sz w:val="20"/>
          <w:szCs w:val="20"/>
        </w:rPr>
        <w:t xml:space="preserve">You can use an </w:t>
      </w:r>
      <w:r w:rsidR="0048773A">
        <w:rPr>
          <w:rFonts w:ascii="Arial" w:hAnsi="Arial" w:cs="Arial"/>
          <w:color w:val="404040" w:themeColor="text1" w:themeTint="BF"/>
          <w:sz w:val="20"/>
          <w:szCs w:val="20"/>
        </w:rPr>
        <w:t>equal</w:t>
      </w:r>
      <w:r w:rsidR="003F52AB">
        <w:rPr>
          <w:rFonts w:ascii="Arial" w:hAnsi="Arial" w:cs="Arial"/>
          <w:color w:val="404040" w:themeColor="text1" w:themeTint="BF"/>
          <w:sz w:val="20"/>
          <w:szCs w:val="20"/>
        </w:rPr>
        <w:t xml:space="preserve"> size</w:t>
      </w:r>
      <w:r w:rsidR="00E14E1B">
        <w:rPr>
          <w:rFonts w:ascii="Arial" w:hAnsi="Arial" w:cs="Arial"/>
          <w:color w:val="404040" w:themeColor="text1" w:themeTint="BF"/>
          <w:sz w:val="20"/>
          <w:szCs w:val="20"/>
        </w:rPr>
        <w:t>d</w:t>
      </w:r>
      <w:r w:rsidR="003F52AB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r w:rsidR="00E14E1B">
        <w:rPr>
          <w:rFonts w:ascii="Arial" w:hAnsi="Arial" w:cs="Arial"/>
          <w:color w:val="404040" w:themeColor="text1" w:themeTint="BF"/>
          <w:sz w:val="20"/>
          <w:szCs w:val="20"/>
        </w:rPr>
        <w:t xml:space="preserve">string </w:t>
      </w:r>
      <w:proofErr w:type="gramStart"/>
      <w:r w:rsidR="001E6E1F">
        <w:rPr>
          <w:rFonts w:ascii="Arial" w:hAnsi="Arial" w:cs="Arial"/>
          <w:color w:val="404040" w:themeColor="text1" w:themeTint="BF"/>
          <w:sz w:val="20"/>
          <w:szCs w:val="20"/>
        </w:rPr>
        <w:t>similar to</w:t>
      </w:r>
      <w:proofErr w:type="gramEnd"/>
      <w:r w:rsidR="001E6E1F">
        <w:rPr>
          <w:rFonts w:ascii="Arial" w:hAnsi="Arial" w:cs="Arial"/>
          <w:color w:val="404040" w:themeColor="text1" w:themeTint="BF"/>
          <w:sz w:val="20"/>
          <w:szCs w:val="20"/>
        </w:rPr>
        <w:t xml:space="preserve"> what is currently in the file</w:t>
      </w:r>
      <w:r w:rsidR="00E37A4A">
        <w:rPr>
          <w:rFonts w:ascii="Arial" w:hAnsi="Arial" w:cs="Arial"/>
          <w:color w:val="404040" w:themeColor="text1" w:themeTint="BF"/>
          <w:sz w:val="20"/>
          <w:szCs w:val="20"/>
        </w:rPr>
        <w:t>.</w:t>
      </w:r>
    </w:p>
    <w:p w14:paraId="0531DA53" w14:textId="77777777" w:rsidR="00E37A4A" w:rsidRDefault="00E37A4A" w:rsidP="00DA72FD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390456D7" w14:textId="027370F5" w:rsidR="00E37A4A" w:rsidRDefault="00E37A4A" w:rsidP="00E37A4A">
      <w:pPr>
        <w:pStyle w:val="ListParagraph"/>
        <w:numPr>
          <w:ilvl w:val="0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Update the </w:t>
      </w:r>
      <w:r w:rsidR="009B441C">
        <w:rPr>
          <w:rFonts w:ascii="Arial" w:hAnsi="Arial" w:cs="Arial"/>
          <w:color w:val="404040" w:themeColor="text1" w:themeTint="BF"/>
          <w:sz w:val="20"/>
          <w:szCs w:val="20"/>
        </w:rPr>
        <w:t>/</w:t>
      </w:r>
      <w:proofErr w:type="spellStart"/>
      <w:r w:rsidR="009B441C">
        <w:rPr>
          <w:rFonts w:ascii="Arial" w:hAnsi="Arial" w:cs="Arial"/>
          <w:color w:val="404040" w:themeColor="text1" w:themeTint="BF"/>
          <w:sz w:val="20"/>
          <w:szCs w:val="20"/>
        </w:rPr>
        <w:t>etc</w:t>
      </w:r>
      <w:proofErr w:type="spellEnd"/>
      <w:r w:rsidR="009B441C">
        <w:rPr>
          <w:rFonts w:ascii="Arial" w:hAnsi="Arial" w:cs="Arial"/>
          <w:color w:val="404040" w:themeColor="text1" w:themeTint="BF"/>
          <w:sz w:val="20"/>
          <w:szCs w:val="20"/>
        </w:rPr>
        <w:t>/</w:t>
      </w:r>
      <w:proofErr w:type="spellStart"/>
      <w:r w:rsidR="009B441C">
        <w:rPr>
          <w:rFonts w:ascii="Arial" w:hAnsi="Arial" w:cs="Arial"/>
          <w:color w:val="404040" w:themeColor="text1" w:themeTint="BF"/>
          <w:sz w:val="20"/>
          <w:szCs w:val="20"/>
        </w:rPr>
        <w:t>morpheus</w:t>
      </w:r>
      <w:proofErr w:type="spellEnd"/>
      <w:r w:rsidR="009B441C">
        <w:rPr>
          <w:rFonts w:ascii="Arial" w:hAnsi="Arial" w:cs="Arial"/>
          <w:color w:val="404040" w:themeColor="text1" w:themeTint="BF"/>
          <w:sz w:val="20"/>
          <w:szCs w:val="20"/>
        </w:rPr>
        <w:t>/</w:t>
      </w:r>
      <w:proofErr w:type="spellStart"/>
      <w:r>
        <w:rPr>
          <w:rFonts w:ascii="Arial" w:hAnsi="Arial" w:cs="Arial"/>
          <w:color w:val="404040" w:themeColor="text1" w:themeTint="BF"/>
          <w:sz w:val="20"/>
          <w:szCs w:val="20"/>
        </w:rPr>
        <w:t>morpheus-secrets.json</w:t>
      </w:r>
      <w:proofErr w:type="spellEnd"/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 values with the new </w:t>
      </w:r>
      <w:r w:rsidR="0048773A">
        <w:rPr>
          <w:rFonts w:ascii="Arial" w:hAnsi="Arial" w:cs="Arial"/>
          <w:color w:val="404040" w:themeColor="text1" w:themeTint="BF"/>
          <w:sz w:val="20"/>
          <w:szCs w:val="20"/>
        </w:rPr>
        <w:t>values</w:t>
      </w:r>
    </w:p>
    <w:p w14:paraId="2DED4740" w14:textId="2EC3E744" w:rsidR="00706E60" w:rsidRPr="00F4374D" w:rsidRDefault="00F4374D" w:rsidP="00F4374D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  <w:r w:rsidRPr="00F4374D">
        <w:rPr>
          <w:rFonts w:ascii="Arial" w:hAnsi="Arial" w:cs="Arial"/>
          <w:color w:val="404040" w:themeColor="text1" w:themeTint="BF"/>
          <w:sz w:val="20"/>
          <w:szCs w:val="20"/>
        </w:rPr>
        <w:t>Update all entries in this block</w:t>
      </w:r>
    </w:p>
    <w:p w14:paraId="0052C46C" w14:textId="77777777" w:rsidR="00F4374D" w:rsidRPr="00F4374D" w:rsidRDefault="00F4374D" w:rsidP="00F4374D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  <w:r w:rsidRPr="00F4374D">
        <w:rPr>
          <w:rFonts w:ascii="Arial" w:hAnsi="Arial" w:cs="Arial"/>
          <w:color w:val="404040" w:themeColor="text1" w:themeTint="BF"/>
          <w:sz w:val="20"/>
          <w:szCs w:val="20"/>
        </w:rPr>
        <w:t>"</w:t>
      </w:r>
      <w:proofErr w:type="spellStart"/>
      <w:r w:rsidRPr="00F4374D">
        <w:rPr>
          <w:rFonts w:ascii="Arial" w:hAnsi="Arial" w:cs="Arial"/>
          <w:color w:val="404040" w:themeColor="text1" w:themeTint="BF"/>
          <w:sz w:val="20"/>
          <w:szCs w:val="20"/>
        </w:rPr>
        <w:t>rabbitmq</w:t>
      </w:r>
      <w:proofErr w:type="spellEnd"/>
      <w:r w:rsidRPr="00F4374D">
        <w:rPr>
          <w:rFonts w:ascii="Arial" w:hAnsi="Arial" w:cs="Arial"/>
          <w:color w:val="404040" w:themeColor="text1" w:themeTint="BF"/>
          <w:sz w:val="20"/>
          <w:szCs w:val="20"/>
        </w:rPr>
        <w:t>": {</w:t>
      </w:r>
    </w:p>
    <w:p w14:paraId="024605A1" w14:textId="795F0A6F" w:rsidR="00F4374D" w:rsidRPr="00F4374D" w:rsidRDefault="00F4374D" w:rsidP="00F4374D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  <w:r w:rsidRPr="00F4374D">
        <w:rPr>
          <w:rFonts w:ascii="Arial" w:hAnsi="Arial" w:cs="Arial"/>
          <w:color w:val="404040" w:themeColor="text1" w:themeTint="BF"/>
          <w:sz w:val="20"/>
          <w:szCs w:val="20"/>
        </w:rPr>
        <w:t xml:space="preserve">    "</w:t>
      </w:r>
      <w:proofErr w:type="spellStart"/>
      <w:proofErr w:type="gramStart"/>
      <w:r w:rsidRPr="00F4374D">
        <w:rPr>
          <w:rFonts w:ascii="Arial" w:hAnsi="Arial" w:cs="Arial"/>
          <w:color w:val="404040" w:themeColor="text1" w:themeTint="BF"/>
          <w:sz w:val="20"/>
          <w:szCs w:val="20"/>
        </w:rPr>
        <w:t>morpheus</w:t>
      </w:r>
      <w:proofErr w:type="gramEnd"/>
      <w:r w:rsidRPr="00F4374D">
        <w:rPr>
          <w:rFonts w:ascii="Arial" w:hAnsi="Arial" w:cs="Arial"/>
          <w:color w:val="404040" w:themeColor="text1" w:themeTint="BF"/>
          <w:sz w:val="20"/>
          <w:szCs w:val="20"/>
        </w:rPr>
        <w:t>_password</w:t>
      </w:r>
      <w:proofErr w:type="spellEnd"/>
      <w:r w:rsidRPr="00F4374D">
        <w:rPr>
          <w:rFonts w:ascii="Arial" w:hAnsi="Arial" w:cs="Arial"/>
          <w:color w:val="404040" w:themeColor="text1" w:themeTint="BF"/>
          <w:sz w:val="20"/>
          <w:szCs w:val="20"/>
        </w:rPr>
        <w:t>": "</w:t>
      </w:r>
      <w:proofErr w:type="spellStart"/>
      <w:r w:rsidR="00EC7316">
        <w:rPr>
          <w:rFonts w:ascii="Arial" w:hAnsi="Arial" w:cs="Arial"/>
          <w:color w:val="404040" w:themeColor="text1" w:themeTint="BF"/>
          <w:sz w:val="20"/>
          <w:szCs w:val="20"/>
        </w:rPr>
        <w:t>your_password</w:t>
      </w:r>
      <w:proofErr w:type="spellEnd"/>
      <w:r w:rsidRPr="00F4374D">
        <w:rPr>
          <w:rFonts w:ascii="Arial" w:hAnsi="Arial" w:cs="Arial"/>
          <w:color w:val="404040" w:themeColor="text1" w:themeTint="BF"/>
          <w:sz w:val="20"/>
          <w:szCs w:val="20"/>
        </w:rPr>
        <w:t>",</w:t>
      </w:r>
    </w:p>
    <w:p w14:paraId="5352B347" w14:textId="1B60A5C1" w:rsidR="00F4374D" w:rsidRPr="00F4374D" w:rsidRDefault="00F4374D" w:rsidP="00F4374D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  <w:r w:rsidRPr="00F4374D">
        <w:rPr>
          <w:rFonts w:ascii="Arial" w:hAnsi="Arial" w:cs="Arial"/>
          <w:color w:val="404040" w:themeColor="text1" w:themeTint="BF"/>
          <w:sz w:val="20"/>
          <w:szCs w:val="20"/>
        </w:rPr>
        <w:t xml:space="preserve">    "</w:t>
      </w:r>
      <w:proofErr w:type="spellStart"/>
      <w:proofErr w:type="gramStart"/>
      <w:r w:rsidRPr="00F4374D">
        <w:rPr>
          <w:rFonts w:ascii="Arial" w:hAnsi="Arial" w:cs="Arial"/>
          <w:color w:val="404040" w:themeColor="text1" w:themeTint="BF"/>
          <w:sz w:val="20"/>
          <w:szCs w:val="20"/>
        </w:rPr>
        <w:t>queue</w:t>
      </w:r>
      <w:proofErr w:type="gramEnd"/>
      <w:r w:rsidRPr="00F4374D">
        <w:rPr>
          <w:rFonts w:ascii="Arial" w:hAnsi="Arial" w:cs="Arial"/>
          <w:color w:val="404040" w:themeColor="text1" w:themeTint="BF"/>
          <w:sz w:val="20"/>
          <w:szCs w:val="20"/>
        </w:rPr>
        <w:t>_user_password</w:t>
      </w:r>
      <w:proofErr w:type="spellEnd"/>
      <w:r w:rsidRPr="00F4374D">
        <w:rPr>
          <w:rFonts w:ascii="Arial" w:hAnsi="Arial" w:cs="Arial"/>
          <w:color w:val="404040" w:themeColor="text1" w:themeTint="BF"/>
          <w:sz w:val="20"/>
          <w:szCs w:val="20"/>
        </w:rPr>
        <w:t>": "</w:t>
      </w:r>
      <w:proofErr w:type="spellStart"/>
      <w:r w:rsidR="00EC7316">
        <w:rPr>
          <w:rFonts w:ascii="Arial" w:hAnsi="Arial" w:cs="Arial"/>
          <w:color w:val="404040" w:themeColor="text1" w:themeTint="BF"/>
          <w:sz w:val="20"/>
          <w:szCs w:val="20"/>
        </w:rPr>
        <w:t>your_password</w:t>
      </w:r>
      <w:proofErr w:type="spellEnd"/>
      <w:r w:rsidRPr="00F4374D">
        <w:rPr>
          <w:rFonts w:ascii="Arial" w:hAnsi="Arial" w:cs="Arial"/>
          <w:color w:val="404040" w:themeColor="text1" w:themeTint="BF"/>
          <w:sz w:val="20"/>
          <w:szCs w:val="20"/>
        </w:rPr>
        <w:t>",</w:t>
      </w:r>
    </w:p>
    <w:p w14:paraId="26B47F14" w14:textId="1DD50511" w:rsidR="00F4374D" w:rsidRPr="00F4374D" w:rsidRDefault="00F4374D" w:rsidP="00F4374D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  <w:r w:rsidRPr="00F4374D">
        <w:rPr>
          <w:rFonts w:ascii="Arial" w:hAnsi="Arial" w:cs="Arial"/>
          <w:color w:val="404040" w:themeColor="text1" w:themeTint="BF"/>
          <w:sz w:val="20"/>
          <w:szCs w:val="20"/>
        </w:rPr>
        <w:t xml:space="preserve">    "cookie": "</w:t>
      </w:r>
      <w:proofErr w:type="spellStart"/>
      <w:r w:rsidR="00EC7316">
        <w:rPr>
          <w:rFonts w:ascii="Arial" w:hAnsi="Arial" w:cs="Arial"/>
          <w:color w:val="404040" w:themeColor="text1" w:themeTint="BF"/>
          <w:sz w:val="20"/>
          <w:szCs w:val="20"/>
        </w:rPr>
        <w:t>your_cookie</w:t>
      </w:r>
      <w:proofErr w:type="spellEnd"/>
      <w:r w:rsidRPr="00F4374D">
        <w:rPr>
          <w:rFonts w:ascii="Arial" w:hAnsi="Arial" w:cs="Arial"/>
          <w:color w:val="404040" w:themeColor="text1" w:themeTint="BF"/>
          <w:sz w:val="20"/>
          <w:szCs w:val="20"/>
        </w:rPr>
        <w:t>"</w:t>
      </w:r>
    </w:p>
    <w:p w14:paraId="0E13014C" w14:textId="757BE313" w:rsidR="00F4374D" w:rsidRPr="00F4374D" w:rsidRDefault="00F4374D" w:rsidP="00F4374D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  <w:r w:rsidRPr="00F4374D">
        <w:rPr>
          <w:rFonts w:ascii="Arial" w:hAnsi="Arial" w:cs="Arial"/>
          <w:color w:val="404040" w:themeColor="text1" w:themeTint="BF"/>
          <w:sz w:val="20"/>
          <w:szCs w:val="20"/>
        </w:rPr>
        <w:t xml:space="preserve">  },</w:t>
      </w:r>
    </w:p>
    <w:p w14:paraId="12ED5015" w14:textId="77777777" w:rsidR="0048773A" w:rsidRDefault="0048773A" w:rsidP="00C32778">
      <w:pPr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59C5BB50" w14:textId="7E704BB7" w:rsidR="00A83835" w:rsidRDefault="00A83835" w:rsidP="00C32778">
      <w:pPr>
        <w:pStyle w:val="ListParagraph"/>
        <w:numPr>
          <w:ilvl w:val="0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>Start the RabbitMQ service on each node</w:t>
      </w:r>
    </w:p>
    <w:p w14:paraId="20540A33" w14:textId="46A687C0" w:rsidR="00A83835" w:rsidRDefault="00A83835" w:rsidP="00A83835">
      <w:pPr>
        <w:ind w:left="1440" w:firstLine="720"/>
        <w:rPr>
          <w:rFonts w:ascii="Arial" w:hAnsi="Arial" w:cs="Arial"/>
          <w:color w:val="404040" w:themeColor="text1" w:themeTint="BF"/>
          <w:sz w:val="20"/>
          <w:szCs w:val="20"/>
        </w:rPr>
      </w:pPr>
      <w:proofErr w:type="spellStart"/>
      <w:r w:rsidRPr="00A83835">
        <w:rPr>
          <w:rFonts w:ascii="Arial" w:hAnsi="Arial" w:cs="Arial"/>
          <w:color w:val="404040" w:themeColor="text1" w:themeTint="BF"/>
          <w:sz w:val="20"/>
          <w:szCs w:val="20"/>
        </w:rPr>
        <w:t>morpheus-ctl</w:t>
      </w:r>
      <w:proofErr w:type="spellEnd"/>
      <w:r w:rsidRPr="00A83835">
        <w:rPr>
          <w:rFonts w:ascii="Arial" w:hAnsi="Arial" w:cs="Arial"/>
          <w:color w:val="404040" w:themeColor="text1" w:themeTint="BF"/>
          <w:sz w:val="20"/>
          <w:szCs w:val="20"/>
        </w:rPr>
        <w:t xml:space="preserve"> start </w:t>
      </w:r>
      <w:proofErr w:type="spellStart"/>
      <w:r w:rsidRPr="00A83835">
        <w:rPr>
          <w:rFonts w:ascii="Arial" w:hAnsi="Arial" w:cs="Arial"/>
          <w:color w:val="404040" w:themeColor="text1" w:themeTint="BF"/>
          <w:sz w:val="20"/>
          <w:szCs w:val="20"/>
        </w:rPr>
        <w:t>rabbitmq</w:t>
      </w:r>
      <w:proofErr w:type="spellEnd"/>
    </w:p>
    <w:p w14:paraId="491C41FA" w14:textId="77777777" w:rsidR="00A83835" w:rsidRDefault="00A83835" w:rsidP="00A83835">
      <w:pPr>
        <w:ind w:left="1440" w:firstLine="72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376AB334" w14:textId="20C328D7" w:rsidR="00A83835" w:rsidRDefault="001374F7" w:rsidP="00A83835">
      <w:pPr>
        <w:pStyle w:val="ListParagraph"/>
        <w:numPr>
          <w:ilvl w:val="0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>Start the app on each node</w:t>
      </w:r>
    </w:p>
    <w:p w14:paraId="4B526A37" w14:textId="2982B191" w:rsidR="001374F7" w:rsidRDefault="001374F7" w:rsidP="001374F7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  <w:proofErr w:type="spellStart"/>
      <w:r w:rsidRPr="001374F7">
        <w:rPr>
          <w:rFonts w:ascii="Arial" w:hAnsi="Arial" w:cs="Arial"/>
          <w:color w:val="404040" w:themeColor="text1" w:themeTint="BF"/>
          <w:sz w:val="20"/>
          <w:szCs w:val="20"/>
        </w:rPr>
        <w:t>rabbitmqctl</w:t>
      </w:r>
      <w:proofErr w:type="spellEnd"/>
      <w:r w:rsidRPr="001374F7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proofErr w:type="spellStart"/>
      <w:r w:rsidRPr="001374F7">
        <w:rPr>
          <w:rFonts w:ascii="Arial" w:hAnsi="Arial" w:cs="Arial"/>
          <w:color w:val="404040" w:themeColor="text1" w:themeTint="BF"/>
          <w:sz w:val="20"/>
          <w:szCs w:val="20"/>
        </w:rPr>
        <w:t>start_app</w:t>
      </w:r>
      <w:proofErr w:type="spellEnd"/>
    </w:p>
    <w:p w14:paraId="4F057F0F" w14:textId="77777777" w:rsidR="008172C7" w:rsidRDefault="008172C7" w:rsidP="001374F7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0774DF09" w14:textId="11BB0635" w:rsidR="008172C7" w:rsidRDefault="008172C7" w:rsidP="008172C7">
      <w:pPr>
        <w:pStyle w:val="ListParagraph"/>
        <w:numPr>
          <w:ilvl w:val="0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Confirm </w:t>
      </w:r>
      <w:r w:rsidR="000A4472">
        <w:rPr>
          <w:rFonts w:ascii="Arial" w:hAnsi="Arial" w:cs="Arial"/>
          <w:color w:val="404040" w:themeColor="text1" w:themeTint="BF"/>
          <w:sz w:val="20"/>
          <w:szCs w:val="20"/>
        </w:rPr>
        <w:t>the RabbitMQ cluster is healthy</w:t>
      </w:r>
    </w:p>
    <w:p w14:paraId="7A65EBB1" w14:textId="2959E800" w:rsidR="000A4472" w:rsidRPr="000A4472" w:rsidRDefault="000A4472" w:rsidP="000A4472">
      <w:pPr>
        <w:ind w:left="1440" w:firstLine="720"/>
        <w:rPr>
          <w:rFonts w:ascii="Arial" w:hAnsi="Arial" w:cs="Arial"/>
          <w:color w:val="404040" w:themeColor="text1" w:themeTint="BF"/>
          <w:sz w:val="20"/>
          <w:szCs w:val="20"/>
        </w:rPr>
      </w:pPr>
      <w:proofErr w:type="spellStart"/>
      <w:r w:rsidRPr="000A4472">
        <w:rPr>
          <w:rFonts w:ascii="Arial" w:hAnsi="Arial" w:cs="Arial"/>
          <w:color w:val="404040" w:themeColor="text1" w:themeTint="BF"/>
          <w:sz w:val="20"/>
          <w:szCs w:val="20"/>
        </w:rPr>
        <w:t>rabbitmqctl</w:t>
      </w:r>
      <w:proofErr w:type="spellEnd"/>
      <w:r w:rsidRPr="000A4472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proofErr w:type="spellStart"/>
      <w:r w:rsidRPr="000A4472">
        <w:rPr>
          <w:rFonts w:ascii="Arial" w:hAnsi="Arial" w:cs="Arial"/>
          <w:color w:val="404040" w:themeColor="text1" w:themeTint="BF"/>
          <w:sz w:val="20"/>
          <w:szCs w:val="20"/>
        </w:rPr>
        <w:t>cluster_status</w:t>
      </w:r>
      <w:proofErr w:type="spellEnd"/>
    </w:p>
    <w:p w14:paraId="36165CC7" w14:textId="77777777" w:rsidR="00890FA2" w:rsidRPr="000A4472" w:rsidRDefault="00890FA2" w:rsidP="000A4472">
      <w:pPr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15C9E437" w14:textId="6401DBF8" w:rsidR="00C32778" w:rsidRDefault="00C32778" w:rsidP="00C32778">
      <w:pPr>
        <w:pStyle w:val="ListParagraph"/>
        <w:numPr>
          <w:ilvl w:val="0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>Reconfigure Morpheus</w:t>
      </w:r>
    </w:p>
    <w:p w14:paraId="7D44C11B" w14:textId="77777777" w:rsidR="00C32778" w:rsidRDefault="00C32778" w:rsidP="00C32778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  <w:proofErr w:type="spellStart"/>
      <w:r w:rsidRPr="00C32778">
        <w:rPr>
          <w:rFonts w:ascii="Arial" w:hAnsi="Arial" w:cs="Arial"/>
          <w:color w:val="404040" w:themeColor="text1" w:themeTint="BF"/>
          <w:sz w:val="20"/>
          <w:szCs w:val="20"/>
        </w:rPr>
        <w:t>morpheus-ctl</w:t>
      </w:r>
      <w:proofErr w:type="spellEnd"/>
      <w:r w:rsidRPr="00C32778">
        <w:rPr>
          <w:rFonts w:ascii="Arial" w:hAnsi="Arial" w:cs="Arial"/>
          <w:color w:val="404040" w:themeColor="text1" w:themeTint="BF"/>
          <w:sz w:val="20"/>
          <w:szCs w:val="20"/>
        </w:rPr>
        <w:t xml:space="preserve"> reconfigure</w:t>
      </w:r>
    </w:p>
    <w:p w14:paraId="50B812EE" w14:textId="77777777" w:rsidR="00662C40" w:rsidRDefault="00662C40" w:rsidP="00C32778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32CA0375" w14:textId="07ACFF84" w:rsidR="00662C40" w:rsidRDefault="00662C40" w:rsidP="00662C40">
      <w:pPr>
        <w:pStyle w:val="ListParagraph"/>
        <w:numPr>
          <w:ilvl w:val="0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>Start the check-server service</w:t>
      </w:r>
    </w:p>
    <w:p w14:paraId="488270CA" w14:textId="3AB09B7D" w:rsidR="00662C40" w:rsidRDefault="00662C40" w:rsidP="00662C40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  <w:proofErr w:type="spellStart"/>
      <w:r w:rsidRPr="00662C40">
        <w:rPr>
          <w:rFonts w:ascii="Arial" w:hAnsi="Arial" w:cs="Arial"/>
          <w:color w:val="404040" w:themeColor="text1" w:themeTint="BF"/>
          <w:sz w:val="20"/>
          <w:szCs w:val="20"/>
        </w:rPr>
        <w:t>morpheus-ctl</w:t>
      </w:r>
      <w:proofErr w:type="spellEnd"/>
      <w:r w:rsidRPr="00662C40">
        <w:rPr>
          <w:rFonts w:ascii="Arial" w:hAnsi="Arial" w:cs="Arial"/>
          <w:color w:val="404040" w:themeColor="text1" w:themeTint="BF"/>
          <w:sz w:val="20"/>
          <w:szCs w:val="20"/>
        </w:rPr>
        <w:t xml:space="preserve"> start check-server</w:t>
      </w:r>
    </w:p>
    <w:p w14:paraId="3222D949" w14:textId="77777777" w:rsidR="00662C40" w:rsidRDefault="00662C40" w:rsidP="00662C40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3ADC3FD2" w14:textId="550F61F5" w:rsidR="00662C40" w:rsidRDefault="00662C40" w:rsidP="00662C40">
      <w:pPr>
        <w:pStyle w:val="ListParagraph"/>
        <w:numPr>
          <w:ilvl w:val="0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Start the </w:t>
      </w:r>
      <w:proofErr w:type="spellStart"/>
      <w:r>
        <w:rPr>
          <w:rFonts w:ascii="Arial" w:hAnsi="Arial" w:cs="Arial"/>
          <w:color w:val="404040" w:themeColor="text1" w:themeTint="BF"/>
          <w:sz w:val="20"/>
          <w:szCs w:val="20"/>
        </w:rPr>
        <w:t>morpheus-ui</w:t>
      </w:r>
      <w:proofErr w:type="spellEnd"/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 service</w:t>
      </w:r>
    </w:p>
    <w:p w14:paraId="7957DD93" w14:textId="4F8B9F14" w:rsidR="00662C40" w:rsidRPr="00662C40" w:rsidRDefault="00662C40" w:rsidP="00F96F10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  <w:proofErr w:type="spellStart"/>
      <w:r w:rsidRPr="00662C40">
        <w:rPr>
          <w:rFonts w:ascii="Arial" w:hAnsi="Arial" w:cs="Arial"/>
          <w:color w:val="404040" w:themeColor="text1" w:themeTint="BF"/>
          <w:sz w:val="20"/>
          <w:szCs w:val="20"/>
        </w:rPr>
        <w:t>morpheus-ctl</w:t>
      </w:r>
      <w:proofErr w:type="spellEnd"/>
      <w:r w:rsidRPr="00662C40">
        <w:rPr>
          <w:rFonts w:ascii="Arial" w:hAnsi="Arial" w:cs="Arial"/>
          <w:color w:val="404040" w:themeColor="text1" w:themeTint="BF"/>
          <w:sz w:val="20"/>
          <w:szCs w:val="20"/>
        </w:rPr>
        <w:t xml:space="preserve"> start </w:t>
      </w:r>
      <w:proofErr w:type="spellStart"/>
      <w:r w:rsidR="00F96F10">
        <w:rPr>
          <w:rFonts w:ascii="Arial" w:hAnsi="Arial" w:cs="Arial"/>
          <w:color w:val="404040" w:themeColor="text1" w:themeTint="BF"/>
          <w:sz w:val="20"/>
          <w:szCs w:val="20"/>
        </w:rPr>
        <w:t>morpheus-ui</w:t>
      </w:r>
      <w:proofErr w:type="spellEnd"/>
    </w:p>
    <w:p w14:paraId="720D99B2" w14:textId="77777777" w:rsidR="000A4472" w:rsidRPr="00C32778" w:rsidRDefault="000A4472" w:rsidP="00C32778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51B132AD" w14:textId="77777777" w:rsidR="00C32778" w:rsidRDefault="00C32778" w:rsidP="00C32778">
      <w:pPr>
        <w:pStyle w:val="ListParagraph"/>
        <w:numPr>
          <w:ilvl w:val="0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>Tail Morpheus-</w:t>
      </w:r>
      <w:proofErr w:type="spellStart"/>
      <w:r>
        <w:rPr>
          <w:rFonts w:ascii="Arial" w:hAnsi="Arial" w:cs="Arial"/>
          <w:color w:val="404040" w:themeColor="text1" w:themeTint="BF"/>
          <w:sz w:val="20"/>
          <w:szCs w:val="20"/>
        </w:rPr>
        <w:t>ui</w:t>
      </w:r>
      <w:proofErr w:type="spellEnd"/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 log</w:t>
      </w:r>
    </w:p>
    <w:p w14:paraId="15F1F915" w14:textId="77777777" w:rsidR="00C32778" w:rsidRDefault="00C32778" w:rsidP="00C32778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  <w:proofErr w:type="spellStart"/>
      <w:r w:rsidRPr="00C32778">
        <w:rPr>
          <w:rFonts w:ascii="Arial" w:hAnsi="Arial" w:cs="Arial"/>
          <w:color w:val="404040" w:themeColor="text1" w:themeTint="BF"/>
          <w:sz w:val="20"/>
          <w:szCs w:val="20"/>
        </w:rPr>
        <w:t>morpheus-ctl</w:t>
      </w:r>
      <w:proofErr w:type="spellEnd"/>
      <w:r w:rsidRPr="00C32778">
        <w:rPr>
          <w:rFonts w:ascii="Arial" w:hAnsi="Arial" w:cs="Arial"/>
          <w:color w:val="404040" w:themeColor="text1" w:themeTint="BF"/>
          <w:sz w:val="20"/>
          <w:szCs w:val="20"/>
        </w:rPr>
        <w:t xml:space="preserve"> tail </w:t>
      </w:r>
      <w:proofErr w:type="spellStart"/>
      <w:r w:rsidRPr="00C32778">
        <w:rPr>
          <w:rFonts w:ascii="Arial" w:hAnsi="Arial" w:cs="Arial"/>
          <w:color w:val="404040" w:themeColor="text1" w:themeTint="BF"/>
          <w:sz w:val="20"/>
          <w:szCs w:val="20"/>
        </w:rPr>
        <w:t>morpheus-ui</w:t>
      </w:r>
      <w:proofErr w:type="spellEnd"/>
      <w:r w:rsidRPr="00C32778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</w:p>
    <w:p w14:paraId="15B40229" w14:textId="77777777" w:rsidR="000A4472" w:rsidRPr="00C32778" w:rsidRDefault="000A4472" w:rsidP="00C32778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140AC559" w14:textId="5D479BFD" w:rsidR="00483D49" w:rsidRDefault="00C32778" w:rsidP="000C1296">
      <w:pPr>
        <w:pStyle w:val="ListParagraph"/>
        <w:numPr>
          <w:ilvl w:val="0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>Confirm functionality</w:t>
      </w:r>
    </w:p>
    <w:p w14:paraId="52C2720B" w14:textId="77777777" w:rsidR="000A4472" w:rsidRDefault="000A4472" w:rsidP="000A4472">
      <w:pPr>
        <w:pStyle w:val="ListParagraph"/>
        <w:ind w:left="180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500BE443" w14:textId="77777777" w:rsidR="000A4472" w:rsidRDefault="000A4472" w:rsidP="000A4472">
      <w:pPr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0B6A6012" w14:textId="54188C5D" w:rsidR="002821FB" w:rsidRDefault="000A4472" w:rsidP="000A4472">
      <w:p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="006D4DC8">
        <w:rPr>
          <w:rFonts w:ascii="Arial" w:hAnsi="Arial" w:cs="Arial"/>
          <w:color w:val="404040" w:themeColor="text1" w:themeTint="BF"/>
          <w:sz w:val="20"/>
          <w:szCs w:val="20"/>
        </w:rPr>
        <w:t xml:space="preserve">*** </w:t>
      </w: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If running an external </w:t>
      </w:r>
      <w:r w:rsidR="00F15142">
        <w:rPr>
          <w:rFonts w:ascii="Arial" w:hAnsi="Arial" w:cs="Arial"/>
          <w:color w:val="404040" w:themeColor="text1" w:themeTint="BF"/>
          <w:sz w:val="20"/>
          <w:szCs w:val="20"/>
        </w:rPr>
        <w:t xml:space="preserve">RabbitMQ setup, you </w:t>
      </w:r>
      <w:r w:rsidR="00B867E4">
        <w:rPr>
          <w:rFonts w:ascii="Arial" w:hAnsi="Arial" w:cs="Arial"/>
          <w:color w:val="404040" w:themeColor="text1" w:themeTint="BF"/>
          <w:sz w:val="20"/>
          <w:szCs w:val="20"/>
        </w:rPr>
        <w:t>should</w:t>
      </w:r>
      <w:r w:rsidR="00F15142">
        <w:rPr>
          <w:rFonts w:ascii="Arial" w:hAnsi="Arial" w:cs="Arial"/>
          <w:color w:val="404040" w:themeColor="text1" w:themeTint="BF"/>
          <w:sz w:val="20"/>
          <w:szCs w:val="20"/>
        </w:rPr>
        <w:t xml:space="preserve"> follow your companies practices on </w:t>
      </w:r>
    </w:p>
    <w:p w14:paraId="00176D54" w14:textId="4DFD59C9" w:rsidR="006530C7" w:rsidRDefault="00F15142" w:rsidP="002821FB">
      <w:pPr>
        <w:ind w:firstLine="720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updating </w:t>
      </w:r>
    </w:p>
    <w:p w14:paraId="3FE7045C" w14:textId="77777777" w:rsidR="006D4DC8" w:rsidRDefault="00F15142" w:rsidP="006D4DC8">
      <w:pPr>
        <w:ind w:firstLine="720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passwords </w:t>
      </w:r>
      <w:r w:rsidR="006530C7">
        <w:rPr>
          <w:rFonts w:ascii="Arial" w:hAnsi="Arial" w:cs="Arial"/>
          <w:color w:val="404040" w:themeColor="text1" w:themeTint="BF"/>
          <w:sz w:val="20"/>
          <w:szCs w:val="20"/>
        </w:rPr>
        <w:t xml:space="preserve">as Morpheus does not maintain this environment. Once complete you will </w:t>
      </w:r>
      <w:r w:rsidR="00421ECC">
        <w:rPr>
          <w:rFonts w:ascii="Arial" w:hAnsi="Arial" w:cs="Arial"/>
          <w:color w:val="404040" w:themeColor="text1" w:themeTint="BF"/>
          <w:sz w:val="20"/>
          <w:szCs w:val="20"/>
        </w:rPr>
        <w:t>need to</w:t>
      </w:r>
    </w:p>
    <w:p w14:paraId="7AA98A13" w14:textId="1C9F0EB9" w:rsidR="006D4DC8" w:rsidRDefault="00421ECC" w:rsidP="006D4DC8">
      <w:pPr>
        <w:ind w:firstLine="720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update the </w:t>
      </w:r>
      <w:proofErr w:type="spellStart"/>
      <w:r w:rsidR="00F721E6">
        <w:rPr>
          <w:rFonts w:ascii="Arial" w:hAnsi="Arial" w:cs="Arial"/>
          <w:color w:val="404040" w:themeColor="text1" w:themeTint="BF"/>
          <w:sz w:val="20"/>
          <w:szCs w:val="20"/>
        </w:rPr>
        <w:t>m</w:t>
      </w:r>
      <w:r>
        <w:rPr>
          <w:rFonts w:ascii="Arial" w:hAnsi="Arial" w:cs="Arial"/>
          <w:color w:val="404040" w:themeColor="text1" w:themeTint="BF"/>
          <w:sz w:val="20"/>
          <w:szCs w:val="20"/>
        </w:rPr>
        <w:t>orpheus-</w:t>
      </w:r>
      <w:proofErr w:type="gramStart"/>
      <w:r w:rsidR="00F721E6">
        <w:rPr>
          <w:rFonts w:ascii="Arial" w:hAnsi="Arial" w:cs="Arial"/>
          <w:color w:val="404040" w:themeColor="text1" w:themeTint="BF"/>
          <w:sz w:val="20"/>
          <w:szCs w:val="20"/>
        </w:rPr>
        <w:t>secrets.json</w:t>
      </w:r>
      <w:proofErr w:type="spellEnd"/>
      <w:proofErr w:type="gramEnd"/>
      <w:r w:rsidR="00F721E6">
        <w:rPr>
          <w:rFonts w:ascii="Arial" w:hAnsi="Arial" w:cs="Arial"/>
          <w:color w:val="404040" w:themeColor="text1" w:themeTint="BF"/>
          <w:sz w:val="20"/>
          <w:szCs w:val="20"/>
        </w:rPr>
        <w:t xml:space="preserve"> with the new passwords and then </w:t>
      </w:r>
      <w:r w:rsidR="006D4DC8">
        <w:rPr>
          <w:rFonts w:ascii="Arial" w:hAnsi="Arial" w:cs="Arial"/>
          <w:color w:val="404040" w:themeColor="text1" w:themeTint="BF"/>
          <w:sz w:val="20"/>
          <w:szCs w:val="20"/>
        </w:rPr>
        <w:t xml:space="preserve">run a </w:t>
      </w:r>
      <w:proofErr w:type="spellStart"/>
      <w:r w:rsidR="006D4DC8">
        <w:rPr>
          <w:rFonts w:ascii="Arial" w:hAnsi="Arial" w:cs="Arial"/>
          <w:color w:val="404040" w:themeColor="text1" w:themeTint="BF"/>
          <w:sz w:val="20"/>
          <w:szCs w:val="20"/>
        </w:rPr>
        <w:t>morpheus-ctl</w:t>
      </w:r>
      <w:proofErr w:type="spellEnd"/>
      <w:r w:rsidR="006D4DC8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</w:p>
    <w:p w14:paraId="09400B53" w14:textId="4B9DD1F9" w:rsidR="000A4472" w:rsidRPr="000A4472" w:rsidRDefault="006D4DC8" w:rsidP="006D4DC8">
      <w:pPr>
        <w:ind w:firstLine="720"/>
        <w:rPr>
          <w:rFonts w:ascii="Arial" w:hAnsi="Arial" w:cs="Arial"/>
          <w:color w:val="404040" w:themeColor="text1" w:themeTint="BF"/>
          <w:sz w:val="20"/>
          <w:szCs w:val="20"/>
        </w:rPr>
      </w:pPr>
      <w:bookmarkStart w:id="9" w:name="_Hlk171759458"/>
      <w:r>
        <w:rPr>
          <w:rFonts w:ascii="Arial" w:hAnsi="Arial" w:cs="Arial"/>
          <w:color w:val="404040" w:themeColor="text1" w:themeTint="BF"/>
          <w:sz w:val="20"/>
          <w:szCs w:val="20"/>
        </w:rPr>
        <w:t>reconfigure.</w:t>
      </w:r>
      <w:r w:rsidR="002821FB">
        <w:rPr>
          <w:rFonts w:ascii="Arial" w:hAnsi="Arial" w:cs="Arial"/>
          <w:color w:val="404040" w:themeColor="text1" w:themeTint="BF"/>
          <w:sz w:val="20"/>
          <w:szCs w:val="20"/>
        </w:rPr>
        <w:t xml:space="preserve"> ***</w:t>
      </w:r>
    </w:p>
    <w:bookmarkEnd w:id="9"/>
    <w:p w14:paraId="4958D1B3" w14:textId="77777777" w:rsidR="000A4472" w:rsidRDefault="000A4472" w:rsidP="000A4472">
      <w:pPr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03AA38C5" w14:textId="6E232193" w:rsidR="00225141" w:rsidRDefault="0003225D" w:rsidP="00225141">
      <w:pPr>
        <w:pStyle w:val="Heading2"/>
      </w:pPr>
      <w:bookmarkStart w:id="10" w:name="_Toc172106711"/>
      <w:r>
        <w:t>AJP Secret</w:t>
      </w:r>
      <w:bookmarkEnd w:id="10"/>
    </w:p>
    <w:p w14:paraId="2EAEE487" w14:textId="0681D448" w:rsidR="0003225D" w:rsidRDefault="0003225D" w:rsidP="0003225D">
      <w:r>
        <w:tab/>
      </w:r>
    </w:p>
    <w:p w14:paraId="5F22146E" w14:textId="163550A6" w:rsidR="002F1147" w:rsidRDefault="0003225D" w:rsidP="0003225D">
      <w:pPr>
        <w:rPr>
          <w:rFonts w:ascii="Arial" w:hAnsi="Arial" w:cs="Arial"/>
          <w:color w:val="404040" w:themeColor="text1" w:themeTint="BF"/>
          <w:sz w:val="20"/>
          <w:szCs w:val="20"/>
        </w:rPr>
      </w:pPr>
      <w:r>
        <w:tab/>
      </w:r>
      <w:r w:rsidR="003F4B53">
        <w:rPr>
          <w:rFonts w:ascii="Arial" w:hAnsi="Arial" w:cs="Arial"/>
          <w:color w:val="404040" w:themeColor="text1" w:themeTint="BF"/>
          <w:sz w:val="20"/>
          <w:szCs w:val="20"/>
        </w:rPr>
        <w:t>Tomcat requires a non-</w:t>
      </w:r>
      <w:r w:rsidR="00795F12">
        <w:rPr>
          <w:rFonts w:ascii="Arial" w:hAnsi="Arial" w:cs="Arial"/>
          <w:color w:val="404040" w:themeColor="text1" w:themeTint="BF"/>
          <w:sz w:val="20"/>
          <w:szCs w:val="20"/>
        </w:rPr>
        <w:t>zero entry</w:t>
      </w:r>
      <w:r w:rsidR="003F4B53">
        <w:rPr>
          <w:rFonts w:ascii="Arial" w:hAnsi="Arial" w:cs="Arial"/>
          <w:color w:val="404040" w:themeColor="text1" w:themeTint="BF"/>
          <w:sz w:val="20"/>
          <w:szCs w:val="20"/>
        </w:rPr>
        <w:t xml:space="preserve"> for AJP</w:t>
      </w:r>
      <w:r w:rsidR="006B2FF2">
        <w:rPr>
          <w:rFonts w:ascii="Arial" w:hAnsi="Arial" w:cs="Arial"/>
          <w:color w:val="404040" w:themeColor="text1" w:themeTint="BF"/>
          <w:sz w:val="20"/>
          <w:szCs w:val="20"/>
        </w:rPr>
        <w:t xml:space="preserve">. This is not really used by Morpheus, however </w:t>
      </w:r>
      <w:r w:rsidR="00795F12">
        <w:rPr>
          <w:rFonts w:ascii="Arial" w:hAnsi="Arial" w:cs="Arial"/>
          <w:color w:val="404040" w:themeColor="text1" w:themeTint="BF"/>
          <w:sz w:val="20"/>
          <w:szCs w:val="20"/>
        </w:rPr>
        <w:t>it</w:t>
      </w:r>
    </w:p>
    <w:p w14:paraId="75EC9449" w14:textId="079D60AF" w:rsidR="0003225D" w:rsidRDefault="006B2FF2" w:rsidP="002F1147">
      <w:pPr>
        <w:ind w:firstLine="720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exists to support customer use of </w:t>
      </w:r>
      <w:r w:rsidR="00795F12">
        <w:rPr>
          <w:rFonts w:ascii="Arial" w:hAnsi="Arial" w:cs="Arial"/>
          <w:color w:val="404040" w:themeColor="text1" w:themeTint="BF"/>
          <w:sz w:val="20"/>
          <w:szCs w:val="20"/>
        </w:rPr>
        <w:t>Apache</w:t>
      </w: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 HTTP server </w:t>
      </w:r>
      <w:r w:rsidR="002F1147">
        <w:rPr>
          <w:rFonts w:ascii="Arial" w:hAnsi="Arial" w:cs="Arial"/>
          <w:color w:val="404040" w:themeColor="text1" w:themeTint="BF"/>
          <w:sz w:val="20"/>
          <w:szCs w:val="20"/>
        </w:rPr>
        <w:t xml:space="preserve">using </w:t>
      </w:r>
      <w:proofErr w:type="spellStart"/>
      <w:r w:rsidR="002F1147">
        <w:rPr>
          <w:rFonts w:ascii="Arial" w:hAnsi="Arial" w:cs="Arial"/>
          <w:color w:val="404040" w:themeColor="text1" w:themeTint="BF"/>
          <w:sz w:val="20"/>
          <w:szCs w:val="20"/>
        </w:rPr>
        <w:t>mod_jk</w:t>
      </w:r>
      <w:proofErr w:type="spellEnd"/>
      <w:r w:rsidR="002F1147">
        <w:rPr>
          <w:rFonts w:ascii="Arial" w:hAnsi="Arial" w:cs="Arial"/>
          <w:color w:val="404040" w:themeColor="text1" w:themeTint="BF"/>
          <w:sz w:val="20"/>
          <w:szCs w:val="20"/>
        </w:rPr>
        <w:t xml:space="preserve"> for load balancing. </w:t>
      </w:r>
      <w:r w:rsidR="003F4B53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</w:p>
    <w:p w14:paraId="51AEECE9" w14:textId="77777777" w:rsidR="008A5EEF" w:rsidRDefault="008A5EEF" w:rsidP="002F1147">
      <w:pPr>
        <w:ind w:firstLine="72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3855F993" w14:textId="1E37D482" w:rsidR="002E68EA" w:rsidRDefault="002E68EA" w:rsidP="002E68EA">
      <w:pPr>
        <w:pStyle w:val="ListParagraph"/>
        <w:numPr>
          <w:ilvl w:val="0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Stop the </w:t>
      </w:r>
      <w:proofErr w:type="spellStart"/>
      <w:r>
        <w:rPr>
          <w:rFonts w:ascii="Arial" w:hAnsi="Arial" w:cs="Arial"/>
          <w:color w:val="404040" w:themeColor="text1" w:themeTint="BF"/>
          <w:sz w:val="20"/>
          <w:szCs w:val="20"/>
        </w:rPr>
        <w:t>morpheus-ui</w:t>
      </w:r>
      <w:proofErr w:type="spellEnd"/>
    </w:p>
    <w:p w14:paraId="5C225CBF" w14:textId="7635D42D" w:rsidR="002E68EA" w:rsidRPr="002E68EA" w:rsidRDefault="002E68EA" w:rsidP="002E68EA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  <w:proofErr w:type="spellStart"/>
      <w:r w:rsidRPr="002E68EA">
        <w:rPr>
          <w:rFonts w:ascii="Arial" w:hAnsi="Arial" w:cs="Arial"/>
          <w:color w:val="404040" w:themeColor="text1" w:themeTint="BF"/>
          <w:sz w:val="20"/>
          <w:szCs w:val="20"/>
        </w:rPr>
        <w:t>morpheus-ctl</w:t>
      </w:r>
      <w:proofErr w:type="spellEnd"/>
      <w:r w:rsidRPr="002E68EA">
        <w:rPr>
          <w:rFonts w:ascii="Arial" w:hAnsi="Arial" w:cs="Arial"/>
          <w:color w:val="404040" w:themeColor="text1" w:themeTint="BF"/>
          <w:sz w:val="20"/>
          <w:szCs w:val="20"/>
        </w:rPr>
        <w:t xml:space="preserve"> stop </w:t>
      </w:r>
      <w:proofErr w:type="spellStart"/>
      <w:r w:rsidRPr="002E68EA">
        <w:rPr>
          <w:rFonts w:ascii="Arial" w:hAnsi="Arial" w:cs="Arial"/>
          <w:color w:val="404040" w:themeColor="text1" w:themeTint="BF"/>
          <w:sz w:val="20"/>
          <w:szCs w:val="20"/>
        </w:rPr>
        <w:t>morpheus-ui</w:t>
      </w:r>
      <w:proofErr w:type="spellEnd"/>
    </w:p>
    <w:p w14:paraId="20019440" w14:textId="77777777" w:rsidR="002E68EA" w:rsidRDefault="002E68EA" w:rsidP="002F1147">
      <w:pPr>
        <w:ind w:firstLine="72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6D24E6B7" w14:textId="555459B0" w:rsidR="008A5EEF" w:rsidRDefault="008A5EEF" w:rsidP="002F1147">
      <w:pPr>
        <w:ind w:firstLine="720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>There are two ways this password can be set/updated</w:t>
      </w:r>
    </w:p>
    <w:p w14:paraId="24F11FCD" w14:textId="23EFEC94" w:rsidR="002717C8" w:rsidRDefault="002717C8" w:rsidP="002717C8">
      <w:pPr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06332E04" w14:textId="7CF286EE" w:rsidR="00C45936" w:rsidRDefault="00C45936" w:rsidP="00866A28">
      <w:pPr>
        <w:pStyle w:val="ListParagraph"/>
        <w:numPr>
          <w:ilvl w:val="0"/>
          <w:numId w:val="35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>Direct File edits</w:t>
      </w:r>
    </w:p>
    <w:p w14:paraId="55A8AC18" w14:textId="77777777" w:rsidR="00C45936" w:rsidRDefault="00C45936" w:rsidP="00C45936">
      <w:pPr>
        <w:pStyle w:val="ListParagraph"/>
        <w:ind w:left="180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56350E9C" w14:textId="2CAD0F5D" w:rsidR="002717C8" w:rsidRPr="00866A28" w:rsidRDefault="002717C8" w:rsidP="00C45936">
      <w:pPr>
        <w:pStyle w:val="ListParagraph"/>
        <w:ind w:left="1800"/>
        <w:rPr>
          <w:rFonts w:ascii="Arial" w:hAnsi="Arial" w:cs="Arial"/>
          <w:color w:val="404040" w:themeColor="text1" w:themeTint="BF"/>
          <w:sz w:val="20"/>
          <w:szCs w:val="20"/>
        </w:rPr>
      </w:pPr>
      <w:r w:rsidRPr="00866A28">
        <w:rPr>
          <w:rFonts w:ascii="Arial" w:hAnsi="Arial" w:cs="Arial"/>
          <w:color w:val="404040" w:themeColor="text1" w:themeTint="BF"/>
          <w:sz w:val="20"/>
          <w:szCs w:val="20"/>
        </w:rPr>
        <w:t xml:space="preserve">Update the secret in </w:t>
      </w:r>
      <w:proofErr w:type="spellStart"/>
      <w:r w:rsidRPr="00866A28">
        <w:rPr>
          <w:rFonts w:ascii="Arial" w:hAnsi="Arial" w:cs="Arial"/>
          <w:color w:val="404040" w:themeColor="text1" w:themeTint="BF"/>
          <w:sz w:val="20"/>
          <w:szCs w:val="20"/>
        </w:rPr>
        <w:t>morpheus-</w:t>
      </w:r>
      <w:proofErr w:type="gramStart"/>
      <w:r w:rsidRPr="00866A28">
        <w:rPr>
          <w:rFonts w:ascii="Arial" w:hAnsi="Arial" w:cs="Arial"/>
          <w:color w:val="404040" w:themeColor="text1" w:themeTint="BF"/>
          <w:sz w:val="20"/>
          <w:szCs w:val="20"/>
        </w:rPr>
        <w:t>secrets.json</w:t>
      </w:r>
      <w:proofErr w:type="spellEnd"/>
      <w:proofErr w:type="gramEnd"/>
    </w:p>
    <w:p w14:paraId="476B9909" w14:textId="2B48BCCD" w:rsidR="00866A28" w:rsidRDefault="006E364A" w:rsidP="00866A28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  <w:r w:rsidRPr="006E364A">
        <w:rPr>
          <w:rFonts w:ascii="Arial" w:hAnsi="Arial" w:cs="Arial"/>
          <w:color w:val="404040" w:themeColor="text1" w:themeTint="BF"/>
          <w:sz w:val="20"/>
          <w:szCs w:val="20"/>
        </w:rPr>
        <w:t>vi /</w:t>
      </w:r>
      <w:proofErr w:type="spellStart"/>
      <w:r w:rsidRPr="006E364A">
        <w:rPr>
          <w:rFonts w:ascii="Arial" w:hAnsi="Arial" w:cs="Arial"/>
          <w:color w:val="404040" w:themeColor="text1" w:themeTint="BF"/>
          <w:sz w:val="20"/>
          <w:szCs w:val="20"/>
        </w:rPr>
        <w:t>etc</w:t>
      </w:r>
      <w:proofErr w:type="spellEnd"/>
      <w:r w:rsidRPr="006E364A">
        <w:rPr>
          <w:rFonts w:ascii="Arial" w:hAnsi="Arial" w:cs="Arial"/>
          <w:color w:val="404040" w:themeColor="text1" w:themeTint="BF"/>
          <w:sz w:val="20"/>
          <w:szCs w:val="20"/>
        </w:rPr>
        <w:t>/Morpheus/</w:t>
      </w:r>
      <w:proofErr w:type="spellStart"/>
      <w:r w:rsidRPr="006E364A">
        <w:rPr>
          <w:rFonts w:ascii="Arial" w:hAnsi="Arial" w:cs="Arial"/>
          <w:color w:val="404040" w:themeColor="text1" w:themeTint="BF"/>
          <w:sz w:val="20"/>
          <w:szCs w:val="20"/>
        </w:rPr>
        <w:t>morpheus-secrets.json</w:t>
      </w:r>
      <w:proofErr w:type="spellEnd"/>
    </w:p>
    <w:p w14:paraId="64E23056" w14:textId="77777777" w:rsidR="00866A28" w:rsidRDefault="00866A28" w:rsidP="00866A28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607BEE86" w14:textId="3F611D70" w:rsidR="00676AAF" w:rsidRDefault="00676AAF" w:rsidP="00676AAF">
      <w:pPr>
        <w:pStyle w:val="ListParagraph"/>
        <w:ind w:left="1800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>Update the server.xml file.</w:t>
      </w:r>
    </w:p>
    <w:p w14:paraId="73C2F851" w14:textId="6AF7BD1E" w:rsidR="00676AAF" w:rsidRDefault="00676AAF" w:rsidP="00676AAF">
      <w:pPr>
        <w:pStyle w:val="ListParagraph"/>
        <w:ind w:left="1800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="00A12A71">
        <w:rPr>
          <w:rFonts w:ascii="Arial" w:hAnsi="Arial" w:cs="Arial"/>
          <w:color w:val="404040" w:themeColor="text1" w:themeTint="BF"/>
          <w:sz w:val="20"/>
          <w:szCs w:val="20"/>
        </w:rPr>
        <w:t xml:space="preserve">vi </w:t>
      </w:r>
      <w:r w:rsidR="00A12A71" w:rsidRPr="00A12A71">
        <w:rPr>
          <w:rFonts w:ascii="Arial" w:hAnsi="Arial" w:cs="Arial"/>
          <w:color w:val="404040" w:themeColor="text1" w:themeTint="BF"/>
          <w:sz w:val="20"/>
          <w:szCs w:val="20"/>
        </w:rPr>
        <w:t>/opt/</w:t>
      </w:r>
      <w:proofErr w:type="spellStart"/>
      <w:r w:rsidR="00A12A71" w:rsidRPr="00A12A71">
        <w:rPr>
          <w:rFonts w:ascii="Arial" w:hAnsi="Arial" w:cs="Arial"/>
          <w:color w:val="404040" w:themeColor="text1" w:themeTint="BF"/>
          <w:sz w:val="20"/>
          <w:szCs w:val="20"/>
        </w:rPr>
        <w:t>morpheus</w:t>
      </w:r>
      <w:proofErr w:type="spellEnd"/>
      <w:r w:rsidR="00A12A71" w:rsidRPr="00A12A71">
        <w:rPr>
          <w:rFonts w:ascii="Arial" w:hAnsi="Arial" w:cs="Arial"/>
          <w:color w:val="404040" w:themeColor="text1" w:themeTint="BF"/>
          <w:sz w:val="20"/>
          <w:szCs w:val="20"/>
        </w:rPr>
        <w:t>/lib/tomcat/conf/server.xml</w:t>
      </w:r>
    </w:p>
    <w:p w14:paraId="78B947A1" w14:textId="77777777" w:rsidR="00B6447A" w:rsidRDefault="00B6447A" w:rsidP="00676AAF">
      <w:pPr>
        <w:pStyle w:val="ListParagraph"/>
        <w:ind w:left="180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04704C43" w14:textId="1FEBEF6B" w:rsidR="00B6447A" w:rsidRDefault="00B6447A" w:rsidP="00676AAF">
      <w:pPr>
        <w:pStyle w:val="ListParagraph"/>
        <w:ind w:left="1800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>Update the section like below</w:t>
      </w:r>
    </w:p>
    <w:p w14:paraId="4D56CEA9" w14:textId="77777777" w:rsidR="00B6447A" w:rsidRPr="00676AAF" w:rsidRDefault="00B6447A" w:rsidP="00676AAF">
      <w:pPr>
        <w:pStyle w:val="ListParagraph"/>
        <w:ind w:left="180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675BC2E8" w14:textId="77777777" w:rsidR="008C2BFB" w:rsidRPr="008C2BFB" w:rsidRDefault="006E364A" w:rsidP="008C2BFB">
      <w:p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="008C2BFB" w:rsidRPr="008C2BFB">
        <w:rPr>
          <w:rFonts w:ascii="Arial" w:hAnsi="Arial" w:cs="Arial"/>
          <w:color w:val="404040" w:themeColor="text1" w:themeTint="BF"/>
          <w:sz w:val="20"/>
          <w:szCs w:val="20"/>
        </w:rPr>
        <w:t>&lt;Connector address="127.0.0.1" port="8009" protocol="AJP/1.3"</w:t>
      </w:r>
    </w:p>
    <w:p w14:paraId="46513E42" w14:textId="27E0FF04" w:rsidR="008C2BFB" w:rsidRPr="008C2BFB" w:rsidRDefault="008C2BFB" w:rsidP="008C2BFB">
      <w:pPr>
        <w:rPr>
          <w:rFonts w:ascii="Arial" w:hAnsi="Arial" w:cs="Arial"/>
          <w:color w:val="404040" w:themeColor="text1" w:themeTint="BF"/>
          <w:sz w:val="20"/>
          <w:szCs w:val="20"/>
        </w:rPr>
      </w:pPr>
      <w:r w:rsidRPr="008C2BFB">
        <w:rPr>
          <w:rFonts w:ascii="Arial" w:hAnsi="Arial" w:cs="Arial"/>
          <w:color w:val="404040" w:themeColor="text1" w:themeTint="BF"/>
          <w:sz w:val="20"/>
          <w:szCs w:val="20"/>
        </w:rPr>
        <w:t xml:space="preserve">               </w:t>
      </w: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proofErr w:type="spellStart"/>
      <w:r w:rsidRPr="008C2BFB">
        <w:rPr>
          <w:rFonts w:ascii="Arial" w:hAnsi="Arial" w:cs="Arial"/>
          <w:color w:val="404040" w:themeColor="text1" w:themeTint="BF"/>
          <w:sz w:val="20"/>
          <w:szCs w:val="20"/>
        </w:rPr>
        <w:t>redirectPort</w:t>
      </w:r>
      <w:proofErr w:type="spellEnd"/>
      <w:r w:rsidRPr="008C2BFB">
        <w:rPr>
          <w:rFonts w:ascii="Arial" w:hAnsi="Arial" w:cs="Arial"/>
          <w:color w:val="404040" w:themeColor="text1" w:themeTint="BF"/>
          <w:sz w:val="20"/>
          <w:szCs w:val="20"/>
        </w:rPr>
        <w:t>="8443"</w:t>
      </w:r>
    </w:p>
    <w:p w14:paraId="0D4A4595" w14:textId="48D850D0" w:rsidR="006E364A" w:rsidRDefault="008C2BFB" w:rsidP="008C2BFB">
      <w:pPr>
        <w:rPr>
          <w:rFonts w:ascii="Arial" w:hAnsi="Arial" w:cs="Arial"/>
          <w:color w:val="404040" w:themeColor="text1" w:themeTint="BF"/>
          <w:sz w:val="20"/>
          <w:szCs w:val="20"/>
        </w:rPr>
      </w:pPr>
      <w:r w:rsidRPr="008C2BFB">
        <w:rPr>
          <w:rFonts w:ascii="Arial" w:hAnsi="Arial" w:cs="Arial"/>
          <w:color w:val="404040" w:themeColor="text1" w:themeTint="BF"/>
          <w:sz w:val="20"/>
          <w:szCs w:val="20"/>
        </w:rPr>
        <w:t xml:space="preserve">               </w:t>
      </w: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Pr="008C2BFB">
        <w:rPr>
          <w:rFonts w:ascii="Arial" w:hAnsi="Arial" w:cs="Arial"/>
          <w:color w:val="404040" w:themeColor="text1" w:themeTint="BF"/>
          <w:sz w:val="20"/>
          <w:szCs w:val="20"/>
        </w:rPr>
        <w:t>secret="</w:t>
      </w:r>
      <w:r>
        <w:rPr>
          <w:rFonts w:ascii="Arial" w:hAnsi="Arial" w:cs="Arial"/>
          <w:color w:val="404040" w:themeColor="text1" w:themeTint="BF"/>
          <w:sz w:val="20"/>
          <w:szCs w:val="20"/>
        </w:rPr>
        <w:t>12345</w:t>
      </w:r>
      <w:r w:rsidRPr="008C2BFB">
        <w:rPr>
          <w:rFonts w:ascii="Arial" w:hAnsi="Arial" w:cs="Arial"/>
          <w:color w:val="404040" w:themeColor="text1" w:themeTint="BF"/>
          <w:sz w:val="20"/>
          <w:szCs w:val="20"/>
        </w:rPr>
        <w:t>" /&gt;</w:t>
      </w:r>
    </w:p>
    <w:p w14:paraId="16B66DFE" w14:textId="77777777" w:rsidR="008C2BFB" w:rsidRDefault="008C2BFB" w:rsidP="008C2BFB">
      <w:pPr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2B69BA86" w14:textId="2E697336" w:rsidR="00A91882" w:rsidRDefault="00633AEA" w:rsidP="00A91882">
      <w:pPr>
        <w:pStyle w:val="ListParagraph"/>
        <w:ind w:left="1800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>R</w:t>
      </w:r>
      <w:r w:rsidR="00A91882">
        <w:rPr>
          <w:rFonts w:ascii="Arial" w:hAnsi="Arial" w:cs="Arial"/>
          <w:color w:val="404040" w:themeColor="text1" w:themeTint="BF"/>
          <w:sz w:val="20"/>
          <w:szCs w:val="20"/>
        </w:rPr>
        <w:t>econfigure Morpheus</w:t>
      </w:r>
    </w:p>
    <w:p w14:paraId="22B69AC4" w14:textId="3E7A4CFE" w:rsidR="00A91882" w:rsidRDefault="00C45936" w:rsidP="00A91882">
      <w:pPr>
        <w:pStyle w:val="ListParagraph"/>
        <w:ind w:left="1800"/>
        <w:rPr>
          <w:rFonts w:ascii="Arial" w:hAnsi="Arial" w:cs="Arial"/>
          <w:color w:val="404040" w:themeColor="text1" w:themeTint="BF"/>
          <w:sz w:val="20"/>
          <w:szCs w:val="20"/>
        </w:rPr>
      </w:pPr>
      <w:proofErr w:type="spellStart"/>
      <w:r>
        <w:rPr>
          <w:rFonts w:ascii="Arial" w:hAnsi="Arial" w:cs="Arial"/>
          <w:color w:val="404040" w:themeColor="text1" w:themeTint="BF"/>
          <w:sz w:val="20"/>
          <w:szCs w:val="20"/>
        </w:rPr>
        <w:t>morpheus-ctl</w:t>
      </w:r>
      <w:proofErr w:type="spellEnd"/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 reconfigure</w:t>
      </w:r>
    </w:p>
    <w:p w14:paraId="16E6BE4A" w14:textId="77777777" w:rsidR="00C45936" w:rsidRDefault="00C45936" w:rsidP="00A91882">
      <w:pPr>
        <w:pStyle w:val="ListParagraph"/>
        <w:ind w:left="180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1265A883" w14:textId="3B88CB79" w:rsidR="00C45936" w:rsidRDefault="002A4044" w:rsidP="00C45936">
      <w:pPr>
        <w:pStyle w:val="ListParagraph"/>
        <w:numPr>
          <w:ilvl w:val="0"/>
          <w:numId w:val="35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lastRenderedPageBreak/>
        <w:t>Edit the</w:t>
      </w:r>
      <w:r w:rsidR="00B33360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proofErr w:type="spellStart"/>
      <w:r w:rsidR="00B33360">
        <w:rPr>
          <w:rFonts w:ascii="Arial" w:hAnsi="Arial" w:cs="Arial"/>
          <w:color w:val="404040" w:themeColor="text1" w:themeTint="BF"/>
          <w:sz w:val="20"/>
          <w:szCs w:val="20"/>
        </w:rPr>
        <w:t>morpheus.rb</w:t>
      </w:r>
      <w:proofErr w:type="spellEnd"/>
      <w:r w:rsidR="00B33360">
        <w:rPr>
          <w:rFonts w:ascii="Arial" w:hAnsi="Arial" w:cs="Arial"/>
          <w:color w:val="404040" w:themeColor="text1" w:themeTint="BF"/>
          <w:sz w:val="20"/>
          <w:szCs w:val="20"/>
        </w:rPr>
        <w:t xml:space="preserve"> file</w:t>
      </w:r>
    </w:p>
    <w:p w14:paraId="1CCCE820" w14:textId="3319E2A1" w:rsidR="00B33360" w:rsidRDefault="00B33360" w:rsidP="00B33360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>vi /</w:t>
      </w:r>
      <w:proofErr w:type="spellStart"/>
      <w:r>
        <w:rPr>
          <w:rFonts w:ascii="Arial" w:hAnsi="Arial" w:cs="Arial"/>
          <w:color w:val="404040" w:themeColor="text1" w:themeTint="BF"/>
          <w:sz w:val="20"/>
          <w:szCs w:val="20"/>
        </w:rPr>
        <w:t>etc</w:t>
      </w:r>
      <w:proofErr w:type="spellEnd"/>
      <w:r>
        <w:rPr>
          <w:rFonts w:ascii="Arial" w:hAnsi="Arial" w:cs="Arial"/>
          <w:color w:val="404040" w:themeColor="text1" w:themeTint="BF"/>
          <w:sz w:val="20"/>
          <w:szCs w:val="20"/>
        </w:rPr>
        <w:t>/</w:t>
      </w:r>
      <w:proofErr w:type="spellStart"/>
      <w:r>
        <w:rPr>
          <w:rFonts w:ascii="Arial" w:hAnsi="Arial" w:cs="Arial"/>
          <w:color w:val="404040" w:themeColor="text1" w:themeTint="BF"/>
          <w:sz w:val="20"/>
          <w:szCs w:val="20"/>
        </w:rPr>
        <w:t>morpheus.rb</w:t>
      </w:r>
      <w:proofErr w:type="spellEnd"/>
    </w:p>
    <w:p w14:paraId="148520FC" w14:textId="77777777" w:rsidR="008315EB" w:rsidRDefault="008315EB" w:rsidP="00B33360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3ED9F6DC" w14:textId="0F548BAD" w:rsidR="008315EB" w:rsidRDefault="008315EB" w:rsidP="008315EB">
      <w:pPr>
        <w:pStyle w:val="ListParagraph"/>
        <w:ind w:left="1800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>Add the following entry</w:t>
      </w:r>
    </w:p>
    <w:p w14:paraId="5E517445" w14:textId="4604B39B" w:rsidR="00633AEA" w:rsidRDefault="00633AEA" w:rsidP="008315EB">
      <w:pPr>
        <w:pStyle w:val="ListParagraph"/>
        <w:ind w:left="1800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proofErr w:type="spellStart"/>
      <w:r w:rsidRPr="00633AEA">
        <w:rPr>
          <w:rFonts w:ascii="Arial" w:hAnsi="Arial" w:cs="Arial"/>
          <w:color w:val="404040" w:themeColor="text1" w:themeTint="BF"/>
          <w:sz w:val="20"/>
          <w:szCs w:val="20"/>
        </w:rPr>
        <w:t>ui</w:t>
      </w:r>
      <w:proofErr w:type="spellEnd"/>
      <w:r w:rsidRPr="00633AEA">
        <w:rPr>
          <w:rFonts w:ascii="Arial" w:hAnsi="Arial" w:cs="Arial"/>
          <w:color w:val="404040" w:themeColor="text1" w:themeTint="BF"/>
          <w:sz w:val="20"/>
          <w:szCs w:val="20"/>
        </w:rPr>
        <w:t>['</w:t>
      </w:r>
      <w:proofErr w:type="spellStart"/>
      <w:r w:rsidRPr="00633AEA">
        <w:rPr>
          <w:rFonts w:ascii="Arial" w:hAnsi="Arial" w:cs="Arial"/>
          <w:color w:val="404040" w:themeColor="text1" w:themeTint="BF"/>
          <w:sz w:val="20"/>
          <w:szCs w:val="20"/>
        </w:rPr>
        <w:t>ajp_secret</w:t>
      </w:r>
      <w:proofErr w:type="spellEnd"/>
      <w:r w:rsidRPr="00633AEA">
        <w:rPr>
          <w:rFonts w:ascii="Arial" w:hAnsi="Arial" w:cs="Arial"/>
          <w:color w:val="404040" w:themeColor="text1" w:themeTint="BF"/>
          <w:sz w:val="20"/>
          <w:szCs w:val="20"/>
        </w:rPr>
        <w:t>'] = '</w:t>
      </w:r>
      <w:r>
        <w:rPr>
          <w:rFonts w:ascii="Arial" w:hAnsi="Arial" w:cs="Arial"/>
          <w:color w:val="404040" w:themeColor="text1" w:themeTint="BF"/>
          <w:sz w:val="20"/>
          <w:szCs w:val="20"/>
        </w:rPr>
        <w:t>12345</w:t>
      </w:r>
      <w:r w:rsidRPr="00633AEA">
        <w:rPr>
          <w:rFonts w:ascii="Arial" w:hAnsi="Arial" w:cs="Arial"/>
          <w:color w:val="404040" w:themeColor="text1" w:themeTint="BF"/>
          <w:sz w:val="20"/>
          <w:szCs w:val="20"/>
        </w:rPr>
        <w:t>'</w:t>
      </w:r>
    </w:p>
    <w:p w14:paraId="1A930036" w14:textId="77777777" w:rsidR="00633AEA" w:rsidRDefault="00633AEA" w:rsidP="008315EB">
      <w:pPr>
        <w:pStyle w:val="ListParagraph"/>
        <w:ind w:left="180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036DE9C2" w14:textId="77777777" w:rsidR="00633AEA" w:rsidRPr="00633AEA" w:rsidRDefault="00633AEA" w:rsidP="00633AEA">
      <w:pPr>
        <w:pStyle w:val="ListParagraph"/>
        <w:ind w:left="1800"/>
        <w:rPr>
          <w:rFonts w:ascii="Arial" w:hAnsi="Arial" w:cs="Arial"/>
          <w:color w:val="404040" w:themeColor="text1" w:themeTint="BF"/>
          <w:sz w:val="20"/>
          <w:szCs w:val="20"/>
        </w:rPr>
      </w:pPr>
      <w:r w:rsidRPr="00633AEA">
        <w:rPr>
          <w:rFonts w:ascii="Arial" w:hAnsi="Arial" w:cs="Arial"/>
          <w:color w:val="404040" w:themeColor="text1" w:themeTint="BF"/>
          <w:sz w:val="20"/>
          <w:szCs w:val="20"/>
        </w:rPr>
        <w:t>Reconfigure Morpheus</w:t>
      </w:r>
    </w:p>
    <w:p w14:paraId="6E786EE0" w14:textId="2AAD7645" w:rsidR="00633AEA" w:rsidRDefault="00633AEA" w:rsidP="00633AEA">
      <w:pPr>
        <w:pStyle w:val="ListParagraph"/>
        <w:ind w:left="1800"/>
        <w:rPr>
          <w:rFonts w:ascii="Arial" w:hAnsi="Arial" w:cs="Arial"/>
          <w:color w:val="404040" w:themeColor="text1" w:themeTint="BF"/>
          <w:sz w:val="20"/>
          <w:szCs w:val="20"/>
        </w:rPr>
      </w:pPr>
      <w:proofErr w:type="spellStart"/>
      <w:r w:rsidRPr="00633AEA">
        <w:rPr>
          <w:rFonts w:ascii="Arial" w:hAnsi="Arial" w:cs="Arial"/>
          <w:color w:val="404040" w:themeColor="text1" w:themeTint="BF"/>
          <w:sz w:val="20"/>
          <w:szCs w:val="20"/>
        </w:rPr>
        <w:t>morpheus-ctl</w:t>
      </w:r>
      <w:proofErr w:type="spellEnd"/>
      <w:r w:rsidRPr="00633AEA">
        <w:rPr>
          <w:rFonts w:ascii="Arial" w:hAnsi="Arial" w:cs="Arial"/>
          <w:color w:val="404040" w:themeColor="text1" w:themeTint="BF"/>
          <w:sz w:val="20"/>
          <w:szCs w:val="20"/>
        </w:rPr>
        <w:t xml:space="preserve"> reconfigure</w:t>
      </w:r>
    </w:p>
    <w:p w14:paraId="526D41EC" w14:textId="77777777" w:rsidR="00633AEA" w:rsidRDefault="00633AEA" w:rsidP="008315EB">
      <w:pPr>
        <w:pStyle w:val="ListParagraph"/>
        <w:ind w:left="180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04F48D4D" w14:textId="77777777" w:rsidR="00633AEA" w:rsidRPr="008315EB" w:rsidRDefault="00633AEA" w:rsidP="008315EB">
      <w:pPr>
        <w:pStyle w:val="ListParagraph"/>
        <w:ind w:left="180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3FCE0012" w14:textId="77777777" w:rsidR="000A4472" w:rsidRDefault="000A4472" w:rsidP="000A4472">
      <w:pPr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3F174CA8" w14:textId="77777777" w:rsidR="0044376E" w:rsidRPr="000A4472" w:rsidRDefault="0044376E" w:rsidP="000A4472">
      <w:pPr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7E688DA3" w14:textId="051DEA75" w:rsidR="00732AB2" w:rsidRDefault="000A4472" w:rsidP="004E1DCB">
      <w:pPr>
        <w:pStyle w:val="Heading2"/>
      </w:pPr>
      <w:bookmarkStart w:id="11" w:name="_Toc172106712"/>
      <w:proofErr w:type="spellStart"/>
      <w:r>
        <w:t>ElasticSearch</w:t>
      </w:r>
      <w:bookmarkEnd w:id="11"/>
      <w:proofErr w:type="spellEnd"/>
    </w:p>
    <w:p w14:paraId="2341881F" w14:textId="59E3D987" w:rsidR="002821FB" w:rsidRDefault="002821FB" w:rsidP="002821FB">
      <w:r>
        <w:tab/>
      </w:r>
    </w:p>
    <w:p w14:paraId="7E358D4E" w14:textId="77777777" w:rsidR="00027DAF" w:rsidRDefault="002821FB" w:rsidP="002821FB">
      <w:pPr>
        <w:ind w:firstLine="720"/>
        <w:rPr>
          <w:rFonts w:ascii="Arial" w:hAnsi="Arial" w:cs="Arial"/>
          <w:b/>
          <w:bCs/>
          <w:color w:val="404040" w:themeColor="text1" w:themeTint="BF"/>
          <w:sz w:val="20"/>
          <w:szCs w:val="20"/>
        </w:rPr>
      </w:pPr>
      <w:r w:rsidRPr="00027DAF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 xml:space="preserve">The passwords stored in the </w:t>
      </w:r>
      <w:proofErr w:type="spellStart"/>
      <w:r w:rsidR="00B96D25" w:rsidRPr="00027DAF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>m</w:t>
      </w:r>
      <w:r w:rsidRPr="00027DAF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>orpheus-secrets</w:t>
      </w:r>
      <w:r w:rsidR="00B96D25" w:rsidRPr="00027DAF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>.json</w:t>
      </w:r>
      <w:proofErr w:type="spellEnd"/>
      <w:r w:rsidR="00B96D25" w:rsidRPr="00027DAF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 xml:space="preserve"> file only apply to advanced </w:t>
      </w:r>
      <w:proofErr w:type="spellStart"/>
      <w:r w:rsidR="00B96D25" w:rsidRPr="00027DAF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>tls</w:t>
      </w:r>
      <w:proofErr w:type="spellEnd"/>
      <w:r w:rsidR="00B96D25" w:rsidRPr="00027DAF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 xml:space="preserve"> </w:t>
      </w:r>
    </w:p>
    <w:p w14:paraId="66D8E31A" w14:textId="77777777" w:rsidR="00027DAF" w:rsidRDefault="00B96D25" w:rsidP="00027DAF">
      <w:pPr>
        <w:ind w:firstLine="720"/>
        <w:rPr>
          <w:rFonts w:ascii="Arial" w:hAnsi="Arial" w:cs="Arial"/>
          <w:b/>
          <w:bCs/>
          <w:color w:val="404040" w:themeColor="text1" w:themeTint="BF"/>
          <w:sz w:val="20"/>
          <w:szCs w:val="20"/>
        </w:rPr>
      </w:pPr>
      <w:r w:rsidRPr="00027DAF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>settings.</w:t>
      </w:r>
      <w:r w:rsidR="00027DAF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 xml:space="preserve"> </w:t>
      </w:r>
      <w:r w:rsidRPr="00027DAF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 xml:space="preserve">These passwords are not used in a typical </w:t>
      </w:r>
      <w:r w:rsidR="009529FD" w:rsidRPr="00027DAF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 xml:space="preserve">Morpheus HA or AIO deployment. </w:t>
      </w:r>
    </w:p>
    <w:p w14:paraId="59BA7052" w14:textId="45768145" w:rsidR="002821FB" w:rsidRPr="00027DAF" w:rsidRDefault="009529FD" w:rsidP="00027DAF">
      <w:pPr>
        <w:ind w:firstLine="720"/>
        <w:rPr>
          <w:rFonts w:ascii="Arial" w:hAnsi="Arial" w:cs="Arial"/>
          <w:b/>
          <w:bCs/>
          <w:color w:val="404040" w:themeColor="text1" w:themeTint="BF"/>
          <w:sz w:val="20"/>
          <w:szCs w:val="20"/>
        </w:rPr>
      </w:pPr>
      <w:r w:rsidRPr="00027DAF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>They can be ignored.</w:t>
      </w:r>
      <w:r w:rsidR="002821FB" w:rsidRPr="00027DAF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 xml:space="preserve"> </w:t>
      </w:r>
    </w:p>
    <w:p w14:paraId="783E28EF" w14:textId="77777777" w:rsidR="009529FD" w:rsidRDefault="009529FD" w:rsidP="002821FB">
      <w:pPr>
        <w:ind w:firstLine="72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5D1FCA91" w14:textId="77777777" w:rsidR="009529FD" w:rsidRDefault="009529FD" w:rsidP="002821FB">
      <w:pPr>
        <w:ind w:firstLine="72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44B30246" w14:textId="44B5D781" w:rsidR="00D5228F" w:rsidRDefault="009529FD" w:rsidP="002821FB">
      <w:pPr>
        <w:ind w:firstLine="720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>Advanced config password changes</w:t>
      </w:r>
      <w:r w:rsidR="00DC7ADB">
        <w:rPr>
          <w:rFonts w:ascii="Arial" w:hAnsi="Arial" w:cs="Arial"/>
          <w:color w:val="404040" w:themeColor="text1" w:themeTint="BF"/>
          <w:sz w:val="20"/>
          <w:szCs w:val="20"/>
        </w:rPr>
        <w:t>: Only change these i</w:t>
      </w:r>
      <w:r w:rsidR="00572F77">
        <w:rPr>
          <w:rFonts w:ascii="Arial" w:hAnsi="Arial" w:cs="Arial"/>
          <w:color w:val="404040" w:themeColor="text1" w:themeTint="BF"/>
          <w:sz w:val="20"/>
          <w:szCs w:val="20"/>
        </w:rPr>
        <w:t>f</w:t>
      </w:r>
      <w:r w:rsidR="00DC7ADB">
        <w:rPr>
          <w:rFonts w:ascii="Arial" w:hAnsi="Arial" w:cs="Arial"/>
          <w:color w:val="404040" w:themeColor="text1" w:themeTint="BF"/>
          <w:sz w:val="20"/>
          <w:szCs w:val="20"/>
        </w:rPr>
        <w:t xml:space="preserve"> advanced </w:t>
      </w:r>
      <w:proofErr w:type="spellStart"/>
      <w:r w:rsidR="00DC7ADB">
        <w:rPr>
          <w:rFonts w:ascii="Arial" w:hAnsi="Arial" w:cs="Arial"/>
          <w:color w:val="404040" w:themeColor="text1" w:themeTint="BF"/>
          <w:sz w:val="20"/>
          <w:szCs w:val="20"/>
        </w:rPr>
        <w:t>tls</w:t>
      </w:r>
      <w:proofErr w:type="spellEnd"/>
      <w:r w:rsidR="00DC7ADB">
        <w:rPr>
          <w:rFonts w:ascii="Arial" w:hAnsi="Arial" w:cs="Arial"/>
          <w:color w:val="404040" w:themeColor="text1" w:themeTint="BF"/>
          <w:sz w:val="20"/>
          <w:szCs w:val="20"/>
        </w:rPr>
        <w:t xml:space="preserve"> and secure mode is </w:t>
      </w:r>
    </w:p>
    <w:p w14:paraId="67A87621" w14:textId="7234A16E" w:rsidR="009529FD" w:rsidRDefault="00DC7ADB" w:rsidP="002821FB">
      <w:pPr>
        <w:ind w:firstLine="720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being used in your </w:t>
      </w:r>
      <w:proofErr w:type="spellStart"/>
      <w:r>
        <w:rPr>
          <w:rFonts w:ascii="Arial" w:hAnsi="Arial" w:cs="Arial"/>
          <w:color w:val="404040" w:themeColor="text1" w:themeTint="BF"/>
          <w:sz w:val="20"/>
          <w:szCs w:val="20"/>
        </w:rPr>
        <w:t>morpheus.rb</w:t>
      </w:r>
      <w:proofErr w:type="spellEnd"/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 file. </w:t>
      </w:r>
      <w:r w:rsidR="00D5228F">
        <w:rPr>
          <w:rFonts w:ascii="Arial" w:hAnsi="Arial" w:cs="Arial"/>
          <w:color w:val="404040" w:themeColor="text1" w:themeTint="BF"/>
          <w:sz w:val="20"/>
          <w:szCs w:val="20"/>
        </w:rPr>
        <w:t>Otherwise, it will cause Morpheus to fail to connect.</w:t>
      </w:r>
    </w:p>
    <w:p w14:paraId="3295DD04" w14:textId="77777777" w:rsidR="009529FD" w:rsidRDefault="009529FD" w:rsidP="002821FB">
      <w:pPr>
        <w:ind w:firstLine="72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2A177AFE" w14:textId="6505F7CB" w:rsidR="009529FD" w:rsidRDefault="00C573FA" w:rsidP="002821FB">
      <w:pPr>
        <w:ind w:firstLine="720"/>
        <w:rPr>
          <w:rFonts w:ascii="Arial" w:hAnsi="Arial" w:cs="Arial"/>
          <w:color w:val="404040" w:themeColor="text1" w:themeTint="BF"/>
          <w:sz w:val="20"/>
          <w:szCs w:val="20"/>
        </w:rPr>
      </w:pPr>
      <w:proofErr w:type="spellStart"/>
      <w:r>
        <w:rPr>
          <w:rFonts w:ascii="Arial" w:hAnsi="Arial" w:cs="Arial"/>
          <w:color w:val="404040" w:themeColor="text1" w:themeTint="BF"/>
          <w:sz w:val="20"/>
          <w:szCs w:val="20"/>
        </w:rPr>
        <w:t>TrustStore</w:t>
      </w:r>
      <w:proofErr w:type="spellEnd"/>
      <w:r w:rsidR="00D5228F">
        <w:rPr>
          <w:rFonts w:ascii="Arial" w:hAnsi="Arial" w:cs="Arial"/>
          <w:color w:val="404040" w:themeColor="text1" w:themeTint="BF"/>
          <w:sz w:val="20"/>
          <w:szCs w:val="20"/>
        </w:rPr>
        <w:t xml:space="preserve"> c</w:t>
      </w:r>
      <w:r w:rsidR="009529FD">
        <w:rPr>
          <w:rFonts w:ascii="Arial" w:hAnsi="Arial" w:cs="Arial"/>
          <w:color w:val="404040" w:themeColor="text1" w:themeTint="BF"/>
          <w:sz w:val="20"/>
          <w:szCs w:val="20"/>
        </w:rPr>
        <w:t>oming Soon</w:t>
      </w:r>
    </w:p>
    <w:p w14:paraId="38E1B81A" w14:textId="77777777" w:rsidR="00E24A4B" w:rsidRDefault="00E24A4B" w:rsidP="002821FB">
      <w:pPr>
        <w:ind w:firstLine="72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3474EC46" w14:textId="06082FBA" w:rsidR="00610DC5" w:rsidRDefault="00610DC5" w:rsidP="002821FB">
      <w:pPr>
        <w:ind w:firstLine="720"/>
        <w:rPr>
          <w:rFonts w:ascii="Arial" w:hAnsi="Arial" w:cs="Arial"/>
          <w:color w:val="404040" w:themeColor="text1" w:themeTint="BF"/>
          <w:sz w:val="20"/>
          <w:szCs w:val="20"/>
        </w:rPr>
      </w:pPr>
      <w:proofErr w:type="spellStart"/>
      <w:r>
        <w:rPr>
          <w:rFonts w:ascii="Arial" w:hAnsi="Arial" w:cs="Arial"/>
          <w:color w:val="404040" w:themeColor="text1" w:themeTint="BF"/>
          <w:sz w:val="20"/>
          <w:szCs w:val="20"/>
        </w:rPr>
        <w:t>ElasticSearch</w:t>
      </w:r>
      <w:proofErr w:type="spellEnd"/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 Password:</w:t>
      </w:r>
    </w:p>
    <w:p w14:paraId="28FD06AF" w14:textId="77777777" w:rsidR="0031141C" w:rsidRDefault="0031141C" w:rsidP="002821FB">
      <w:pPr>
        <w:ind w:firstLine="72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58BD9503" w14:textId="7EEFEC56" w:rsidR="00610DC5" w:rsidRDefault="00B92DA5" w:rsidP="0031141C">
      <w:pPr>
        <w:pStyle w:val="ListParagraph"/>
        <w:numPr>
          <w:ilvl w:val="0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Change </w:t>
      </w:r>
      <w:r w:rsidR="00044572">
        <w:rPr>
          <w:rFonts w:ascii="Arial" w:hAnsi="Arial" w:cs="Arial"/>
          <w:color w:val="404040" w:themeColor="text1" w:themeTint="BF"/>
          <w:sz w:val="20"/>
          <w:szCs w:val="20"/>
        </w:rPr>
        <w:t>elastic p</w:t>
      </w:r>
      <w:r>
        <w:rPr>
          <w:rFonts w:ascii="Arial" w:hAnsi="Arial" w:cs="Arial"/>
          <w:color w:val="404040" w:themeColor="text1" w:themeTint="BF"/>
          <w:sz w:val="20"/>
          <w:szCs w:val="20"/>
        </w:rPr>
        <w:t>assword</w:t>
      </w:r>
    </w:p>
    <w:p w14:paraId="742D5B25" w14:textId="35D1178C" w:rsidR="00194992" w:rsidRDefault="00194992" w:rsidP="00194992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  <w:r w:rsidRPr="00194992">
        <w:rPr>
          <w:rFonts w:ascii="Arial" w:hAnsi="Arial" w:cs="Arial"/>
          <w:color w:val="404040" w:themeColor="text1" w:themeTint="BF"/>
          <w:sz w:val="20"/>
          <w:szCs w:val="20"/>
        </w:rPr>
        <w:t>/opt/morpheus/embedded/elasticsearch/bin</w:t>
      </w:r>
      <w:r>
        <w:rPr>
          <w:rFonts w:ascii="Arial" w:hAnsi="Arial" w:cs="Arial"/>
          <w:color w:val="404040" w:themeColor="text1" w:themeTint="BF"/>
          <w:sz w:val="20"/>
          <w:szCs w:val="20"/>
        </w:rPr>
        <w:t>/</w:t>
      </w:r>
      <w:r w:rsidR="00044572">
        <w:rPr>
          <w:rFonts w:ascii="Arial" w:hAnsi="Arial" w:cs="Arial"/>
          <w:color w:val="404040" w:themeColor="text1" w:themeTint="BF"/>
          <w:sz w:val="20"/>
          <w:szCs w:val="20"/>
        </w:rPr>
        <w:t>elasticsearch-reset-password –username elastic</w:t>
      </w:r>
    </w:p>
    <w:p w14:paraId="6AA43A42" w14:textId="77777777" w:rsidR="006238B5" w:rsidRDefault="006238B5" w:rsidP="00194992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47D957A7" w14:textId="03A40A06" w:rsidR="006238B5" w:rsidRPr="006238B5" w:rsidRDefault="006238B5" w:rsidP="006238B5">
      <w:pPr>
        <w:pStyle w:val="ListParagraph"/>
        <w:numPr>
          <w:ilvl w:val="0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 w:rsidRPr="006238B5">
        <w:rPr>
          <w:rFonts w:ascii="Arial" w:hAnsi="Arial" w:cs="Arial"/>
          <w:color w:val="404040" w:themeColor="text1" w:themeTint="BF"/>
          <w:sz w:val="20"/>
          <w:szCs w:val="20"/>
        </w:rPr>
        <w:t xml:space="preserve">Change </w:t>
      </w:r>
      <w:proofErr w:type="spellStart"/>
      <w:r>
        <w:rPr>
          <w:rFonts w:ascii="Arial" w:hAnsi="Arial" w:cs="Arial"/>
          <w:color w:val="404040" w:themeColor="text1" w:themeTint="BF"/>
          <w:sz w:val="20"/>
          <w:szCs w:val="20"/>
        </w:rPr>
        <w:t>morpheus</w:t>
      </w:r>
      <w:proofErr w:type="spellEnd"/>
      <w:r w:rsidRPr="006238B5">
        <w:rPr>
          <w:rFonts w:ascii="Arial" w:hAnsi="Arial" w:cs="Arial"/>
          <w:color w:val="404040" w:themeColor="text1" w:themeTint="BF"/>
          <w:sz w:val="20"/>
          <w:szCs w:val="20"/>
        </w:rPr>
        <w:t xml:space="preserve"> password</w:t>
      </w:r>
    </w:p>
    <w:p w14:paraId="15905073" w14:textId="273A02BD" w:rsidR="006238B5" w:rsidRPr="006238B5" w:rsidRDefault="006238B5" w:rsidP="006238B5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  <w:r w:rsidRPr="006238B5">
        <w:rPr>
          <w:rFonts w:ascii="Arial" w:hAnsi="Arial" w:cs="Arial"/>
          <w:color w:val="404040" w:themeColor="text1" w:themeTint="BF"/>
          <w:sz w:val="20"/>
          <w:szCs w:val="20"/>
        </w:rPr>
        <w:t xml:space="preserve">/opt/morpheus/embedded/elasticsearch/bin/elasticsearch-reset-password –username </w:t>
      </w:r>
      <w:proofErr w:type="spellStart"/>
      <w:r>
        <w:rPr>
          <w:rFonts w:ascii="Arial" w:hAnsi="Arial" w:cs="Arial"/>
          <w:color w:val="404040" w:themeColor="text1" w:themeTint="BF"/>
          <w:sz w:val="20"/>
          <w:szCs w:val="20"/>
        </w:rPr>
        <w:t>morpheus</w:t>
      </w:r>
      <w:proofErr w:type="spellEnd"/>
    </w:p>
    <w:p w14:paraId="002328A1" w14:textId="77777777" w:rsidR="00610DC5" w:rsidRDefault="00610DC5" w:rsidP="002821FB">
      <w:pPr>
        <w:ind w:firstLine="72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577CBF1A" w14:textId="77777777" w:rsidR="00610DC5" w:rsidRDefault="00610DC5" w:rsidP="002821FB">
      <w:pPr>
        <w:ind w:firstLine="72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373FBEE8" w14:textId="77777777" w:rsidR="00610DC5" w:rsidRDefault="00610DC5" w:rsidP="002821FB">
      <w:pPr>
        <w:ind w:firstLine="72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408B5AC5" w14:textId="77777777" w:rsidR="00610DC5" w:rsidRDefault="00610DC5" w:rsidP="002821FB">
      <w:pPr>
        <w:ind w:firstLine="72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00BB72AA" w14:textId="238BAD7D" w:rsidR="00E24A4B" w:rsidRDefault="00E24A4B" w:rsidP="002821FB">
      <w:pPr>
        <w:ind w:firstLine="720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>KeyStore:</w:t>
      </w:r>
    </w:p>
    <w:p w14:paraId="637BE511" w14:textId="77777777" w:rsidR="00DC7ADB" w:rsidRDefault="00DC7ADB" w:rsidP="00D5228F">
      <w:pPr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2D1AACD6" w14:textId="39ECAE91" w:rsidR="00DC7ADB" w:rsidRPr="00D5228F" w:rsidRDefault="00DC7ADB" w:rsidP="00D5228F">
      <w:pPr>
        <w:pStyle w:val="ListParagraph"/>
        <w:numPr>
          <w:ilvl w:val="0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 w:rsidRPr="00D5228F">
        <w:rPr>
          <w:rFonts w:ascii="Arial" w:hAnsi="Arial" w:cs="Arial"/>
          <w:color w:val="404040" w:themeColor="text1" w:themeTint="BF"/>
          <w:sz w:val="20"/>
          <w:szCs w:val="20"/>
        </w:rPr>
        <w:t>KeyStore</w:t>
      </w:r>
      <w:r w:rsidR="00244B46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r w:rsidR="00BD55FB">
        <w:rPr>
          <w:rFonts w:ascii="Arial" w:hAnsi="Arial" w:cs="Arial"/>
          <w:color w:val="404040" w:themeColor="text1" w:themeTint="BF"/>
          <w:sz w:val="20"/>
          <w:szCs w:val="20"/>
        </w:rPr>
        <w:t>file</w:t>
      </w:r>
      <w:r w:rsidR="00244B46">
        <w:rPr>
          <w:rFonts w:ascii="Arial" w:hAnsi="Arial" w:cs="Arial"/>
          <w:color w:val="404040" w:themeColor="text1" w:themeTint="BF"/>
          <w:sz w:val="20"/>
          <w:szCs w:val="20"/>
        </w:rPr>
        <w:t xml:space="preserve"> location</w:t>
      </w:r>
      <w:r w:rsidR="00BD55FB">
        <w:rPr>
          <w:rFonts w:ascii="Arial" w:hAnsi="Arial" w:cs="Arial"/>
          <w:color w:val="404040" w:themeColor="text1" w:themeTint="BF"/>
          <w:sz w:val="20"/>
          <w:szCs w:val="20"/>
        </w:rPr>
        <w:t>s</w:t>
      </w:r>
      <w:r w:rsidRPr="00D5228F">
        <w:rPr>
          <w:rFonts w:ascii="Arial" w:hAnsi="Arial" w:cs="Arial"/>
          <w:color w:val="404040" w:themeColor="text1" w:themeTint="BF"/>
          <w:sz w:val="20"/>
          <w:szCs w:val="20"/>
        </w:rPr>
        <w:t xml:space="preserve">: </w:t>
      </w:r>
    </w:p>
    <w:p w14:paraId="033F7E93" w14:textId="5576718C" w:rsidR="007349C0" w:rsidRPr="00244B46" w:rsidRDefault="007349C0" w:rsidP="00244B46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  <w:r w:rsidRPr="00244B46">
        <w:rPr>
          <w:rFonts w:ascii="Arial" w:hAnsi="Arial" w:cs="Arial"/>
          <w:color w:val="404040" w:themeColor="text1" w:themeTint="BF"/>
          <w:sz w:val="20"/>
          <w:szCs w:val="20"/>
        </w:rPr>
        <w:t>Config</w:t>
      </w:r>
      <w:r w:rsidR="00244B46">
        <w:rPr>
          <w:rFonts w:ascii="Arial" w:hAnsi="Arial" w:cs="Arial"/>
          <w:color w:val="404040" w:themeColor="text1" w:themeTint="BF"/>
          <w:sz w:val="20"/>
          <w:szCs w:val="20"/>
        </w:rPr>
        <w:t xml:space="preserve"> Location:</w:t>
      </w:r>
    </w:p>
    <w:p w14:paraId="7D275DEF" w14:textId="65E849AE" w:rsidR="00DC7ADB" w:rsidRDefault="007349C0" w:rsidP="00244B46">
      <w:pPr>
        <w:ind w:left="2160" w:firstLine="720"/>
        <w:rPr>
          <w:rFonts w:ascii="Arial" w:hAnsi="Arial" w:cs="Arial"/>
          <w:color w:val="404040" w:themeColor="text1" w:themeTint="BF"/>
          <w:sz w:val="20"/>
          <w:szCs w:val="20"/>
        </w:rPr>
      </w:pPr>
      <w:r w:rsidRPr="00244B46">
        <w:rPr>
          <w:rFonts w:ascii="Arial" w:hAnsi="Arial" w:cs="Arial"/>
          <w:color w:val="404040" w:themeColor="text1" w:themeTint="BF"/>
          <w:sz w:val="20"/>
          <w:szCs w:val="20"/>
        </w:rPr>
        <w:t>/opt/morpheus/embedded/elasticsearch/config/elasticsearch.keystore</w:t>
      </w:r>
    </w:p>
    <w:p w14:paraId="7751A20B" w14:textId="53980B53" w:rsidR="00244B46" w:rsidRDefault="00244B46" w:rsidP="00244B46">
      <w:p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="00DE688B">
        <w:rPr>
          <w:rFonts w:ascii="Arial" w:hAnsi="Arial" w:cs="Arial"/>
          <w:color w:val="404040" w:themeColor="text1" w:themeTint="BF"/>
          <w:sz w:val="20"/>
          <w:szCs w:val="20"/>
        </w:rPr>
        <w:t>App Location:</w:t>
      </w:r>
    </w:p>
    <w:p w14:paraId="4AF835FA" w14:textId="00F76C4C" w:rsidR="00DE688B" w:rsidRDefault="00DE688B" w:rsidP="00244B46">
      <w:p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bookmarkStart w:id="12" w:name="_Hlk171925148"/>
      <w:r w:rsidRPr="00244B46">
        <w:rPr>
          <w:rFonts w:ascii="Arial" w:hAnsi="Arial" w:cs="Arial"/>
          <w:color w:val="404040" w:themeColor="text1" w:themeTint="BF"/>
          <w:sz w:val="20"/>
          <w:szCs w:val="20"/>
        </w:rPr>
        <w:t>/opt/</w:t>
      </w:r>
      <w:proofErr w:type="spellStart"/>
      <w:r w:rsidRPr="00244B46">
        <w:rPr>
          <w:rFonts w:ascii="Arial" w:hAnsi="Arial" w:cs="Arial"/>
          <w:color w:val="404040" w:themeColor="text1" w:themeTint="BF"/>
          <w:sz w:val="20"/>
          <w:szCs w:val="20"/>
        </w:rPr>
        <w:t>morpheus</w:t>
      </w:r>
      <w:proofErr w:type="spellEnd"/>
      <w:r w:rsidRPr="00244B46">
        <w:rPr>
          <w:rFonts w:ascii="Arial" w:hAnsi="Arial" w:cs="Arial"/>
          <w:color w:val="404040" w:themeColor="text1" w:themeTint="BF"/>
          <w:sz w:val="20"/>
          <w:szCs w:val="20"/>
        </w:rPr>
        <w:t>/embedded/</w:t>
      </w:r>
      <w:proofErr w:type="spellStart"/>
      <w:r w:rsidRPr="00244B46">
        <w:rPr>
          <w:rFonts w:ascii="Arial" w:hAnsi="Arial" w:cs="Arial"/>
          <w:color w:val="404040" w:themeColor="text1" w:themeTint="BF"/>
          <w:sz w:val="20"/>
          <w:szCs w:val="20"/>
        </w:rPr>
        <w:t>elasticsearch</w:t>
      </w:r>
      <w:proofErr w:type="spellEnd"/>
      <w:r>
        <w:rPr>
          <w:rFonts w:ascii="Arial" w:hAnsi="Arial" w:cs="Arial"/>
          <w:color w:val="404040" w:themeColor="text1" w:themeTint="BF"/>
          <w:sz w:val="20"/>
          <w:szCs w:val="20"/>
        </w:rPr>
        <w:t>/bin/</w:t>
      </w:r>
      <w:proofErr w:type="spellStart"/>
      <w:r w:rsidR="007B710F">
        <w:rPr>
          <w:rFonts w:ascii="Arial" w:hAnsi="Arial" w:cs="Arial"/>
          <w:color w:val="404040" w:themeColor="text1" w:themeTint="BF"/>
          <w:sz w:val="20"/>
          <w:szCs w:val="20"/>
        </w:rPr>
        <w:t>elasticsearch</w:t>
      </w:r>
      <w:proofErr w:type="spellEnd"/>
      <w:r w:rsidR="007B710F">
        <w:rPr>
          <w:rFonts w:ascii="Arial" w:hAnsi="Arial" w:cs="Arial"/>
          <w:color w:val="404040" w:themeColor="text1" w:themeTint="BF"/>
          <w:sz w:val="20"/>
          <w:szCs w:val="20"/>
        </w:rPr>
        <w:t>-keystore</w:t>
      </w:r>
      <w:bookmarkEnd w:id="12"/>
    </w:p>
    <w:p w14:paraId="1EEDBE6A" w14:textId="77777777" w:rsidR="00BD55FB" w:rsidRDefault="00BD55FB" w:rsidP="00244B46">
      <w:pPr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47B909A2" w14:textId="1BAC6A3D" w:rsidR="00BD55FB" w:rsidRDefault="00E24A4B" w:rsidP="00BD55FB">
      <w:pPr>
        <w:pStyle w:val="ListParagraph"/>
        <w:numPr>
          <w:ilvl w:val="0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Change </w:t>
      </w:r>
      <w:r w:rsidR="009F3049">
        <w:rPr>
          <w:rFonts w:ascii="Arial" w:hAnsi="Arial" w:cs="Arial"/>
          <w:color w:val="404040" w:themeColor="text1" w:themeTint="BF"/>
          <w:sz w:val="20"/>
          <w:szCs w:val="20"/>
        </w:rPr>
        <w:t>the owner</w:t>
      </w: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 on the </w:t>
      </w:r>
      <w:proofErr w:type="spellStart"/>
      <w:proofErr w:type="gramStart"/>
      <w:r w:rsidR="00E66FEE" w:rsidRPr="00244B46">
        <w:rPr>
          <w:rFonts w:ascii="Arial" w:hAnsi="Arial" w:cs="Arial"/>
          <w:color w:val="404040" w:themeColor="text1" w:themeTint="BF"/>
          <w:sz w:val="20"/>
          <w:szCs w:val="20"/>
        </w:rPr>
        <w:t>elasticsearch.keystore</w:t>
      </w:r>
      <w:proofErr w:type="spellEnd"/>
      <w:proofErr w:type="gramEnd"/>
      <w:r w:rsidR="00E66FEE">
        <w:rPr>
          <w:rFonts w:ascii="Arial" w:hAnsi="Arial" w:cs="Arial"/>
          <w:color w:val="404040" w:themeColor="text1" w:themeTint="BF"/>
          <w:sz w:val="20"/>
          <w:szCs w:val="20"/>
        </w:rPr>
        <w:t xml:space="preserve"> file to your user so changes can be saved.</w:t>
      </w:r>
    </w:p>
    <w:p w14:paraId="43E54FB3" w14:textId="21463F62" w:rsidR="00E66FEE" w:rsidRDefault="008E29F9" w:rsidP="008E29F9">
      <w:pPr>
        <w:ind w:left="2160"/>
        <w:rPr>
          <w:rFonts w:ascii="Arial" w:hAnsi="Arial" w:cs="Arial"/>
          <w:color w:val="404040" w:themeColor="text1" w:themeTint="BF"/>
          <w:sz w:val="16"/>
          <w:szCs w:val="16"/>
        </w:rPr>
      </w:pPr>
      <w:proofErr w:type="spellStart"/>
      <w:r w:rsidRPr="008E29F9">
        <w:rPr>
          <w:rFonts w:ascii="Arial" w:hAnsi="Arial" w:cs="Arial"/>
          <w:color w:val="404040" w:themeColor="text1" w:themeTint="BF"/>
          <w:sz w:val="16"/>
          <w:szCs w:val="16"/>
        </w:rPr>
        <w:t>sudo</w:t>
      </w:r>
      <w:proofErr w:type="spellEnd"/>
      <w:r w:rsidRPr="008E29F9">
        <w:rPr>
          <w:rFonts w:ascii="Arial" w:hAnsi="Arial" w:cs="Arial"/>
          <w:color w:val="404040" w:themeColor="text1" w:themeTint="BF"/>
          <w:sz w:val="16"/>
          <w:szCs w:val="16"/>
        </w:rPr>
        <w:t xml:space="preserve"> </w:t>
      </w:r>
      <w:proofErr w:type="spellStart"/>
      <w:r w:rsidRPr="008E29F9">
        <w:rPr>
          <w:rFonts w:ascii="Arial" w:hAnsi="Arial" w:cs="Arial"/>
          <w:color w:val="404040" w:themeColor="text1" w:themeTint="BF"/>
          <w:sz w:val="16"/>
          <w:szCs w:val="16"/>
        </w:rPr>
        <w:t>chown</w:t>
      </w:r>
      <w:proofErr w:type="spellEnd"/>
      <w:r w:rsidRPr="008E29F9">
        <w:rPr>
          <w:rFonts w:ascii="Arial" w:hAnsi="Arial" w:cs="Arial"/>
          <w:color w:val="404040" w:themeColor="text1" w:themeTint="BF"/>
          <w:sz w:val="16"/>
          <w:szCs w:val="16"/>
        </w:rPr>
        <w:t xml:space="preserve"> $(</w:t>
      </w:r>
      <w:proofErr w:type="spellStart"/>
      <w:r w:rsidRPr="008E29F9">
        <w:rPr>
          <w:rFonts w:ascii="Arial" w:hAnsi="Arial" w:cs="Arial"/>
          <w:color w:val="404040" w:themeColor="text1" w:themeTint="BF"/>
          <w:sz w:val="16"/>
          <w:szCs w:val="16"/>
        </w:rPr>
        <w:t>whoami</w:t>
      </w:r>
      <w:proofErr w:type="spellEnd"/>
      <w:r w:rsidRPr="008E29F9">
        <w:rPr>
          <w:rFonts w:ascii="Arial" w:hAnsi="Arial" w:cs="Arial"/>
          <w:color w:val="404040" w:themeColor="text1" w:themeTint="BF"/>
          <w:sz w:val="16"/>
          <w:szCs w:val="16"/>
        </w:rPr>
        <w:t>) /opt/morpheus/embedded/elasticsearch/config/elasticsearch.keystore</w:t>
      </w:r>
    </w:p>
    <w:p w14:paraId="03252072" w14:textId="77777777" w:rsidR="008E29F9" w:rsidRDefault="008E29F9" w:rsidP="008E29F9">
      <w:pPr>
        <w:ind w:left="2160"/>
        <w:rPr>
          <w:rFonts w:ascii="Arial" w:hAnsi="Arial" w:cs="Arial"/>
          <w:color w:val="404040" w:themeColor="text1" w:themeTint="BF"/>
          <w:sz w:val="16"/>
          <w:szCs w:val="16"/>
        </w:rPr>
      </w:pPr>
    </w:p>
    <w:p w14:paraId="3EE6CD3F" w14:textId="6CD02CE3" w:rsidR="00232EAB" w:rsidRDefault="00232EAB" w:rsidP="00232EAB">
      <w:pPr>
        <w:pStyle w:val="ListParagraph"/>
        <w:numPr>
          <w:ilvl w:val="0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 w:rsidRPr="00232EAB">
        <w:rPr>
          <w:rFonts w:ascii="Arial" w:hAnsi="Arial" w:cs="Arial"/>
          <w:color w:val="404040" w:themeColor="text1" w:themeTint="BF"/>
          <w:sz w:val="20"/>
          <w:szCs w:val="20"/>
        </w:rPr>
        <w:t>Change the password</w:t>
      </w:r>
    </w:p>
    <w:p w14:paraId="2997AEE7" w14:textId="62C6B238" w:rsidR="00232EAB" w:rsidRDefault="00232EAB" w:rsidP="005C3CD3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  <w:r w:rsidRPr="005C3CD3">
        <w:rPr>
          <w:rFonts w:ascii="Arial" w:hAnsi="Arial" w:cs="Arial"/>
          <w:color w:val="404040" w:themeColor="text1" w:themeTint="BF"/>
          <w:sz w:val="20"/>
          <w:szCs w:val="20"/>
        </w:rPr>
        <w:t>/opt/</w:t>
      </w:r>
      <w:proofErr w:type="spellStart"/>
      <w:r w:rsidRPr="005C3CD3">
        <w:rPr>
          <w:rFonts w:ascii="Arial" w:hAnsi="Arial" w:cs="Arial"/>
          <w:color w:val="404040" w:themeColor="text1" w:themeTint="BF"/>
          <w:sz w:val="20"/>
          <w:szCs w:val="20"/>
        </w:rPr>
        <w:t>morpheus</w:t>
      </w:r>
      <w:proofErr w:type="spellEnd"/>
      <w:r w:rsidRPr="005C3CD3">
        <w:rPr>
          <w:rFonts w:ascii="Arial" w:hAnsi="Arial" w:cs="Arial"/>
          <w:color w:val="404040" w:themeColor="text1" w:themeTint="BF"/>
          <w:sz w:val="20"/>
          <w:szCs w:val="20"/>
        </w:rPr>
        <w:t>/embedded/</w:t>
      </w:r>
      <w:proofErr w:type="spellStart"/>
      <w:r w:rsidRPr="005C3CD3">
        <w:rPr>
          <w:rFonts w:ascii="Arial" w:hAnsi="Arial" w:cs="Arial"/>
          <w:color w:val="404040" w:themeColor="text1" w:themeTint="BF"/>
          <w:sz w:val="20"/>
          <w:szCs w:val="20"/>
        </w:rPr>
        <w:t>elasticsearch</w:t>
      </w:r>
      <w:proofErr w:type="spellEnd"/>
      <w:r w:rsidRPr="005C3CD3">
        <w:rPr>
          <w:rFonts w:ascii="Arial" w:hAnsi="Arial" w:cs="Arial"/>
          <w:color w:val="404040" w:themeColor="text1" w:themeTint="BF"/>
          <w:sz w:val="20"/>
          <w:szCs w:val="20"/>
        </w:rPr>
        <w:t>/bin/</w:t>
      </w:r>
      <w:proofErr w:type="spellStart"/>
      <w:r w:rsidRPr="005C3CD3">
        <w:rPr>
          <w:rFonts w:ascii="Arial" w:hAnsi="Arial" w:cs="Arial"/>
          <w:color w:val="404040" w:themeColor="text1" w:themeTint="BF"/>
          <w:sz w:val="20"/>
          <w:szCs w:val="20"/>
        </w:rPr>
        <w:t>elasticsearch</w:t>
      </w:r>
      <w:proofErr w:type="spellEnd"/>
      <w:r w:rsidRPr="005C3CD3">
        <w:rPr>
          <w:rFonts w:ascii="Arial" w:hAnsi="Arial" w:cs="Arial"/>
          <w:color w:val="404040" w:themeColor="text1" w:themeTint="BF"/>
          <w:sz w:val="20"/>
          <w:szCs w:val="20"/>
        </w:rPr>
        <w:t xml:space="preserve">-keystore </w:t>
      </w:r>
      <w:r w:rsidR="005C3CD3" w:rsidRPr="005C3CD3">
        <w:rPr>
          <w:rFonts w:ascii="Arial" w:hAnsi="Arial" w:cs="Arial"/>
          <w:color w:val="404040" w:themeColor="text1" w:themeTint="BF"/>
          <w:sz w:val="20"/>
          <w:szCs w:val="20"/>
        </w:rPr>
        <w:t>passwd</w:t>
      </w:r>
    </w:p>
    <w:p w14:paraId="1088798F" w14:textId="77777777" w:rsidR="006238B5" w:rsidRPr="005C3CD3" w:rsidRDefault="006238B5" w:rsidP="005C3CD3">
      <w:pPr>
        <w:ind w:left="216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07096A24" w14:textId="77777777" w:rsidR="005C3CD3" w:rsidRDefault="005C3CD3" w:rsidP="00C05F64">
      <w:pPr>
        <w:pStyle w:val="ListParagraph"/>
        <w:ind w:left="2520"/>
        <w:rPr>
          <w:rFonts w:ascii="Arial" w:hAnsi="Arial" w:cs="Arial"/>
          <w:color w:val="404040" w:themeColor="text1" w:themeTint="BF"/>
          <w:sz w:val="18"/>
          <w:szCs w:val="18"/>
        </w:rPr>
      </w:pPr>
    </w:p>
    <w:p w14:paraId="68F4207F" w14:textId="672FE68A" w:rsidR="00C05F64" w:rsidRPr="009F3049" w:rsidRDefault="00C05F64" w:rsidP="009F3049">
      <w:pPr>
        <w:pStyle w:val="ListParagraph"/>
        <w:numPr>
          <w:ilvl w:val="0"/>
          <w:numId w:val="32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 w:rsidRPr="009F3049">
        <w:rPr>
          <w:rFonts w:ascii="Arial" w:hAnsi="Arial" w:cs="Arial"/>
          <w:color w:val="404040" w:themeColor="text1" w:themeTint="BF"/>
          <w:sz w:val="20"/>
          <w:szCs w:val="20"/>
        </w:rPr>
        <w:t xml:space="preserve">Change the </w:t>
      </w:r>
      <w:r w:rsidR="009F3049" w:rsidRPr="009F3049">
        <w:rPr>
          <w:rFonts w:ascii="Arial" w:hAnsi="Arial" w:cs="Arial"/>
          <w:color w:val="404040" w:themeColor="text1" w:themeTint="BF"/>
          <w:sz w:val="20"/>
          <w:szCs w:val="20"/>
        </w:rPr>
        <w:t>owner</w:t>
      </w:r>
      <w:r w:rsidRPr="009F3049">
        <w:rPr>
          <w:rFonts w:ascii="Arial" w:hAnsi="Arial" w:cs="Arial"/>
          <w:color w:val="404040" w:themeColor="text1" w:themeTint="BF"/>
          <w:sz w:val="20"/>
          <w:szCs w:val="20"/>
        </w:rPr>
        <w:t xml:space="preserve"> back to es-</w:t>
      </w:r>
      <w:proofErr w:type="spellStart"/>
      <w:r w:rsidRPr="009F3049">
        <w:rPr>
          <w:rFonts w:ascii="Arial" w:hAnsi="Arial" w:cs="Arial"/>
          <w:color w:val="404040" w:themeColor="text1" w:themeTint="BF"/>
          <w:sz w:val="20"/>
          <w:szCs w:val="20"/>
        </w:rPr>
        <w:t>morpheus</w:t>
      </w:r>
      <w:proofErr w:type="spellEnd"/>
    </w:p>
    <w:p w14:paraId="7E4889BF" w14:textId="252D6724" w:rsidR="00C05F64" w:rsidRDefault="00C05F64" w:rsidP="00C05F64">
      <w:pPr>
        <w:ind w:left="1440"/>
        <w:rPr>
          <w:rFonts w:ascii="Arial" w:hAnsi="Arial" w:cs="Arial"/>
          <w:color w:val="404040" w:themeColor="text1" w:themeTint="BF"/>
          <w:sz w:val="18"/>
          <w:szCs w:val="18"/>
        </w:rPr>
      </w:pPr>
      <w:r>
        <w:rPr>
          <w:rFonts w:ascii="Arial" w:hAnsi="Arial" w:cs="Arial"/>
          <w:color w:val="404040" w:themeColor="text1" w:themeTint="BF"/>
          <w:sz w:val="18"/>
          <w:szCs w:val="18"/>
        </w:rPr>
        <w:tab/>
      </w:r>
      <w:proofErr w:type="spellStart"/>
      <w:r w:rsidR="001B0869" w:rsidRPr="001B0869">
        <w:rPr>
          <w:rFonts w:ascii="Arial" w:hAnsi="Arial" w:cs="Arial"/>
          <w:color w:val="404040" w:themeColor="text1" w:themeTint="BF"/>
          <w:sz w:val="18"/>
          <w:szCs w:val="18"/>
        </w:rPr>
        <w:t>sudo</w:t>
      </w:r>
      <w:proofErr w:type="spellEnd"/>
      <w:r w:rsidR="001B0869" w:rsidRPr="001B0869">
        <w:rPr>
          <w:rFonts w:ascii="Arial" w:hAnsi="Arial" w:cs="Arial"/>
          <w:color w:val="404040" w:themeColor="text1" w:themeTint="BF"/>
          <w:sz w:val="18"/>
          <w:szCs w:val="18"/>
        </w:rPr>
        <w:t xml:space="preserve"> </w:t>
      </w:r>
      <w:proofErr w:type="spellStart"/>
      <w:r w:rsidR="001B0869" w:rsidRPr="001B0869">
        <w:rPr>
          <w:rFonts w:ascii="Arial" w:hAnsi="Arial" w:cs="Arial"/>
          <w:color w:val="404040" w:themeColor="text1" w:themeTint="BF"/>
          <w:sz w:val="18"/>
          <w:szCs w:val="18"/>
        </w:rPr>
        <w:t>chown</w:t>
      </w:r>
      <w:proofErr w:type="spellEnd"/>
      <w:r w:rsidR="001B0869" w:rsidRPr="001B0869">
        <w:rPr>
          <w:rFonts w:ascii="Arial" w:hAnsi="Arial" w:cs="Arial"/>
          <w:color w:val="404040" w:themeColor="text1" w:themeTint="BF"/>
          <w:sz w:val="18"/>
          <w:szCs w:val="18"/>
        </w:rPr>
        <w:t xml:space="preserve"> </w:t>
      </w:r>
      <w:proofErr w:type="spellStart"/>
      <w:r w:rsidR="001B0869" w:rsidRPr="001B0869">
        <w:rPr>
          <w:rFonts w:ascii="Arial" w:hAnsi="Arial" w:cs="Arial"/>
          <w:color w:val="404040" w:themeColor="text1" w:themeTint="BF"/>
          <w:sz w:val="18"/>
          <w:szCs w:val="18"/>
        </w:rPr>
        <w:t>es-morpheus:es-morpheus</w:t>
      </w:r>
      <w:proofErr w:type="spellEnd"/>
      <w:r w:rsidR="001B0869" w:rsidRPr="001B0869">
        <w:rPr>
          <w:rFonts w:ascii="Arial" w:hAnsi="Arial" w:cs="Arial"/>
          <w:color w:val="404040" w:themeColor="text1" w:themeTint="BF"/>
          <w:sz w:val="18"/>
          <w:szCs w:val="18"/>
        </w:rPr>
        <w:t xml:space="preserve"> /opt/morpheus/embedded/elasticsearch/config/elasticsearch.keystore</w:t>
      </w:r>
    </w:p>
    <w:p w14:paraId="6970DAC7" w14:textId="77777777" w:rsidR="00C27D25" w:rsidRDefault="00C27D25" w:rsidP="00C27D25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14:paraId="16543B19" w14:textId="77777777" w:rsidR="000D1C8D" w:rsidRDefault="000D1C8D" w:rsidP="000D1C8D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14:paraId="5D6C4E2B" w14:textId="071A00A9" w:rsidR="00C27D25" w:rsidRPr="001E7771" w:rsidRDefault="00C27D25" w:rsidP="00E70493">
      <w:pPr>
        <w:ind w:firstLine="720"/>
        <w:rPr>
          <w:rFonts w:ascii="Arial" w:hAnsi="Arial" w:cs="Arial"/>
          <w:color w:val="404040" w:themeColor="text1" w:themeTint="BF"/>
          <w:sz w:val="20"/>
          <w:szCs w:val="20"/>
        </w:rPr>
      </w:pPr>
      <w:r w:rsidRPr="001E7771">
        <w:rPr>
          <w:rFonts w:ascii="Arial" w:hAnsi="Arial" w:cs="Arial"/>
          <w:color w:val="404040" w:themeColor="text1" w:themeTint="BF"/>
          <w:sz w:val="20"/>
          <w:szCs w:val="20"/>
        </w:rPr>
        <w:t xml:space="preserve">Update </w:t>
      </w:r>
      <w:proofErr w:type="spellStart"/>
      <w:r w:rsidR="00E70493" w:rsidRPr="001E7771">
        <w:rPr>
          <w:rFonts w:ascii="Arial" w:hAnsi="Arial" w:cs="Arial"/>
          <w:color w:val="404040" w:themeColor="text1" w:themeTint="BF"/>
          <w:sz w:val="20"/>
          <w:szCs w:val="20"/>
        </w:rPr>
        <w:t>json</w:t>
      </w:r>
      <w:proofErr w:type="spellEnd"/>
      <w:r w:rsidR="00E70493" w:rsidRPr="001E7771">
        <w:rPr>
          <w:rFonts w:ascii="Arial" w:hAnsi="Arial" w:cs="Arial"/>
          <w:color w:val="404040" w:themeColor="text1" w:themeTint="BF"/>
          <w:sz w:val="20"/>
          <w:szCs w:val="20"/>
        </w:rPr>
        <w:t xml:space="preserve"> file:</w:t>
      </w:r>
    </w:p>
    <w:p w14:paraId="61667507" w14:textId="222327EF" w:rsidR="00E70493" w:rsidRPr="00AE1C00" w:rsidRDefault="0031286E" w:rsidP="00AE1C00">
      <w:pPr>
        <w:ind w:left="1440"/>
        <w:rPr>
          <w:rFonts w:ascii="Arial" w:hAnsi="Arial" w:cs="Arial"/>
          <w:color w:val="404040" w:themeColor="text1" w:themeTint="BF"/>
          <w:sz w:val="20"/>
          <w:szCs w:val="20"/>
        </w:rPr>
      </w:pPr>
      <w:r w:rsidRPr="00AE1C00">
        <w:rPr>
          <w:rFonts w:ascii="Arial" w:hAnsi="Arial" w:cs="Arial"/>
          <w:color w:val="404040" w:themeColor="text1" w:themeTint="BF"/>
          <w:sz w:val="20"/>
          <w:szCs w:val="20"/>
        </w:rPr>
        <w:t>vi /</w:t>
      </w:r>
      <w:proofErr w:type="spellStart"/>
      <w:r w:rsidRPr="00AE1C00">
        <w:rPr>
          <w:rFonts w:ascii="Arial" w:hAnsi="Arial" w:cs="Arial"/>
          <w:color w:val="404040" w:themeColor="text1" w:themeTint="BF"/>
          <w:sz w:val="20"/>
          <w:szCs w:val="20"/>
        </w:rPr>
        <w:t>etc</w:t>
      </w:r>
      <w:proofErr w:type="spellEnd"/>
      <w:r w:rsidRPr="00AE1C00">
        <w:rPr>
          <w:rFonts w:ascii="Arial" w:hAnsi="Arial" w:cs="Arial"/>
          <w:color w:val="404040" w:themeColor="text1" w:themeTint="BF"/>
          <w:sz w:val="20"/>
          <w:szCs w:val="20"/>
        </w:rPr>
        <w:t>/</w:t>
      </w:r>
      <w:proofErr w:type="spellStart"/>
      <w:r w:rsidRPr="00AE1C00">
        <w:rPr>
          <w:rFonts w:ascii="Arial" w:hAnsi="Arial" w:cs="Arial"/>
          <w:color w:val="404040" w:themeColor="text1" w:themeTint="BF"/>
          <w:sz w:val="20"/>
          <w:szCs w:val="20"/>
        </w:rPr>
        <w:t>morpheus</w:t>
      </w:r>
      <w:proofErr w:type="spellEnd"/>
      <w:r w:rsidRPr="00AE1C00">
        <w:rPr>
          <w:rFonts w:ascii="Arial" w:hAnsi="Arial" w:cs="Arial"/>
          <w:color w:val="404040" w:themeColor="text1" w:themeTint="BF"/>
          <w:sz w:val="20"/>
          <w:szCs w:val="20"/>
        </w:rPr>
        <w:t>/</w:t>
      </w:r>
      <w:proofErr w:type="spellStart"/>
      <w:r w:rsidRPr="00AE1C00">
        <w:rPr>
          <w:rFonts w:ascii="Arial" w:hAnsi="Arial" w:cs="Arial"/>
          <w:color w:val="404040" w:themeColor="text1" w:themeTint="BF"/>
          <w:sz w:val="20"/>
          <w:szCs w:val="20"/>
        </w:rPr>
        <w:t>morpheus-secrets.json</w:t>
      </w:r>
      <w:proofErr w:type="spellEnd"/>
    </w:p>
    <w:p w14:paraId="34FFBB41" w14:textId="77777777" w:rsidR="00AE1C00" w:rsidRDefault="00AE1C00" w:rsidP="00AE1C00">
      <w:pPr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522721BD" w14:textId="2B20864D" w:rsidR="00AE1C00" w:rsidRDefault="00AE1C00" w:rsidP="00AE1C00">
      <w:pPr>
        <w:ind w:left="720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>Reconfigure Morpheus</w:t>
      </w:r>
      <w:r w:rsidR="002F1191">
        <w:rPr>
          <w:rFonts w:ascii="Arial" w:hAnsi="Arial" w:cs="Arial"/>
          <w:color w:val="404040" w:themeColor="text1" w:themeTint="BF"/>
          <w:sz w:val="20"/>
          <w:szCs w:val="20"/>
        </w:rPr>
        <w:t>:</w:t>
      </w:r>
    </w:p>
    <w:p w14:paraId="3A67C1F2" w14:textId="3151D09D" w:rsidR="00AE1C00" w:rsidRPr="002F1191" w:rsidRDefault="00AE1C00" w:rsidP="002F1191">
      <w:pPr>
        <w:ind w:left="1440"/>
        <w:rPr>
          <w:rFonts w:ascii="Arial" w:hAnsi="Arial" w:cs="Arial"/>
          <w:color w:val="404040" w:themeColor="text1" w:themeTint="BF"/>
          <w:sz w:val="20"/>
          <w:szCs w:val="20"/>
        </w:rPr>
      </w:pPr>
      <w:proofErr w:type="spellStart"/>
      <w:r w:rsidRPr="002F1191">
        <w:rPr>
          <w:rFonts w:ascii="Arial" w:hAnsi="Arial" w:cs="Arial"/>
          <w:color w:val="404040" w:themeColor="text1" w:themeTint="BF"/>
          <w:sz w:val="20"/>
          <w:szCs w:val="20"/>
        </w:rPr>
        <w:t>morpheus-ctl</w:t>
      </w:r>
      <w:proofErr w:type="spellEnd"/>
      <w:r w:rsidRPr="002F1191">
        <w:rPr>
          <w:rFonts w:ascii="Arial" w:hAnsi="Arial" w:cs="Arial"/>
          <w:color w:val="404040" w:themeColor="text1" w:themeTint="BF"/>
          <w:sz w:val="20"/>
          <w:szCs w:val="20"/>
        </w:rPr>
        <w:t xml:space="preserve"> reconfigure</w:t>
      </w:r>
    </w:p>
    <w:p w14:paraId="297930E8" w14:textId="77777777" w:rsidR="002F1191" w:rsidRDefault="002F1191" w:rsidP="002F1191">
      <w:pPr>
        <w:pStyle w:val="ListParagraph"/>
        <w:ind w:left="180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297520F6" w14:textId="2955FAF1" w:rsidR="00AE1C00" w:rsidRDefault="00AE1C00" w:rsidP="00AE1C00">
      <w:pPr>
        <w:ind w:left="720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>Tail the log to confirm no issues</w:t>
      </w:r>
      <w:r w:rsidR="002F1191">
        <w:rPr>
          <w:rFonts w:ascii="Arial" w:hAnsi="Arial" w:cs="Arial"/>
          <w:color w:val="404040" w:themeColor="text1" w:themeTint="BF"/>
          <w:sz w:val="20"/>
          <w:szCs w:val="20"/>
        </w:rPr>
        <w:t>:</w:t>
      </w:r>
    </w:p>
    <w:p w14:paraId="6634E3A7" w14:textId="1E98CAEB" w:rsidR="002F1191" w:rsidRPr="002F1191" w:rsidRDefault="002F1191" w:rsidP="002F1191">
      <w:pPr>
        <w:ind w:left="1440"/>
        <w:rPr>
          <w:rFonts w:ascii="Arial" w:hAnsi="Arial" w:cs="Arial"/>
          <w:color w:val="404040" w:themeColor="text1" w:themeTint="BF"/>
          <w:sz w:val="20"/>
          <w:szCs w:val="20"/>
        </w:rPr>
      </w:pPr>
      <w:proofErr w:type="spellStart"/>
      <w:r w:rsidRPr="002F1191">
        <w:rPr>
          <w:rFonts w:ascii="Arial" w:hAnsi="Arial" w:cs="Arial"/>
          <w:color w:val="404040" w:themeColor="text1" w:themeTint="BF"/>
          <w:sz w:val="20"/>
          <w:szCs w:val="20"/>
        </w:rPr>
        <w:t>morpheus-ctl</w:t>
      </w:r>
      <w:proofErr w:type="spellEnd"/>
      <w:r w:rsidRPr="002F1191">
        <w:rPr>
          <w:rFonts w:ascii="Arial" w:hAnsi="Arial" w:cs="Arial"/>
          <w:color w:val="404040" w:themeColor="text1" w:themeTint="BF"/>
          <w:sz w:val="20"/>
          <w:szCs w:val="20"/>
        </w:rPr>
        <w:t xml:space="preserve"> tail </w:t>
      </w:r>
      <w:proofErr w:type="spellStart"/>
      <w:r>
        <w:rPr>
          <w:rFonts w:ascii="Arial" w:hAnsi="Arial" w:cs="Arial"/>
          <w:color w:val="404040" w:themeColor="text1" w:themeTint="BF"/>
          <w:sz w:val="20"/>
          <w:szCs w:val="20"/>
        </w:rPr>
        <w:t>m</w:t>
      </w:r>
      <w:r w:rsidRPr="002F1191">
        <w:rPr>
          <w:rFonts w:ascii="Arial" w:hAnsi="Arial" w:cs="Arial"/>
          <w:color w:val="404040" w:themeColor="text1" w:themeTint="BF"/>
          <w:sz w:val="20"/>
          <w:szCs w:val="20"/>
        </w:rPr>
        <w:t>orpheus-ui</w:t>
      </w:r>
      <w:proofErr w:type="spellEnd"/>
    </w:p>
    <w:p w14:paraId="3089A235" w14:textId="77777777" w:rsidR="002F1191" w:rsidRPr="00AE1C00" w:rsidRDefault="002F1191" w:rsidP="00AE1C00">
      <w:pPr>
        <w:ind w:left="72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03CB8BDF" w14:textId="77777777" w:rsidR="000D1C8D" w:rsidRPr="00C27D25" w:rsidRDefault="000D1C8D" w:rsidP="00C27D25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14:paraId="08328C0B" w14:textId="77777777" w:rsidR="009F3049" w:rsidRDefault="009F3049" w:rsidP="00C05F64">
      <w:pPr>
        <w:ind w:left="1440"/>
        <w:rPr>
          <w:rFonts w:ascii="Arial" w:hAnsi="Arial" w:cs="Arial"/>
          <w:color w:val="404040" w:themeColor="text1" w:themeTint="BF"/>
          <w:sz w:val="18"/>
          <w:szCs w:val="18"/>
        </w:rPr>
      </w:pPr>
    </w:p>
    <w:p w14:paraId="45B6D335" w14:textId="77777777" w:rsidR="009F3049" w:rsidRPr="00C05F64" w:rsidRDefault="009F3049" w:rsidP="00C05F64">
      <w:pPr>
        <w:ind w:left="1440"/>
        <w:rPr>
          <w:rFonts w:ascii="Arial" w:hAnsi="Arial" w:cs="Arial"/>
          <w:color w:val="404040" w:themeColor="text1" w:themeTint="BF"/>
          <w:sz w:val="18"/>
          <w:szCs w:val="18"/>
        </w:rPr>
      </w:pPr>
    </w:p>
    <w:p w14:paraId="05BED5BD" w14:textId="77777777" w:rsidR="007B710F" w:rsidRDefault="007B710F" w:rsidP="00244B46">
      <w:pPr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63A3EC69" w14:textId="13E9230C" w:rsidR="007B710F" w:rsidRDefault="007B710F" w:rsidP="00244B46">
      <w:p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</w:p>
    <w:p w14:paraId="4ADAB3E7" w14:textId="71C6F05B" w:rsidR="00DE688B" w:rsidRPr="00244B46" w:rsidRDefault="00DE688B" w:rsidP="00244B46">
      <w:p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</w:p>
    <w:p w14:paraId="11D8052F" w14:textId="6073E28A" w:rsidR="002821FB" w:rsidRPr="002821FB" w:rsidRDefault="002821FB" w:rsidP="002821FB"/>
    <w:p w14:paraId="3D59AA3C" w14:textId="77777777" w:rsidR="002A4AA8" w:rsidRDefault="002A4AA8" w:rsidP="00977C3F">
      <w:pPr>
        <w:spacing w:line="264" w:lineRule="auto"/>
        <w:ind w:left="720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5B656671" w14:textId="7E7EB8B5" w:rsidR="004B2E31" w:rsidRPr="00BF338C" w:rsidRDefault="004B2E31" w:rsidP="008C71F2">
      <w:pPr>
        <w:ind w:left="720" w:firstLine="720"/>
        <w:rPr>
          <w:rFonts w:ascii="Arial" w:hAnsi="Arial" w:cs="Arial"/>
          <w:sz w:val="20"/>
          <w:szCs w:val="20"/>
        </w:rPr>
      </w:pPr>
    </w:p>
    <w:sectPr w:rsidR="004B2E31" w:rsidRPr="00BF338C" w:rsidSect="0055571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1440" w:right="1584" w:bottom="144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E4E191" w14:textId="77777777" w:rsidR="005345D0" w:rsidRDefault="005345D0" w:rsidP="0025273D">
      <w:r>
        <w:separator/>
      </w:r>
    </w:p>
  </w:endnote>
  <w:endnote w:type="continuationSeparator" w:id="0">
    <w:p w14:paraId="2BB60CE4" w14:textId="77777777" w:rsidR="005345D0" w:rsidRDefault="005345D0" w:rsidP="0025273D">
      <w:r>
        <w:continuationSeparator/>
      </w:r>
    </w:p>
  </w:endnote>
  <w:endnote w:type="continuationNotice" w:id="1">
    <w:p w14:paraId="20624B88" w14:textId="77777777" w:rsidR="005345D0" w:rsidRDefault="005345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otham Medium">
    <w:altName w:val="Calibri"/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Gotham Book">
    <w:altName w:val="Calibri"/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Gotham Bold">
    <w:altName w:val="Calibri"/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24701897"/>
      <w:docPartObj>
        <w:docPartGallery w:val="Page Numbers (Bottom of Page)"/>
        <w:docPartUnique/>
      </w:docPartObj>
    </w:sdtPr>
    <w:sdtContent>
      <w:p w14:paraId="7FAC4343" w14:textId="77777777" w:rsidR="00CF604C" w:rsidRDefault="00CF604C" w:rsidP="0011702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9D4E97" w14:textId="77777777" w:rsidR="00CF604C" w:rsidRDefault="00CF604C" w:rsidP="00CF604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285776196"/>
      <w:docPartObj>
        <w:docPartGallery w:val="Page Numbers (Bottom of Page)"/>
        <w:docPartUnique/>
      </w:docPartObj>
    </w:sdtPr>
    <w:sdtEndPr>
      <w:rPr>
        <w:rStyle w:val="PageNumber"/>
        <w:rFonts w:ascii="Gotham Book" w:hAnsi="Gotham Book"/>
        <w:sz w:val="16"/>
        <w:szCs w:val="16"/>
      </w:rPr>
    </w:sdtEndPr>
    <w:sdtContent>
      <w:p w14:paraId="028DDB6B" w14:textId="77777777" w:rsidR="0011702B" w:rsidRPr="00242694" w:rsidRDefault="0011702B">
        <w:pPr>
          <w:pStyle w:val="Footer"/>
          <w:framePr w:wrap="none" w:vAnchor="text" w:hAnchor="margin" w:xAlign="right" w:y="1"/>
          <w:rPr>
            <w:rStyle w:val="PageNumber"/>
            <w:rFonts w:ascii="Gotham Book" w:hAnsi="Gotham Book"/>
            <w:sz w:val="16"/>
            <w:szCs w:val="16"/>
          </w:rPr>
        </w:pPr>
        <w:r w:rsidRPr="00242694">
          <w:rPr>
            <w:rStyle w:val="PageNumber"/>
            <w:rFonts w:ascii="Gotham Book" w:hAnsi="Gotham Book"/>
            <w:sz w:val="16"/>
            <w:szCs w:val="16"/>
          </w:rPr>
          <w:fldChar w:fldCharType="begin"/>
        </w:r>
        <w:r w:rsidRPr="00242694">
          <w:rPr>
            <w:rStyle w:val="PageNumber"/>
            <w:rFonts w:ascii="Gotham Book" w:hAnsi="Gotham Book"/>
            <w:sz w:val="16"/>
            <w:szCs w:val="16"/>
          </w:rPr>
          <w:instrText xml:space="preserve"> PAGE </w:instrText>
        </w:r>
        <w:r w:rsidRPr="00242694">
          <w:rPr>
            <w:rStyle w:val="PageNumber"/>
            <w:rFonts w:ascii="Gotham Book" w:hAnsi="Gotham Book"/>
            <w:sz w:val="16"/>
            <w:szCs w:val="16"/>
          </w:rPr>
          <w:fldChar w:fldCharType="separate"/>
        </w:r>
        <w:r w:rsidRPr="00242694">
          <w:rPr>
            <w:rStyle w:val="PageNumber"/>
            <w:rFonts w:ascii="Gotham Book" w:hAnsi="Gotham Book"/>
            <w:noProof/>
            <w:sz w:val="16"/>
            <w:szCs w:val="16"/>
          </w:rPr>
          <w:t>1</w:t>
        </w:r>
        <w:r w:rsidRPr="00242694">
          <w:rPr>
            <w:rStyle w:val="PageNumber"/>
            <w:rFonts w:ascii="Gotham Book" w:hAnsi="Gotham Book"/>
            <w:sz w:val="16"/>
            <w:szCs w:val="16"/>
          </w:rPr>
          <w:fldChar w:fldCharType="end"/>
        </w:r>
      </w:p>
    </w:sdtContent>
  </w:sdt>
  <w:p w14:paraId="17274BCD" w14:textId="77777777" w:rsidR="00CF604C" w:rsidRDefault="00CF604C" w:rsidP="0011702B">
    <w:pPr>
      <w:pStyle w:val="Footer"/>
      <w:framePr w:wrap="none" w:vAnchor="text" w:hAnchor="margin" w:xAlign="center" w:y="1"/>
      <w:ind w:right="360"/>
      <w:rPr>
        <w:rStyle w:val="PageNumber"/>
      </w:rPr>
    </w:pPr>
  </w:p>
  <w:p w14:paraId="5993A63B" w14:textId="77777777" w:rsidR="00CF604C" w:rsidRPr="005E3971" w:rsidRDefault="00D147D2" w:rsidP="00CF604C">
    <w:pPr>
      <w:pStyle w:val="Footer"/>
      <w:ind w:right="360"/>
      <w:rPr>
        <w:rFonts w:ascii="Arial" w:hAnsi="Arial" w:cs="Arial"/>
        <w:color w:val="767171" w:themeColor="background2" w:themeShade="80"/>
        <w:sz w:val="20"/>
        <w:szCs w:val="20"/>
      </w:rPr>
    </w:pPr>
    <w:r w:rsidRPr="005E3971">
      <w:rPr>
        <w:rFonts w:ascii="Arial" w:hAnsi="Arial" w:cs="Arial"/>
        <w:color w:val="767171" w:themeColor="background2" w:themeShade="80"/>
        <w:sz w:val="20"/>
        <w:szCs w:val="20"/>
      </w:rPr>
      <w:t>www.morpheusdata.com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9D217" w14:textId="77777777" w:rsidR="00242694" w:rsidRDefault="0024269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5B46011" wp14:editId="03D65B60">
          <wp:simplePos x="0" y="0"/>
          <wp:positionH relativeFrom="column">
            <wp:posOffset>2896408</wp:posOffset>
          </wp:positionH>
          <wp:positionV relativeFrom="paragraph">
            <wp:posOffset>509328</wp:posOffset>
          </wp:positionV>
          <wp:extent cx="3044952" cy="228371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olor-ba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4952" cy="2283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560EF3" w14:textId="77777777" w:rsidR="005345D0" w:rsidRDefault="005345D0" w:rsidP="0025273D">
      <w:r>
        <w:separator/>
      </w:r>
    </w:p>
  </w:footnote>
  <w:footnote w:type="continuationSeparator" w:id="0">
    <w:p w14:paraId="1F2F290A" w14:textId="77777777" w:rsidR="005345D0" w:rsidRDefault="005345D0" w:rsidP="0025273D">
      <w:r>
        <w:continuationSeparator/>
      </w:r>
    </w:p>
  </w:footnote>
  <w:footnote w:type="continuationNotice" w:id="1">
    <w:p w14:paraId="7444E039" w14:textId="77777777" w:rsidR="005345D0" w:rsidRDefault="005345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DA1F16" w14:textId="77777777" w:rsidR="00F36474" w:rsidRDefault="00000000">
    <w:pPr>
      <w:pStyle w:val="Header"/>
    </w:pPr>
    <w:r>
      <w:rPr>
        <w:noProof/>
      </w:rPr>
      <w:pict w14:anchorId="4A5511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0683" o:spid="_x0000_s1025" type="#_x0000_t75" alt="/Users/kirstenjohnson/Dropbox (Bertram Labs)/Bertram Labs Team Folder/Morpheus/Morpheus - KJ/Letterhead/frontpage.png" style="position:absolute;margin-left:0;margin-top:0;width:612pt;height:11in;z-index:-251657728;mso-wrap-edited:f;mso-position-horizontal:center;mso-position-horizontal-relative:margin;mso-position-vertical:center;mso-position-vertical-relative:margin" o:allowincell="f">
          <v:imagedata r:id="rId1" o:title="frontpag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FB4D11" w14:textId="77777777" w:rsidR="005C618C" w:rsidRDefault="00D147D2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C912161" wp14:editId="26BA5750">
          <wp:simplePos x="0" y="0"/>
          <wp:positionH relativeFrom="column">
            <wp:posOffset>2888034</wp:posOffset>
          </wp:positionH>
          <wp:positionV relativeFrom="paragraph">
            <wp:posOffset>-563560</wp:posOffset>
          </wp:positionV>
          <wp:extent cx="3044952" cy="228371"/>
          <wp:effectExtent l="0" t="0" r="0" b="63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olor-ba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4952" cy="2283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695DA" w14:textId="77777777" w:rsidR="00BF79A4" w:rsidRDefault="00BF79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D4172"/>
    <w:multiLevelType w:val="hybridMultilevel"/>
    <w:tmpl w:val="03507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4958F6"/>
    <w:multiLevelType w:val="hybridMultilevel"/>
    <w:tmpl w:val="5B184550"/>
    <w:lvl w:ilvl="0" w:tplc="B8A63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8466E5"/>
    <w:multiLevelType w:val="hybridMultilevel"/>
    <w:tmpl w:val="6F50E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FD7FE6"/>
    <w:multiLevelType w:val="hybridMultilevel"/>
    <w:tmpl w:val="0262D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163C3E"/>
    <w:multiLevelType w:val="hybridMultilevel"/>
    <w:tmpl w:val="B1547A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1B69A8"/>
    <w:multiLevelType w:val="hybridMultilevel"/>
    <w:tmpl w:val="641A9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57444E6"/>
    <w:multiLevelType w:val="hybridMultilevel"/>
    <w:tmpl w:val="3B660994"/>
    <w:lvl w:ilvl="0" w:tplc="FED83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5D295F"/>
    <w:multiLevelType w:val="hybridMultilevel"/>
    <w:tmpl w:val="D00C1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A14C06"/>
    <w:multiLevelType w:val="hybridMultilevel"/>
    <w:tmpl w:val="8FC046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086CC9"/>
    <w:multiLevelType w:val="hybridMultilevel"/>
    <w:tmpl w:val="ED661F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64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</w:abstractNum>
  <w:abstractNum w:abstractNumId="10" w15:restartNumberingAfterBreak="0">
    <w:nsid w:val="21920D52"/>
    <w:multiLevelType w:val="hybridMultilevel"/>
    <w:tmpl w:val="80FCC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325DF"/>
    <w:multiLevelType w:val="hybridMultilevel"/>
    <w:tmpl w:val="42CE52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E347AB"/>
    <w:multiLevelType w:val="hybridMultilevel"/>
    <w:tmpl w:val="65E6A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EB44B6"/>
    <w:multiLevelType w:val="hybridMultilevel"/>
    <w:tmpl w:val="C67E548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FD41E4D"/>
    <w:multiLevelType w:val="hybridMultilevel"/>
    <w:tmpl w:val="63BA6142"/>
    <w:lvl w:ilvl="0" w:tplc="824AAE96">
      <w:numFmt w:val="bullet"/>
      <w:lvlText w:val="-"/>
      <w:lvlJc w:val="left"/>
      <w:pPr>
        <w:ind w:left="2196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15" w15:restartNumberingAfterBreak="0">
    <w:nsid w:val="31497B66"/>
    <w:multiLevelType w:val="hybridMultilevel"/>
    <w:tmpl w:val="A7B09F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BC59AB"/>
    <w:multiLevelType w:val="hybridMultilevel"/>
    <w:tmpl w:val="1DAC9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867FFE"/>
    <w:multiLevelType w:val="hybridMultilevel"/>
    <w:tmpl w:val="1284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3314DD8"/>
    <w:multiLevelType w:val="hybridMultilevel"/>
    <w:tmpl w:val="5A4ED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3B16B34"/>
    <w:multiLevelType w:val="hybridMultilevel"/>
    <w:tmpl w:val="D2EAD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3E06C1"/>
    <w:multiLevelType w:val="hybridMultilevel"/>
    <w:tmpl w:val="89CE3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4AF7FAF"/>
    <w:multiLevelType w:val="hybridMultilevel"/>
    <w:tmpl w:val="7BB44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58A64EB"/>
    <w:multiLevelType w:val="hybridMultilevel"/>
    <w:tmpl w:val="90686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A6C3271"/>
    <w:multiLevelType w:val="hybridMultilevel"/>
    <w:tmpl w:val="BE486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A13315"/>
    <w:multiLevelType w:val="hybridMultilevel"/>
    <w:tmpl w:val="C87E1D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DDA41DF"/>
    <w:multiLevelType w:val="hybridMultilevel"/>
    <w:tmpl w:val="72F49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AE2587"/>
    <w:multiLevelType w:val="hybridMultilevel"/>
    <w:tmpl w:val="E5C0B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FD776D"/>
    <w:multiLevelType w:val="hybridMultilevel"/>
    <w:tmpl w:val="DD2A38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7980E09"/>
    <w:multiLevelType w:val="hybridMultilevel"/>
    <w:tmpl w:val="937C96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B15480A"/>
    <w:multiLevelType w:val="hybridMultilevel"/>
    <w:tmpl w:val="D0E6A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0A69AB"/>
    <w:multiLevelType w:val="hybridMultilevel"/>
    <w:tmpl w:val="1ECE3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5EC308C"/>
    <w:multiLevelType w:val="hybridMultilevel"/>
    <w:tmpl w:val="5A2CDF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84A6EA8"/>
    <w:multiLevelType w:val="hybridMultilevel"/>
    <w:tmpl w:val="D14E4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CD37A7D"/>
    <w:multiLevelType w:val="hybridMultilevel"/>
    <w:tmpl w:val="D6D659B8"/>
    <w:lvl w:ilvl="0" w:tplc="78DE5100">
      <w:numFmt w:val="bullet"/>
      <w:lvlText w:val="-"/>
      <w:lvlJc w:val="left"/>
      <w:pPr>
        <w:ind w:left="213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 w15:restartNumberingAfterBreak="0">
    <w:nsid w:val="7D59162B"/>
    <w:multiLevelType w:val="hybridMultilevel"/>
    <w:tmpl w:val="5CAEF130"/>
    <w:lvl w:ilvl="0" w:tplc="72CA4A06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11005240">
    <w:abstractNumId w:val="16"/>
  </w:num>
  <w:num w:numId="2" w16cid:durableId="1431394181">
    <w:abstractNumId w:val="20"/>
  </w:num>
  <w:num w:numId="3" w16cid:durableId="1247694211">
    <w:abstractNumId w:val="21"/>
  </w:num>
  <w:num w:numId="4" w16cid:durableId="1142431276">
    <w:abstractNumId w:val="17"/>
  </w:num>
  <w:num w:numId="5" w16cid:durableId="1559635457">
    <w:abstractNumId w:val="5"/>
  </w:num>
  <w:num w:numId="6" w16cid:durableId="1029183538">
    <w:abstractNumId w:val="26"/>
  </w:num>
  <w:num w:numId="7" w16cid:durableId="844904563">
    <w:abstractNumId w:val="19"/>
  </w:num>
  <w:num w:numId="8" w16cid:durableId="957369020">
    <w:abstractNumId w:val="23"/>
  </w:num>
  <w:num w:numId="9" w16cid:durableId="1468665008">
    <w:abstractNumId w:val="30"/>
  </w:num>
  <w:num w:numId="10" w16cid:durableId="131214048">
    <w:abstractNumId w:val="2"/>
  </w:num>
  <w:num w:numId="11" w16cid:durableId="1572033587">
    <w:abstractNumId w:val="31"/>
  </w:num>
  <w:num w:numId="12" w16cid:durableId="18093429">
    <w:abstractNumId w:val="25"/>
  </w:num>
  <w:num w:numId="13" w16cid:durableId="640617922">
    <w:abstractNumId w:val="32"/>
  </w:num>
  <w:num w:numId="14" w16cid:durableId="282732599">
    <w:abstractNumId w:val="3"/>
  </w:num>
  <w:num w:numId="15" w16cid:durableId="559100554">
    <w:abstractNumId w:val="4"/>
  </w:num>
  <w:num w:numId="16" w16cid:durableId="270817630">
    <w:abstractNumId w:val="10"/>
  </w:num>
  <w:num w:numId="17" w16cid:durableId="1219168323">
    <w:abstractNumId w:val="7"/>
  </w:num>
  <w:num w:numId="18" w16cid:durableId="940263217">
    <w:abstractNumId w:val="27"/>
  </w:num>
  <w:num w:numId="19" w16cid:durableId="1249651471">
    <w:abstractNumId w:val="11"/>
  </w:num>
  <w:num w:numId="20" w16cid:durableId="631254521">
    <w:abstractNumId w:val="22"/>
  </w:num>
  <w:num w:numId="21" w16cid:durableId="266545026">
    <w:abstractNumId w:val="24"/>
  </w:num>
  <w:num w:numId="22" w16cid:durableId="215775801">
    <w:abstractNumId w:val="15"/>
  </w:num>
  <w:num w:numId="23" w16cid:durableId="1981613853">
    <w:abstractNumId w:val="8"/>
  </w:num>
  <w:num w:numId="24" w16cid:durableId="2051683320">
    <w:abstractNumId w:val="28"/>
  </w:num>
  <w:num w:numId="25" w16cid:durableId="741173967">
    <w:abstractNumId w:val="18"/>
  </w:num>
  <w:num w:numId="26" w16cid:durableId="1341393836">
    <w:abstractNumId w:val="29"/>
  </w:num>
  <w:num w:numId="27" w16cid:durableId="426271266">
    <w:abstractNumId w:val="0"/>
  </w:num>
  <w:num w:numId="28" w16cid:durableId="1554271037">
    <w:abstractNumId w:val="12"/>
  </w:num>
  <w:num w:numId="29" w16cid:durableId="1867787244">
    <w:abstractNumId w:val="33"/>
  </w:num>
  <w:num w:numId="30" w16cid:durableId="30034813">
    <w:abstractNumId w:val="14"/>
  </w:num>
  <w:num w:numId="31" w16cid:durableId="1496922729">
    <w:abstractNumId w:val="9"/>
  </w:num>
  <w:num w:numId="32" w16cid:durableId="632367087">
    <w:abstractNumId w:val="34"/>
  </w:num>
  <w:num w:numId="33" w16cid:durableId="755978457">
    <w:abstractNumId w:val="1"/>
  </w:num>
  <w:num w:numId="34" w16cid:durableId="1548105337">
    <w:abstractNumId w:val="6"/>
  </w:num>
  <w:num w:numId="35" w16cid:durableId="17282621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E5"/>
    <w:rsid w:val="00000808"/>
    <w:rsid w:val="000016D1"/>
    <w:rsid w:val="00001AB0"/>
    <w:rsid w:val="00002602"/>
    <w:rsid w:val="000029B1"/>
    <w:rsid w:val="00002B12"/>
    <w:rsid w:val="0000410D"/>
    <w:rsid w:val="00005F78"/>
    <w:rsid w:val="00013392"/>
    <w:rsid w:val="00015018"/>
    <w:rsid w:val="00015406"/>
    <w:rsid w:val="00015D70"/>
    <w:rsid w:val="000204B4"/>
    <w:rsid w:val="0002082A"/>
    <w:rsid w:val="000208E1"/>
    <w:rsid w:val="000232DE"/>
    <w:rsid w:val="00023705"/>
    <w:rsid w:val="00025072"/>
    <w:rsid w:val="00025289"/>
    <w:rsid w:val="00025FBE"/>
    <w:rsid w:val="00026533"/>
    <w:rsid w:val="000275E9"/>
    <w:rsid w:val="00027BB3"/>
    <w:rsid w:val="00027DAF"/>
    <w:rsid w:val="00030A78"/>
    <w:rsid w:val="00031CB1"/>
    <w:rsid w:val="0003225D"/>
    <w:rsid w:val="000336B5"/>
    <w:rsid w:val="00033832"/>
    <w:rsid w:val="000354B4"/>
    <w:rsid w:val="0003575C"/>
    <w:rsid w:val="000406DF"/>
    <w:rsid w:val="000411E8"/>
    <w:rsid w:val="0004377E"/>
    <w:rsid w:val="000443A8"/>
    <w:rsid w:val="00044572"/>
    <w:rsid w:val="00044D45"/>
    <w:rsid w:val="00045F41"/>
    <w:rsid w:val="00046FDC"/>
    <w:rsid w:val="00047D5A"/>
    <w:rsid w:val="00052B6C"/>
    <w:rsid w:val="00052E95"/>
    <w:rsid w:val="0005310F"/>
    <w:rsid w:val="0005465C"/>
    <w:rsid w:val="00055D4B"/>
    <w:rsid w:val="00055F2E"/>
    <w:rsid w:val="000608EF"/>
    <w:rsid w:val="00060F8A"/>
    <w:rsid w:val="000620C6"/>
    <w:rsid w:val="000620F8"/>
    <w:rsid w:val="00065134"/>
    <w:rsid w:val="00065C07"/>
    <w:rsid w:val="00066556"/>
    <w:rsid w:val="000710CB"/>
    <w:rsid w:val="00072CC9"/>
    <w:rsid w:val="0007428A"/>
    <w:rsid w:val="00074D9A"/>
    <w:rsid w:val="00075DC9"/>
    <w:rsid w:val="0008091D"/>
    <w:rsid w:val="00081DC4"/>
    <w:rsid w:val="00084DF4"/>
    <w:rsid w:val="0008586D"/>
    <w:rsid w:val="0008656D"/>
    <w:rsid w:val="00087026"/>
    <w:rsid w:val="0008712E"/>
    <w:rsid w:val="000918B7"/>
    <w:rsid w:val="0009231C"/>
    <w:rsid w:val="00092F46"/>
    <w:rsid w:val="00093784"/>
    <w:rsid w:val="00095730"/>
    <w:rsid w:val="00096AC9"/>
    <w:rsid w:val="0009701C"/>
    <w:rsid w:val="00097257"/>
    <w:rsid w:val="00097735"/>
    <w:rsid w:val="000A0326"/>
    <w:rsid w:val="000A1463"/>
    <w:rsid w:val="000A1762"/>
    <w:rsid w:val="000A33E8"/>
    <w:rsid w:val="000A39ED"/>
    <w:rsid w:val="000A4314"/>
    <w:rsid w:val="000A4472"/>
    <w:rsid w:val="000A49A7"/>
    <w:rsid w:val="000A561D"/>
    <w:rsid w:val="000A649C"/>
    <w:rsid w:val="000A681B"/>
    <w:rsid w:val="000A702A"/>
    <w:rsid w:val="000B16C7"/>
    <w:rsid w:val="000B4817"/>
    <w:rsid w:val="000B535E"/>
    <w:rsid w:val="000B666A"/>
    <w:rsid w:val="000C023C"/>
    <w:rsid w:val="000C1296"/>
    <w:rsid w:val="000C18AF"/>
    <w:rsid w:val="000C2454"/>
    <w:rsid w:val="000C30F0"/>
    <w:rsid w:val="000C379F"/>
    <w:rsid w:val="000C581C"/>
    <w:rsid w:val="000C5D67"/>
    <w:rsid w:val="000D07B3"/>
    <w:rsid w:val="000D08B6"/>
    <w:rsid w:val="000D0CBC"/>
    <w:rsid w:val="000D1475"/>
    <w:rsid w:val="000D1479"/>
    <w:rsid w:val="000D1C8D"/>
    <w:rsid w:val="000D1FA8"/>
    <w:rsid w:val="000D266C"/>
    <w:rsid w:val="000D288E"/>
    <w:rsid w:val="000D2E83"/>
    <w:rsid w:val="000D35BE"/>
    <w:rsid w:val="000D64F1"/>
    <w:rsid w:val="000D7F86"/>
    <w:rsid w:val="000D7FB0"/>
    <w:rsid w:val="000E10AF"/>
    <w:rsid w:val="000E13E8"/>
    <w:rsid w:val="000E14D8"/>
    <w:rsid w:val="000E477C"/>
    <w:rsid w:val="000F0333"/>
    <w:rsid w:val="000F23C1"/>
    <w:rsid w:val="000F273B"/>
    <w:rsid w:val="000F359C"/>
    <w:rsid w:val="000F4C47"/>
    <w:rsid w:val="000F62F7"/>
    <w:rsid w:val="000F792D"/>
    <w:rsid w:val="000F7FF3"/>
    <w:rsid w:val="00101F15"/>
    <w:rsid w:val="00103FAD"/>
    <w:rsid w:val="001041E9"/>
    <w:rsid w:val="001058DE"/>
    <w:rsid w:val="00106092"/>
    <w:rsid w:val="001079EF"/>
    <w:rsid w:val="00107C36"/>
    <w:rsid w:val="00110E3E"/>
    <w:rsid w:val="00111172"/>
    <w:rsid w:val="001112B7"/>
    <w:rsid w:val="00113168"/>
    <w:rsid w:val="00113473"/>
    <w:rsid w:val="00113485"/>
    <w:rsid w:val="00113889"/>
    <w:rsid w:val="00113DF6"/>
    <w:rsid w:val="001149DB"/>
    <w:rsid w:val="00114E84"/>
    <w:rsid w:val="00115787"/>
    <w:rsid w:val="0011702B"/>
    <w:rsid w:val="00121907"/>
    <w:rsid w:val="00126807"/>
    <w:rsid w:val="00126AFA"/>
    <w:rsid w:val="00127050"/>
    <w:rsid w:val="00127768"/>
    <w:rsid w:val="00130231"/>
    <w:rsid w:val="00131024"/>
    <w:rsid w:val="0013102E"/>
    <w:rsid w:val="00133AF4"/>
    <w:rsid w:val="00134A35"/>
    <w:rsid w:val="00135085"/>
    <w:rsid w:val="00135884"/>
    <w:rsid w:val="00135D57"/>
    <w:rsid w:val="00135DD8"/>
    <w:rsid w:val="001374F7"/>
    <w:rsid w:val="00141674"/>
    <w:rsid w:val="001423BE"/>
    <w:rsid w:val="00142D0F"/>
    <w:rsid w:val="00144AC9"/>
    <w:rsid w:val="00144C50"/>
    <w:rsid w:val="00146507"/>
    <w:rsid w:val="0014680A"/>
    <w:rsid w:val="00146CCB"/>
    <w:rsid w:val="001523C2"/>
    <w:rsid w:val="00152634"/>
    <w:rsid w:val="00153296"/>
    <w:rsid w:val="00154E8C"/>
    <w:rsid w:val="001562A7"/>
    <w:rsid w:val="001563A8"/>
    <w:rsid w:val="00161787"/>
    <w:rsid w:val="00161EC6"/>
    <w:rsid w:val="0016337D"/>
    <w:rsid w:val="00163D45"/>
    <w:rsid w:val="00163ED9"/>
    <w:rsid w:val="00164CAC"/>
    <w:rsid w:val="001667DC"/>
    <w:rsid w:val="00167EDF"/>
    <w:rsid w:val="00170884"/>
    <w:rsid w:val="00172B29"/>
    <w:rsid w:val="001752D2"/>
    <w:rsid w:val="00175B05"/>
    <w:rsid w:val="00176719"/>
    <w:rsid w:val="00177CE1"/>
    <w:rsid w:val="0018029D"/>
    <w:rsid w:val="00180AF2"/>
    <w:rsid w:val="0018246C"/>
    <w:rsid w:val="00183543"/>
    <w:rsid w:val="00183FD7"/>
    <w:rsid w:val="00184C91"/>
    <w:rsid w:val="001863B6"/>
    <w:rsid w:val="00191A94"/>
    <w:rsid w:val="00194929"/>
    <w:rsid w:val="00194992"/>
    <w:rsid w:val="0019529D"/>
    <w:rsid w:val="001966B6"/>
    <w:rsid w:val="001978E8"/>
    <w:rsid w:val="001A0388"/>
    <w:rsid w:val="001A0561"/>
    <w:rsid w:val="001A0ABC"/>
    <w:rsid w:val="001A3857"/>
    <w:rsid w:val="001A3BB9"/>
    <w:rsid w:val="001A3D63"/>
    <w:rsid w:val="001A3F4C"/>
    <w:rsid w:val="001A5388"/>
    <w:rsid w:val="001A6676"/>
    <w:rsid w:val="001A6E97"/>
    <w:rsid w:val="001A74AB"/>
    <w:rsid w:val="001A7C5C"/>
    <w:rsid w:val="001B0869"/>
    <w:rsid w:val="001B0870"/>
    <w:rsid w:val="001B1ADD"/>
    <w:rsid w:val="001B2EF2"/>
    <w:rsid w:val="001B2F65"/>
    <w:rsid w:val="001B2FDE"/>
    <w:rsid w:val="001B5370"/>
    <w:rsid w:val="001B59F7"/>
    <w:rsid w:val="001C0DE1"/>
    <w:rsid w:val="001C1890"/>
    <w:rsid w:val="001C2596"/>
    <w:rsid w:val="001C2A06"/>
    <w:rsid w:val="001C2F74"/>
    <w:rsid w:val="001C2FBA"/>
    <w:rsid w:val="001C3319"/>
    <w:rsid w:val="001C40D0"/>
    <w:rsid w:val="001C50BD"/>
    <w:rsid w:val="001C56D4"/>
    <w:rsid w:val="001C6370"/>
    <w:rsid w:val="001D0272"/>
    <w:rsid w:val="001D1CDF"/>
    <w:rsid w:val="001D3AF0"/>
    <w:rsid w:val="001D4A39"/>
    <w:rsid w:val="001D5923"/>
    <w:rsid w:val="001D615E"/>
    <w:rsid w:val="001D6872"/>
    <w:rsid w:val="001D701D"/>
    <w:rsid w:val="001D7174"/>
    <w:rsid w:val="001D79C6"/>
    <w:rsid w:val="001D7CA0"/>
    <w:rsid w:val="001D7FFD"/>
    <w:rsid w:val="001E15C3"/>
    <w:rsid w:val="001E167E"/>
    <w:rsid w:val="001E1E77"/>
    <w:rsid w:val="001E2D88"/>
    <w:rsid w:val="001E3840"/>
    <w:rsid w:val="001E4603"/>
    <w:rsid w:val="001E6E1F"/>
    <w:rsid w:val="001E7771"/>
    <w:rsid w:val="001F2AC5"/>
    <w:rsid w:val="001F3261"/>
    <w:rsid w:val="001F5BB1"/>
    <w:rsid w:val="001F7AB2"/>
    <w:rsid w:val="001F7FD9"/>
    <w:rsid w:val="0020015D"/>
    <w:rsid w:val="00200E29"/>
    <w:rsid w:val="002019DE"/>
    <w:rsid w:val="00201E74"/>
    <w:rsid w:val="002047CA"/>
    <w:rsid w:val="00207186"/>
    <w:rsid w:val="002103F8"/>
    <w:rsid w:val="002115EF"/>
    <w:rsid w:val="00211C6A"/>
    <w:rsid w:val="002123C3"/>
    <w:rsid w:val="00215ECF"/>
    <w:rsid w:val="002169F1"/>
    <w:rsid w:val="00217423"/>
    <w:rsid w:val="002178AD"/>
    <w:rsid w:val="00220589"/>
    <w:rsid w:val="00225141"/>
    <w:rsid w:val="00226336"/>
    <w:rsid w:val="00226CD1"/>
    <w:rsid w:val="002276CF"/>
    <w:rsid w:val="00227A23"/>
    <w:rsid w:val="00232EAB"/>
    <w:rsid w:val="00234AB8"/>
    <w:rsid w:val="00236B0B"/>
    <w:rsid w:val="00237113"/>
    <w:rsid w:val="00237A4E"/>
    <w:rsid w:val="0024109C"/>
    <w:rsid w:val="00242123"/>
    <w:rsid w:val="00242694"/>
    <w:rsid w:val="00244B46"/>
    <w:rsid w:val="00244F4B"/>
    <w:rsid w:val="002453E7"/>
    <w:rsid w:val="00251157"/>
    <w:rsid w:val="002513A9"/>
    <w:rsid w:val="0025273D"/>
    <w:rsid w:val="00254673"/>
    <w:rsid w:val="0025507C"/>
    <w:rsid w:val="00255646"/>
    <w:rsid w:val="00257ACD"/>
    <w:rsid w:val="00257C04"/>
    <w:rsid w:val="00257CF9"/>
    <w:rsid w:val="00260048"/>
    <w:rsid w:val="00260288"/>
    <w:rsid w:val="00260306"/>
    <w:rsid w:val="00262C98"/>
    <w:rsid w:val="00262F25"/>
    <w:rsid w:val="0026680C"/>
    <w:rsid w:val="0026775A"/>
    <w:rsid w:val="00267E3A"/>
    <w:rsid w:val="00267FE4"/>
    <w:rsid w:val="00270234"/>
    <w:rsid w:val="0027066C"/>
    <w:rsid w:val="00270EB6"/>
    <w:rsid w:val="002717C8"/>
    <w:rsid w:val="00271B7E"/>
    <w:rsid w:val="00271FEB"/>
    <w:rsid w:val="00272266"/>
    <w:rsid w:val="002746BA"/>
    <w:rsid w:val="002748E9"/>
    <w:rsid w:val="0027564B"/>
    <w:rsid w:val="00276BEB"/>
    <w:rsid w:val="00276C5C"/>
    <w:rsid w:val="00280723"/>
    <w:rsid w:val="0028111F"/>
    <w:rsid w:val="002821FB"/>
    <w:rsid w:val="0028251A"/>
    <w:rsid w:val="00284D3A"/>
    <w:rsid w:val="002878EA"/>
    <w:rsid w:val="0028796E"/>
    <w:rsid w:val="00290B11"/>
    <w:rsid w:val="00290E23"/>
    <w:rsid w:val="0029315C"/>
    <w:rsid w:val="00293C74"/>
    <w:rsid w:val="00294C5F"/>
    <w:rsid w:val="00297687"/>
    <w:rsid w:val="002A07D4"/>
    <w:rsid w:val="002A08D1"/>
    <w:rsid w:val="002A0E7C"/>
    <w:rsid w:val="002A2517"/>
    <w:rsid w:val="002A3B3E"/>
    <w:rsid w:val="002A4044"/>
    <w:rsid w:val="002A4AA8"/>
    <w:rsid w:val="002A745B"/>
    <w:rsid w:val="002A79C1"/>
    <w:rsid w:val="002A7FD6"/>
    <w:rsid w:val="002B029B"/>
    <w:rsid w:val="002B24B1"/>
    <w:rsid w:val="002B2679"/>
    <w:rsid w:val="002B58BE"/>
    <w:rsid w:val="002B5D93"/>
    <w:rsid w:val="002C0588"/>
    <w:rsid w:val="002C07EA"/>
    <w:rsid w:val="002C08B7"/>
    <w:rsid w:val="002C0F04"/>
    <w:rsid w:val="002C1410"/>
    <w:rsid w:val="002C1FEB"/>
    <w:rsid w:val="002C33D6"/>
    <w:rsid w:val="002C4FC3"/>
    <w:rsid w:val="002C5958"/>
    <w:rsid w:val="002C7B56"/>
    <w:rsid w:val="002D294B"/>
    <w:rsid w:val="002D48A2"/>
    <w:rsid w:val="002E0088"/>
    <w:rsid w:val="002E2691"/>
    <w:rsid w:val="002E2EE3"/>
    <w:rsid w:val="002E438C"/>
    <w:rsid w:val="002E4FCA"/>
    <w:rsid w:val="002E68EA"/>
    <w:rsid w:val="002E73A0"/>
    <w:rsid w:val="002F1147"/>
    <w:rsid w:val="002F1191"/>
    <w:rsid w:val="002F143A"/>
    <w:rsid w:val="002F1B6D"/>
    <w:rsid w:val="002F30B1"/>
    <w:rsid w:val="002F3EAA"/>
    <w:rsid w:val="002F4D59"/>
    <w:rsid w:val="002F6BB5"/>
    <w:rsid w:val="002F7BD4"/>
    <w:rsid w:val="002F7C37"/>
    <w:rsid w:val="00301576"/>
    <w:rsid w:val="00301CA3"/>
    <w:rsid w:val="00302286"/>
    <w:rsid w:val="00305700"/>
    <w:rsid w:val="00306DAE"/>
    <w:rsid w:val="0031044C"/>
    <w:rsid w:val="0031141C"/>
    <w:rsid w:val="0031286E"/>
    <w:rsid w:val="0031359C"/>
    <w:rsid w:val="003136E4"/>
    <w:rsid w:val="0031444F"/>
    <w:rsid w:val="00314804"/>
    <w:rsid w:val="00315FDD"/>
    <w:rsid w:val="0031655A"/>
    <w:rsid w:val="0031751A"/>
    <w:rsid w:val="00320A1E"/>
    <w:rsid w:val="00321DA0"/>
    <w:rsid w:val="00322BBC"/>
    <w:rsid w:val="00323117"/>
    <w:rsid w:val="00323160"/>
    <w:rsid w:val="00324545"/>
    <w:rsid w:val="0032464D"/>
    <w:rsid w:val="003256B9"/>
    <w:rsid w:val="0032734F"/>
    <w:rsid w:val="00327B4C"/>
    <w:rsid w:val="0033001F"/>
    <w:rsid w:val="00330788"/>
    <w:rsid w:val="00331E01"/>
    <w:rsid w:val="003338FB"/>
    <w:rsid w:val="00336305"/>
    <w:rsid w:val="00337710"/>
    <w:rsid w:val="003417E5"/>
    <w:rsid w:val="00341C40"/>
    <w:rsid w:val="0034302E"/>
    <w:rsid w:val="0034364B"/>
    <w:rsid w:val="0034464C"/>
    <w:rsid w:val="003462FC"/>
    <w:rsid w:val="003472B8"/>
    <w:rsid w:val="003532A4"/>
    <w:rsid w:val="00353A28"/>
    <w:rsid w:val="003548EF"/>
    <w:rsid w:val="0035636F"/>
    <w:rsid w:val="003570D7"/>
    <w:rsid w:val="00360604"/>
    <w:rsid w:val="003607FF"/>
    <w:rsid w:val="0036330C"/>
    <w:rsid w:val="00370CF2"/>
    <w:rsid w:val="00371316"/>
    <w:rsid w:val="003716CF"/>
    <w:rsid w:val="003717D2"/>
    <w:rsid w:val="00372A0A"/>
    <w:rsid w:val="003742C7"/>
    <w:rsid w:val="003743C3"/>
    <w:rsid w:val="003767AB"/>
    <w:rsid w:val="003767D1"/>
    <w:rsid w:val="003768E4"/>
    <w:rsid w:val="00376F82"/>
    <w:rsid w:val="00377112"/>
    <w:rsid w:val="0037751B"/>
    <w:rsid w:val="00377B60"/>
    <w:rsid w:val="00380879"/>
    <w:rsid w:val="0038116E"/>
    <w:rsid w:val="00381D23"/>
    <w:rsid w:val="003832D8"/>
    <w:rsid w:val="00383409"/>
    <w:rsid w:val="003837A9"/>
    <w:rsid w:val="00383874"/>
    <w:rsid w:val="0038464A"/>
    <w:rsid w:val="003857A0"/>
    <w:rsid w:val="00385DCB"/>
    <w:rsid w:val="003862A4"/>
    <w:rsid w:val="0038707D"/>
    <w:rsid w:val="003872E0"/>
    <w:rsid w:val="00387CF6"/>
    <w:rsid w:val="0039002B"/>
    <w:rsid w:val="003908AD"/>
    <w:rsid w:val="003924A9"/>
    <w:rsid w:val="00394700"/>
    <w:rsid w:val="0039508C"/>
    <w:rsid w:val="003956E3"/>
    <w:rsid w:val="0039589A"/>
    <w:rsid w:val="003960EE"/>
    <w:rsid w:val="00396873"/>
    <w:rsid w:val="00397189"/>
    <w:rsid w:val="003A0019"/>
    <w:rsid w:val="003A29F0"/>
    <w:rsid w:val="003A2C76"/>
    <w:rsid w:val="003A45BF"/>
    <w:rsid w:val="003A64BA"/>
    <w:rsid w:val="003A6B1D"/>
    <w:rsid w:val="003A6BD1"/>
    <w:rsid w:val="003A7AF4"/>
    <w:rsid w:val="003B0A62"/>
    <w:rsid w:val="003B0FB7"/>
    <w:rsid w:val="003B557B"/>
    <w:rsid w:val="003B56D6"/>
    <w:rsid w:val="003B57D5"/>
    <w:rsid w:val="003C1A8C"/>
    <w:rsid w:val="003C2194"/>
    <w:rsid w:val="003C2965"/>
    <w:rsid w:val="003C38F9"/>
    <w:rsid w:val="003C54BC"/>
    <w:rsid w:val="003C6011"/>
    <w:rsid w:val="003C67BC"/>
    <w:rsid w:val="003C6B1E"/>
    <w:rsid w:val="003D1A27"/>
    <w:rsid w:val="003D297C"/>
    <w:rsid w:val="003D2A42"/>
    <w:rsid w:val="003D2AEA"/>
    <w:rsid w:val="003D4270"/>
    <w:rsid w:val="003D4F0E"/>
    <w:rsid w:val="003D50C0"/>
    <w:rsid w:val="003E1F54"/>
    <w:rsid w:val="003E2105"/>
    <w:rsid w:val="003E2165"/>
    <w:rsid w:val="003E25FA"/>
    <w:rsid w:val="003E3413"/>
    <w:rsid w:val="003E3DCC"/>
    <w:rsid w:val="003E6154"/>
    <w:rsid w:val="003E7036"/>
    <w:rsid w:val="003E7AD6"/>
    <w:rsid w:val="003F1764"/>
    <w:rsid w:val="003F2E80"/>
    <w:rsid w:val="003F31C3"/>
    <w:rsid w:val="003F455C"/>
    <w:rsid w:val="003F4602"/>
    <w:rsid w:val="003F4B53"/>
    <w:rsid w:val="003F52AB"/>
    <w:rsid w:val="003F5B4A"/>
    <w:rsid w:val="003F770F"/>
    <w:rsid w:val="003F7C5A"/>
    <w:rsid w:val="00400318"/>
    <w:rsid w:val="00400F05"/>
    <w:rsid w:val="00401D94"/>
    <w:rsid w:val="00402407"/>
    <w:rsid w:val="004026C5"/>
    <w:rsid w:val="00402859"/>
    <w:rsid w:val="00402F5D"/>
    <w:rsid w:val="00404C7F"/>
    <w:rsid w:val="00406656"/>
    <w:rsid w:val="004120C9"/>
    <w:rsid w:val="0041212F"/>
    <w:rsid w:val="00412A84"/>
    <w:rsid w:val="004136B9"/>
    <w:rsid w:val="004143CA"/>
    <w:rsid w:val="00416856"/>
    <w:rsid w:val="00416DF2"/>
    <w:rsid w:val="00417A62"/>
    <w:rsid w:val="00420790"/>
    <w:rsid w:val="00421ECC"/>
    <w:rsid w:val="00424406"/>
    <w:rsid w:val="004264BB"/>
    <w:rsid w:val="00427767"/>
    <w:rsid w:val="00431AF7"/>
    <w:rsid w:val="00432DFE"/>
    <w:rsid w:val="00433EC7"/>
    <w:rsid w:val="00434B6D"/>
    <w:rsid w:val="00435C91"/>
    <w:rsid w:val="00437971"/>
    <w:rsid w:val="0044202A"/>
    <w:rsid w:val="004427EA"/>
    <w:rsid w:val="004429D6"/>
    <w:rsid w:val="00442E89"/>
    <w:rsid w:val="0044376E"/>
    <w:rsid w:val="004506FC"/>
    <w:rsid w:val="004527B0"/>
    <w:rsid w:val="004542E3"/>
    <w:rsid w:val="0045434C"/>
    <w:rsid w:val="00454FDC"/>
    <w:rsid w:val="004556C5"/>
    <w:rsid w:val="0045678B"/>
    <w:rsid w:val="00457499"/>
    <w:rsid w:val="00461A55"/>
    <w:rsid w:val="00462BD7"/>
    <w:rsid w:val="00464091"/>
    <w:rsid w:val="0046466A"/>
    <w:rsid w:val="00467A43"/>
    <w:rsid w:val="00470077"/>
    <w:rsid w:val="00470519"/>
    <w:rsid w:val="00471D48"/>
    <w:rsid w:val="00472AF2"/>
    <w:rsid w:val="00473318"/>
    <w:rsid w:val="00473332"/>
    <w:rsid w:val="0047340C"/>
    <w:rsid w:val="00474B52"/>
    <w:rsid w:val="0047687E"/>
    <w:rsid w:val="004814CE"/>
    <w:rsid w:val="00482B04"/>
    <w:rsid w:val="00483D49"/>
    <w:rsid w:val="00483E46"/>
    <w:rsid w:val="00484925"/>
    <w:rsid w:val="004868B9"/>
    <w:rsid w:val="0048737C"/>
    <w:rsid w:val="0048773A"/>
    <w:rsid w:val="00487741"/>
    <w:rsid w:val="00487B88"/>
    <w:rsid w:val="004907C3"/>
    <w:rsid w:val="004921E4"/>
    <w:rsid w:val="00492FC6"/>
    <w:rsid w:val="0049370A"/>
    <w:rsid w:val="00493F77"/>
    <w:rsid w:val="004955CE"/>
    <w:rsid w:val="004959D7"/>
    <w:rsid w:val="00496AF3"/>
    <w:rsid w:val="004970C2"/>
    <w:rsid w:val="004974C8"/>
    <w:rsid w:val="004974CB"/>
    <w:rsid w:val="004A304E"/>
    <w:rsid w:val="004A3E0F"/>
    <w:rsid w:val="004A6568"/>
    <w:rsid w:val="004A68AC"/>
    <w:rsid w:val="004B07A2"/>
    <w:rsid w:val="004B0E51"/>
    <w:rsid w:val="004B11AE"/>
    <w:rsid w:val="004B17A3"/>
    <w:rsid w:val="004B2E31"/>
    <w:rsid w:val="004B3430"/>
    <w:rsid w:val="004B40A1"/>
    <w:rsid w:val="004B4203"/>
    <w:rsid w:val="004B4612"/>
    <w:rsid w:val="004B4831"/>
    <w:rsid w:val="004B50C9"/>
    <w:rsid w:val="004B513D"/>
    <w:rsid w:val="004B59CC"/>
    <w:rsid w:val="004B5CE5"/>
    <w:rsid w:val="004B6F60"/>
    <w:rsid w:val="004B71F3"/>
    <w:rsid w:val="004B7CFF"/>
    <w:rsid w:val="004B7E83"/>
    <w:rsid w:val="004C08F6"/>
    <w:rsid w:val="004C0AF4"/>
    <w:rsid w:val="004C0F30"/>
    <w:rsid w:val="004C0FC8"/>
    <w:rsid w:val="004C168F"/>
    <w:rsid w:val="004C1DE7"/>
    <w:rsid w:val="004C22BF"/>
    <w:rsid w:val="004C5027"/>
    <w:rsid w:val="004C5E96"/>
    <w:rsid w:val="004C6C60"/>
    <w:rsid w:val="004C73A7"/>
    <w:rsid w:val="004D0308"/>
    <w:rsid w:val="004D3CCD"/>
    <w:rsid w:val="004D4F9B"/>
    <w:rsid w:val="004E075C"/>
    <w:rsid w:val="004E0E33"/>
    <w:rsid w:val="004E0F11"/>
    <w:rsid w:val="004E1340"/>
    <w:rsid w:val="004E1DCB"/>
    <w:rsid w:val="004E2229"/>
    <w:rsid w:val="004E28F3"/>
    <w:rsid w:val="004E28F8"/>
    <w:rsid w:val="004E2BEA"/>
    <w:rsid w:val="004E3DDD"/>
    <w:rsid w:val="004F2E18"/>
    <w:rsid w:val="004F3DB8"/>
    <w:rsid w:val="004F4680"/>
    <w:rsid w:val="004F7C34"/>
    <w:rsid w:val="00500899"/>
    <w:rsid w:val="00500A79"/>
    <w:rsid w:val="00501CBF"/>
    <w:rsid w:val="00501FDC"/>
    <w:rsid w:val="0050334A"/>
    <w:rsid w:val="005033F3"/>
    <w:rsid w:val="005051F2"/>
    <w:rsid w:val="005057C7"/>
    <w:rsid w:val="00506BF5"/>
    <w:rsid w:val="0050744B"/>
    <w:rsid w:val="00507534"/>
    <w:rsid w:val="00507946"/>
    <w:rsid w:val="00510116"/>
    <w:rsid w:val="00512F6E"/>
    <w:rsid w:val="00513D1F"/>
    <w:rsid w:val="0051575E"/>
    <w:rsid w:val="0051590A"/>
    <w:rsid w:val="00515DC1"/>
    <w:rsid w:val="00515F78"/>
    <w:rsid w:val="005175BF"/>
    <w:rsid w:val="005177DE"/>
    <w:rsid w:val="00520207"/>
    <w:rsid w:val="005202A2"/>
    <w:rsid w:val="005221A4"/>
    <w:rsid w:val="00523872"/>
    <w:rsid w:val="00524F27"/>
    <w:rsid w:val="00532D1C"/>
    <w:rsid w:val="00532DD6"/>
    <w:rsid w:val="00533946"/>
    <w:rsid w:val="00533DC2"/>
    <w:rsid w:val="005345D0"/>
    <w:rsid w:val="00535D02"/>
    <w:rsid w:val="005378D8"/>
    <w:rsid w:val="00540EBA"/>
    <w:rsid w:val="00543A7C"/>
    <w:rsid w:val="00543AF3"/>
    <w:rsid w:val="005443CF"/>
    <w:rsid w:val="00544CF0"/>
    <w:rsid w:val="0054668D"/>
    <w:rsid w:val="0055099E"/>
    <w:rsid w:val="00550A9E"/>
    <w:rsid w:val="00550CD4"/>
    <w:rsid w:val="005522C3"/>
    <w:rsid w:val="00553976"/>
    <w:rsid w:val="00553B2C"/>
    <w:rsid w:val="005546D3"/>
    <w:rsid w:val="00555719"/>
    <w:rsid w:val="00555C38"/>
    <w:rsid w:val="00560093"/>
    <w:rsid w:val="005620F4"/>
    <w:rsid w:val="00562D1B"/>
    <w:rsid w:val="00563DB3"/>
    <w:rsid w:val="005646DF"/>
    <w:rsid w:val="00564BB8"/>
    <w:rsid w:val="00566546"/>
    <w:rsid w:val="0056705D"/>
    <w:rsid w:val="00567AF0"/>
    <w:rsid w:val="005701A0"/>
    <w:rsid w:val="00571BF6"/>
    <w:rsid w:val="00572A8F"/>
    <w:rsid w:val="00572F77"/>
    <w:rsid w:val="00574202"/>
    <w:rsid w:val="00574DC0"/>
    <w:rsid w:val="005776B4"/>
    <w:rsid w:val="005779AB"/>
    <w:rsid w:val="00580D12"/>
    <w:rsid w:val="00580D60"/>
    <w:rsid w:val="00580F43"/>
    <w:rsid w:val="00581A19"/>
    <w:rsid w:val="005824AF"/>
    <w:rsid w:val="00582963"/>
    <w:rsid w:val="00583056"/>
    <w:rsid w:val="005831F3"/>
    <w:rsid w:val="0058393E"/>
    <w:rsid w:val="00583CAF"/>
    <w:rsid w:val="0058416A"/>
    <w:rsid w:val="005850DA"/>
    <w:rsid w:val="0058583F"/>
    <w:rsid w:val="0058585E"/>
    <w:rsid w:val="00585B67"/>
    <w:rsid w:val="00586A18"/>
    <w:rsid w:val="00590159"/>
    <w:rsid w:val="00590348"/>
    <w:rsid w:val="005905D4"/>
    <w:rsid w:val="00593CD9"/>
    <w:rsid w:val="00593F6B"/>
    <w:rsid w:val="005952D8"/>
    <w:rsid w:val="00595681"/>
    <w:rsid w:val="00595D45"/>
    <w:rsid w:val="005A0C3B"/>
    <w:rsid w:val="005A2825"/>
    <w:rsid w:val="005A2B78"/>
    <w:rsid w:val="005A3431"/>
    <w:rsid w:val="005A407A"/>
    <w:rsid w:val="005A54DE"/>
    <w:rsid w:val="005A6EEE"/>
    <w:rsid w:val="005B0195"/>
    <w:rsid w:val="005B33B3"/>
    <w:rsid w:val="005B3EF3"/>
    <w:rsid w:val="005B3F2F"/>
    <w:rsid w:val="005B597A"/>
    <w:rsid w:val="005B5E5D"/>
    <w:rsid w:val="005C11CB"/>
    <w:rsid w:val="005C3CD3"/>
    <w:rsid w:val="005C3ECF"/>
    <w:rsid w:val="005C5F1C"/>
    <w:rsid w:val="005C618C"/>
    <w:rsid w:val="005D21BC"/>
    <w:rsid w:val="005D6873"/>
    <w:rsid w:val="005D6CD0"/>
    <w:rsid w:val="005E0419"/>
    <w:rsid w:val="005E1111"/>
    <w:rsid w:val="005E1987"/>
    <w:rsid w:val="005E22D6"/>
    <w:rsid w:val="005E3636"/>
    <w:rsid w:val="005E3971"/>
    <w:rsid w:val="005E6596"/>
    <w:rsid w:val="005E71D4"/>
    <w:rsid w:val="005E7566"/>
    <w:rsid w:val="005E7844"/>
    <w:rsid w:val="005E7BEA"/>
    <w:rsid w:val="005E7F88"/>
    <w:rsid w:val="005F0BA8"/>
    <w:rsid w:val="005F19B3"/>
    <w:rsid w:val="005F2309"/>
    <w:rsid w:val="005F2A25"/>
    <w:rsid w:val="005F2B8F"/>
    <w:rsid w:val="005F5636"/>
    <w:rsid w:val="005F60D1"/>
    <w:rsid w:val="0060108E"/>
    <w:rsid w:val="0060143F"/>
    <w:rsid w:val="0060169E"/>
    <w:rsid w:val="00602F98"/>
    <w:rsid w:val="00603248"/>
    <w:rsid w:val="00603638"/>
    <w:rsid w:val="00604447"/>
    <w:rsid w:val="00606A1C"/>
    <w:rsid w:val="00606BD2"/>
    <w:rsid w:val="00610525"/>
    <w:rsid w:val="0061061C"/>
    <w:rsid w:val="00610DC5"/>
    <w:rsid w:val="0061134E"/>
    <w:rsid w:val="006120A7"/>
    <w:rsid w:val="00612449"/>
    <w:rsid w:val="00612933"/>
    <w:rsid w:val="00612F71"/>
    <w:rsid w:val="00613D78"/>
    <w:rsid w:val="0061517A"/>
    <w:rsid w:val="006153F2"/>
    <w:rsid w:val="00617843"/>
    <w:rsid w:val="00617AC6"/>
    <w:rsid w:val="00620C54"/>
    <w:rsid w:val="00623446"/>
    <w:rsid w:val="006238B5"/>
    <w:rsid w:val="00624813"/>
    <w:rsid w:val="0062481D"/>
    <w:rsid w:val="0062517E"/>
    <w:rsid w:val="006258DB"/>
    <w:rsid w:val="00625A17"/>
    <w:rsid w:val="00625B02"/>
    <w:rsid w:val="00627A8C"/>
    <w:rsid w:val="00630322"/>
    <w:rsid w:val="00632491"/>
    <w:rsid w:val="00632E6D"/>
    <w:rsid w:val="00633131"/>
    <w:rsid w:val="00633AEA"/>
    <w:rsid w:val="0063449E"/>
    <w:rsid w:val="00634B05"/>
    <w:rsid w:val="00634F20"/>
    <w:rsid w:val="00635D90"/>
    <w:rsid w:val="00635F71"/>
    <w:rsid w:val="006360E4"/>
    <w:rsid w:val="00636D09"/>
    <w:rsid w:val="00640CB8"/>
    <w:rsid w:val="00641622"/>
    <w:rsid w:val="00641917"/>
    <w:rsid w:val="0064296A"/>
    <w:rsid w:val="00644BB9"/>
    <w:rsid w:val="00645D23"/>
    <w:rsid w:val="00645D58"/>
    <w:rsid w:val="00646A81"/>
    <w:rsid w:val="00647B5C"/>
    <w:rsid w:val="0065003A"/>
    <w:rsid w:val="00650C5D"/>
    <w:rsid w:val="006513D6"/>
    <w:rsid w:val="00652036"/>
    <w:rsid w:val="006530C7"/>
    <w:rsid w:val="00653894"/>
    <w:rsid w:val="00654831"/>
    <w:rsid w:val="00655BE8"/>
    <w:rsid w:val="006602EC"/>
    <w:rsid w:val="00660940"/>
    <w:rsid w:val="00661C5B"/>
    <w:rsid w:val="00662C40"/>
    <w:rsid w:val="00663A5B"/>
    <w:rsid w:val="006642BA"/>
    <w:rsid w:val="00664CFE"/>
    <w:rsid w:val="006651A8"/>
    <w:rsid w:val="00670314"/>
    <w:rsid w:val="00674C37"/>
    <w:rsid w:val="00675D32"/>
    <w:rsid w:val="00676AAF"/>
    <w:rsid w:val="00677503"/>
    <w:rsid w:val="00677B94"/>
    <w:rsid w:val="006814FE"/>
    <w:rsid w:val="00681F57"/>
    <w:rsid w:val="00682B9E"/>
    <w:rsid w:val="00683E1C"/>
    <w:rsid w:val="00684AB3"/>
    <w:rsid w:val="006855F3"/>
    <w:rsid w:val="00687935"/>
    <w:rsid w:val="00690F67"/>
    <w:rsid w:val="00691ADB"/>
    <w:rsid w:val="0069209C"/>
    <w:rsid w:val="006922F0"/>
    <w:rsid w:val="00692B40"/>
    <w:rsid w:val="006943D6"/>
    <w:rsid w:val="006943D7"/>
    <w:rsid w:val="006944D4"/>
    <w:rsid w:val="00697452"/>
    <w:rsid w:val="006975D6"/>
    <w:rsid w:val="0069767D"/>
    <w:rsid w:val="006977D9"/>
    <w:rsid w:val="006A0C46"/>
    <w:rsid w:val="006A17AA"/>
    <w:rsid w:val="006A2108"/>
    <w:rsid w:val="006B0152"/>
    <w:rsid w:val="006B0A4D"/>
    <w:rsid w:val="006B2F51"/>
    <w:rsid w:val="006B2FF2"/>
    <w:rsid w:val="006B30AE"/>
    <w:rsid w:val="006B4A9C"/>
    <w:rsid w:val="006B4EC6"/>
    <w:rsid w:val="006B5AC0"/>
    <w:rsid w:val="006B6D62"/>
    <w:rsid w:val="006B6FEA"/>
    <w:rsid w:val="006C1942"/>
    <w:rsid w:val="006C2729"/>
    <w:rsid w:val="006C3518"/>
    <w:rsid w:val="006C36F4"/>
    <w:rsid w:val="006C3EDB"/>
    <w:rsid w:val="006C41A4"/>
    <w:rsid w:val="006C4D6A"/>
    <w:rsid w:val="006C540E"/>
    <w:rsid w:val="006C58F0"/>
    <w:rsid w:val="006C724A"/>
    <w:rsid w:val="006C7B31"/>
    <w:rsid w:val="006D01B2"/>
    <w:rsid w:val="006D228B"/>
    <w:rsid w:val="006D24D6"/>
    <w:rsid w:val="006D2AFD"/>
    <w:rsid w:val="006D2ECE"/>
    <w:rsid w:val="006D4DC8"/>
    <w:rsid w:val="006D629E"/>
    <w:rsid w:val="006D66AB"/>
    <w:rsid w:val="006E3084"/>
    <w:rsid w:val="006E31BA"/>
    <w:rsid w:val="006E364A"/>
    <w:rsid w:val="006E3FB7"/>
    <w:rsid w:val="006E7021"/>
    <w:rsid w:val="006F01CD"/>
    <w:rsid w:val="006F3091"/>
    <w:rsid w:val="006F4955"/>
    <w:rsid w:val="006F4AF0"/>
    <w:rsid w:val="006F6619"/>
    <w:rsid w:val="006F78D6"/>
    <w:rsid w:val="006F7BFA"/>
    <w:rsid w:val="006F7DE5"/>
    <w:rsid w:val="007011B4"/>
    <w:rsid w:val="007020B9"/>
    <w:rsid w:val="00702E3F"/>
    <w:rsid w:val="007043B0"/>
    <w:rsid w:val="00706E60"/>
    <w:rsid w:val="00707F0B"/>
    <w:rsid w:val="007116D1"/>
    <w:rsid w:val="00711DBC"/>
    <w:rsid w:val="00713B57"/>
    <w:rsid w:val="00713CD7"/>
    <w:rsid w:val="00714097"/>
    <w:rsid w:val="007140DF"/>
    <w:rsid w:val="0071423F"/>
    <w:rsid w:val="00715F72"/>
    <w:rsid w:val="007161F5"/>
    <w:rsid w:val="00716D98"/>
    <w:rsid w:val="00721AB4"/>
    <w:rsid w:val="00722BEA"/>
    <w:rsid w:val="00724648"/>
    <w:rsid w:val="00725EED"/>
    <w:rsid w:val="00726760"/>
    <w:rsid w:val="00731E21"/>
    <w:rsid w:val="00731ED0"/>
    <w:rsid w:val="00732AB2"/>
    <w:rsid w:val="00733222"/>
    <w:rsid w:val="007349C0"/>
    <w:rsid w:val="0073508E"/>
    <w:rsid w:val="007356CE"/>
    <w:rsid w:val="0073598C"/>
    <w:rsid w:val="00735F0C"/>
    <w:rsid w:val="00736D7D"/>
    <w:rsid w:val="00736EC5"/>
    <w:rsid w:val="00737983"/>
    <w:rsid w:val="0074014F"/>
    <w:rsid w:val="00740366"/>
    <w:rsid w:val="007404CB"/>
    <w:rsid w:val="00741699"/>
    <w:rsid w:val="00742EA5"/>
    <w:rsid w:val="0074452F"/>
    <w:rsid w:val="0074490A"/>
    <w:rsid w:val="007453CF"/>
    <w:rsid w:val="0074561C"/>
    <w:rsid w:val="00745699"/>
    <w:rsid w:val="00746BC0"/>
    <w:rsid w:val="007472B3"/>
    <w:rsid w:val="00747E88"/>
    <w:rsid w:val="007501A8"/>
    <w:rsid w:val="00751729"/>
    <w:rsid w:val="00753244"/>
    <w:rsid w:val="007549DA"/>
    <w:rsid w:val="007557D7"/>
    <w:rsid w:val="00755CAB"/>
    <w:rsid w:val="00756714"/>
    <w:rsid w:val="007575A5"/>
    <w:rsid w:val="0076184F"/>
    <w:rsid w:val="00761A81"/>
    <w:rsid w:val="0076522F"/>
    <w:rsid w:val="00766412"/>
    <w:rsid w:val="0077283E"/>
    <w:rsid w:val="007735E9"/>
    <w:rsid w:val="007741A2"/>
    <w:rsid w:val="00776483"/>
    <w:rsid w:val="00776E59"/>
    <w:rsid w:val="0077702B"/>
    <w:rsid w:val="00777D5A"/>
    <w:rsid w:val="007804F4"/>
    <w:rsid w:val="00782031"/>
    <w:rsid w:val="0078205D"/>
    <w:rsid w:val="00782F8B"/>
    <w:rsid w:val="0078524B"/>
    <w:rsid w:val="00785C40"/>
    <w:rsid w:val="007864FB"/>
    <w:rsid w:val="007868EC"/>
    <w:rsid w:val="007872BE"/>
    <w:rsid w:val="007873BB"/>
    <w:rsid w:val="00787B88"/>
    <w:rsid w:val="00787BE3"/>
    <w:rsid w:val="007900FB"/>
    <w:rsid w:val="00790838"/>
    <w:rsid w:val="00793240"/>
    <w:rsid w:val="00793792"/>
    <w:rsid w:val="00795F12"/>
    <w:rsid w:val="007A1057"/>
    <w:rsid w:val="007A231D"/>
    <w:rsid w:val="007A41F9"/>
    <w:rsid w:val="007A4B08"/>
    <w:rsid w:val="007A59BD"/>
    <w:rsid w:val="007A5AA9"/>
    <w:rsid w:val="007A6499"/>
    <w:rsid w:val="007A6823"/>
    <w:rsid w:val="007A7B7B"/>
    <w:rsid w:val="007B0A0D"/>
    <w:rsid w:val="007B2542"/>
    <w:rsid w:val="007B37C0"/>
    <w:rsid w:val="007B7077"/>
    <w:rsid w:val="007B710F"/>
    <w:rsid w:val="007C0041"/>
    <w:rsid w:val="007C0471"/>
    <w:rsid w:val="007C0527"/>
    <w:rsid w:val="007C1F2F"/>
    <w:rsid w:val="007C3E18"/>
    <w:rsid w:val="007C5858"/>
    <w:rsid w:val="007D01E3"/>
    <w:rsid w:val="007D2039"/>
    <w:rsid w:val="007D2254"/>
    <w:rsid w:val="007D2D68"/>
    <w:rsid w:val="007D3D64"/>
    <w:rsid w:val="007D4442"/>
    <w:rsid w:val="007D6905"/>
    <w:rsid w:val="007D75F7"/>
    <w:rsid w:val="007D7CDE"/>
    <w:rsid w:val="007E01B7"/>
    <w:rsid w:val="007E11B4"/>
    <w:rsid w:val="007E2EE1"/>
    <w:rsid w:val="007E32FE"/>
    <w:rsid w:val="007E3813"/>
    <w:rsid w:val="007E511A"/>
    <w:rsid w:val="007E5D3E"/>
    <w:rsid w:val="007E6058"/>
    <w:rsid w:val="007F0695"/>
    <w:rsid w:val="007F08FA"/>
    <w:rsid w:val="007F138B"/>
    <w:rsid w:val="007F1C76"/>
    <w:rsid w:val="007F4113"/>
    <w:rsid w:val="007F5401"/>
    <w:rsid w:val="007F55E0"/>
    <w:rsid w:val="007F57FB"/>
    <w:rsid w:val="007F787A"/>
    <w:rsid w:val="00800096"/>
    <w:rsid w:val="00801434"/>
    <w:rsid w:val="008051EA"/>
    <w:rsid w:val="008056F8"/>
    <w:rsid w:val="00805924"/>
    <w:rsid w:val="008077B8"/>
    <w:rsid w:val="00812551"/>
    <w:rsid w:val="008125CF"/>
    <w:rsid w:val="00812A0C"/>
    <w:rsid w:val="00812CE9"/>
    <w:rsid w:val="00813E83"/>
    <w:rsid w:val="00815347"/>
    <w:rsid w:val="0081626C"/>
    <w:rsid w:val="008172C7"/>
    <w:rsid w:val="00820704"/>
    <w:rsid w:val="00821B7D"/>
    <w:rsid w:val="00827577"/>
    <w:rsid w:val="008302E5"/>
    <w:rsid w:val="0083156E"/>
    <w:rsid w:val="008315EB"/>
    <w:rsid w:val="00835B99"/>
    <w:rsid w:val="008364E1"/>
    <w:rsid w:val="00836A7F"/>
    <w:rsid w:val="00840068"/>
    <w:rsid w:val="008407CF"/>
    <w:rsid w:val="008415F0"/>
    <w:rsid w:val="00843108"/>
    <w:rsid w:val="0084446A"/>
    <w:rsid w:val="00845BF7"/>
    <w:rsid w:val="008472FB"/>
    <w:rsid w:val="008474FC"/>
    <w:rsid w:val="00847A77"/>
    <w:rsid w:val="00850A3D"/>
    <w:rsid w:val="008510FF"/>
    <w:rsid w:val="00851715"/>
    <w:rsid w:val="00854CAB"/>
    <w:rsid w:val="00855B31"/>
    <w:rsid w:val="00857749"/>
    <w:rsid w:val="0086013E"/>
    <w:rsid w:val="00861ACC"/>
    <w:rsid w:val="00861E82"/>
    <w:rsid w:val="008620FB"/>
    <w:rsid w:val="0086222E"/>
    <w:rsid w:val="008628CB"/>
    <w:rsid w:val="00862E2B"/>
    <w:rsid w:val="00865303"/>
    <w:rsid w:val="00865B09"/>
    <w:rsid w:val="00865FD6"/>
    <w:rsid w:val="00866A28"/>
    <w:rsid w:val="0087220D"/>
    <w:rsid w:val="0087236C"/>
    <w:rsid w:val="00874978"/>
    <w:rsid w:val="00874E76"/>
    <w:rsid w:val="00880243"/>
    <w:rsid w:val="008803D9"/>
    <w:rsid w:val="00880D84"/>
    <w:rsid w:val="0088115D"/>
    <w:rsid w:val="00881AA6"/>
    <w:rsid w:val="00882D9B"/>
    <w:rsid w:val="0088324E"/>
    <w:rsid w:val="008867EF"/>
    <w:rsid w:val="00890D7C"/>
    <w:rsid w:val="00890FA2"/>
    <w:rsid w:val="0089242F"/>
    <w:rsid w:val="00892D00"/>
    <w:rsid w:val="00892F0A"/>
    <w:rsid w:val="00893796"/>
    <w:rsid w:val="00893B84"/>
    <w:rsid w:val="0089419B"/>
    <w:rsid w:val="00894395"/>
    <w:rsid w:val="00894BB9"/>
    <w:rsid w:val="00896622"/>
    <w:rsid w:val="00896826"/>
    <w:rsid w:val="008975E4"/>
    <w:rsid w:val="008A00C1"/>
    <w:rsid w:val="008A013B"/>
    <w:rsid w:val="008A2181"/>
    <w:rsid w:val="008A2493"/>
    <w:rsid w:val="008A32B8"/>
    <w:rsid w:val="008A3C53"/>
    <w:rsid w:val="008A42A5"/>
    <w:rsid w:val="008A4D48"/>
    <w:rsid w:val="008A4E92"/>
    <w:rsid w:val="008A5EEF"/>
    <w:rsid w:val="008A6DDF"/>
    <w:rsid w:val="008A7E2A"/>
    <w:rsid w:val="008B0185"/>
    <w:rsid w:val="008B1735"/>
    <w:rsid w:val="008B1986"/>
    <w:rsid w:val="008B4361"/>
    <w:rsid w:val="008B6B87"/>
    <w:rsid w:val="008B6ED0"/>
    <w:rsid w:val="008B6F31"/>
    <w:rsid w:val="008B70FA"/>
    <w:rsid w:val="008B7E97"/>
    <w:rsid w:val="008C2BFB"/>
    <w:rsid w:val="008C352B"/>
    <w:rsid w:val="008C4259"/>
    <w:rsid w:val="008C4451"/>
    <w:rsid w:val="008C54DD"/>
    <w:rsid w:val="008C60CA"/>
    <w:rsid w:val="008C6378"/>
    <w:rsid w:val="008C6F2B"/>
    <w:rsid w:val="008C7014"/>
    <w:rsid w:val="008C71F2"/>
    <w:rsid w:val="008D0708"/>
    <w:rsid w:val="008D0CE7"/>
    <w:rsid w:val="008D165F"/>
    <w:rsid w:val="008D1709"/>
    <w:rsid w:val="008D2309"/>
    <w:rsid w:val="008D5663"/>
    <w:rsid w:val="008D5FF1"/>
    <w:rsid w:val="008D7E41"/>
    <w:rsid w:val="008E27B7"/>
    <w:rsid w:val="008E29F9"/>
    <w:rsid w:val="008E412D"/>
    <w:rsid w:val="008E44C5"/>
    <w:rsid w:val="008E4762"/>
    <w:rsid w:val="008E4810"/>
    <w:rsid w:val="008E6B25"/>
    <w:rsid w:val="008E70FC"/>
    <w:rsid w:val="008E7869"/>
    <w:rsid w:val="008F0AF4"/>
    <w:rsid w:val="008F0E7E"/>
    <w:rsid w:val="008F0EDA"/>
    <w:rsid w:val="008F2090"/>
    <w:rsid w:val="008F23ED"/>
    <w:rsid w:val="008F3406"/>
    <w:rsid w:val="008F5A38"/>
    <w:rsid w:val="00903973"/>
    <w:rsid w:val="009045C6"/>
    <w:rsid w:val="00904F15"/>
    <w:rsid w:val="009053B2"/>
    <w:rsid w:val="0090589A"/>
    <w:rsid w:val="009105B9"/>
    <w:rsid w:val="009105D5"/>
    <w:rsid w:val="00912114"/>
    <w:rsid w:val="009123F9"/>
    <w:rsid w:val="0091553E"/>
    <w:rsid w:val="00915597"/>
    <w:rsid w:val="009155AF"/>
    <w:rsid w:val="00920398"/>
    <w:rsid w:val="009214DC"/>
    <w:rsid w:val="00922356"/>
    <w:rsid w:val="009244FD"/>
    <w:rsid w:val="00925CC7"/>
    <w:rsid w:val="00926080"/>
    <w:rsid w:val="00926106"/>
    <w:rsid w:val="0092628A"/>
    <w:rsid w:val="00926592"/>
    <w:rsid w:val="009265A8"/>
    <w:rsid w:val="00927F13"/>
    <w:rsid w:val="00930946"/>
    <w:rsid w:val="00930E87"/>
    <w:rsid w:val="009400A5"/>
    <w:rsid w:val="0094022A"/>
    <w:rsid w:val="00940422"/>
    <w:rsid w:val="009412E4"/>
    <w:rsid w:val="00943B30"/>
    <w:rsid w:val="009442CF"/>
    <w:rsid w:val="009449E3"/>
    <w:rsid w:val="00944D1A"/>
    <w:rsid w:val="00946FA5"/>
    <w:rsid w:val="009470DA"/>
    <w:rsid w:val="009478CA"/>
    <w:rsid w:val="00950917"/>
    <w:rsid w:val="00950C8E"/>
    <w:rsid w:val="0095299D"/>
    <w:rsid w:val="009529FD"/>
    <w:rsid w:val="00954EAE"/>
    <w:rsid w:val="009569CC"/>
    <w:rsid w:val="00956F97"/>
    <w:rsid w:val="00960244"/>
    <w:rsid w:val="00962264"/>
    <w:rsid w:val="00962F67"/>
    <w:rsid w:val="00965634"/>
    <w:rsid w:val="0096657E"/>
    <w:rsid w:val="0096701D"/>
    <w:rsid w:val="00970498"/>
    <w:rsid w:val="00970B55"/>
    <w:rsid w:val="00970FE1"/>
    <w:rsid w:val="0097184D"/>
    <w:rsid w:val="00971D56"/>
    <w:rsid w:val="00974BB9"/>
    <w:rsid w:val="009763A0"/>
    <w:rsid w:val="00976626"/>
    <w:rsid w:val="00977BE3"/>
    <w:rsid w:val="00977C3F"/>
    <w:rsid w:val="009807E5"/>
    <w:rsid w:val="00983544"/>
    <w:rsid w:val="0098428D"/>
    <w:rsid w:val="00984844"/>
    <w:rsid w:val="00985475"/>
    <w:rsid w:val="00985D99"/>
    <w:rsid w:val="00986718"/>
    <w:rsid w:val="00991EDA"/>
    <w:rsid w:val="00992332"/>
    <w:rsid w:val="00993818"/>
    <w:rsid w:val="00994498"/>
    <w:rsid w:val="00995E81"/>
    <w:rsid w:val="009A2693"/>
    <w:rsid w:val="009A37EC"/>
    <w:rsid w:val="009A4F90"/>
    <w:rsid w:val="009A5ECA"/>
    <w:rsid w:val="009A6D79"/>
    <w:rsid w:val="009B02CF"/>
    <w:rsid w:val="009B143D"/>
    <w:rsid w:val="009B1735"/>
    <w:rsid w:val="009B423E"/>
    <w:rsid w:val="009B441C"/>
    <w:rsid w:val="009B55DA"/>
    <w:rsid w:val="009B593A"/>
    <w:rsid w:val="009B784E"/>
    <w:rsid w:val="009B7B42"/>
    <w:rsid w:val="009B7ECB"/>
    <w:rsid w:val="009C0A10"/>
    <w:rsid w:val="009C0FE9"/>
    <w:rsid w:val="009C13E6"/>
    <w:rsid w:val="009C3E90"/>
    <w:rsid w:val="009C41E3"/>
    <w:rsid w:val="009C55A1"/>
    <w:rsid w:val="009C56D7"/>
    <w:rsid w:val="009C6559"/>
    <w:rsid w:val="009C70FE"/>
    <w:rsid w:val="009C7A76"/>
    <w:rsid w:val="009D06A2"/>
    <w:rsid w:val="009D1327"/>
    <w:rsid w:val="009D1357"/>
    <w:rsid w:val="009D1504"/>
    <w:rsid w:val="009D5CE0"/>
    <w:rsid w:val="009D6E50"/>
    <w:rsid w:val="009D707C"/>
    <w:rsid w:val="009E0708"/>
    <w:rsid w:val="009E2E43"/>
    <w:rsid w:val="009E3367"/>
    <w:rsid w:val="009E3445"/>
    <w:rsid w:val="009E3D88"/>
    <w:rsid w:val="009E491D"/>
    <w:rsid w:val="009E5A33"/>
    <w:rsid w:val="009E6011"/>
    <w:rsid w:val="009E63EE"/>
    <w:rsid w:val="009E6553"/>
    <w:rsid w:val="009E6C9E"/>
    <w:rsid w:val="009E7288"/>
    <w:rsid w:val="009F039C"/>
    <w:rsid w:val="009F1734"/>
    <w:rsid w:val="009F2E7B"/>
    <w:rsid w:val="009F3049"/>
    <w:rsid w:val="009F3092"/>
    <w:rsid w:val="009F3644"/>
    <w:rsid w:val="009F3CBE"/>
    <w:rsid w:val="009F3E4A"/>
    <w:rsid w:val="009F3E5F"/>
    <w:rsid w:val="009F68FE"/>
    <w:rsid w:val="00A010F8"/>
    <w:rsid w:val="00A01482"/>
    <w:rsid w:val="00A10B66"/>
    <w:rsid w:val="00A114F5"/>
    <w:rsid w:val="00A11AB2"/>
    <w:rsid w:val="00A12A71"/>
    <w:rsid w:val="00A1414D"/>
    <w:rsid w:val="00A14AD4"/>
    <w:rsid w:val="00A152D8"/>
    <w:rsid w:val="00A156AE"/>
    <w:rsid w:val="00A15A48"/>
    <w:rsid w:val="00A17181"/>
    <w:rsid w:val="00A17CAB"/>
    <w:rsid w:val="00A17F99"/>
    <w:rsid w:val="00A210A6"/>
    <w:rsid w:val="00A22C5B"/>
    <w:rsid w:val="00A2793B"/>
    <w:rsid w:val="00A303CB"/>
    <w:rsid w:val="00A3494B"/>
    <w:rsid w:val="00A35E87"/>
    <w:rsid w:val="00A4295D"/>
    <w:rsid w:val="00A42965"/>
    <w:rsid w:val="00A4517D"/>
    <w:rsid w:val="00A45253"/>
    <w:rsid w:val="00A465A2"/>
    <w:rsid w:val="00A468A2"/>
    <w:rsid w:val="00A507C4"/>
    <w:rsid w:val="00A537CE"/>
    <w:rsid w:val="00A53E3D"/>
    <w:rsid w:val="00A54381"/>
    <w:rsid w:val="00A610E5"/>
    <w:rsid w:val="00A62176"/>
    <w:rsid w:val="00A648EC"/>
    <w:rsid w:val="00A64C61"/>
    <w:rsid w:val="00A64C80"/>
    <w:rsid w:val="00A6578C"/>
    <w:rsid w:val="00A673CD"/>
    <w:rsid w:val="00A707B1"/>
    <w:rsid w:val="00A715A8"/>
    <w:rsid w:val="00A7262E"/>
    <w:rsid w:val="00A73BA8"/>
    <w:rsid w:val="00A74670"/>
    <w:rsid w:val="00A76732"/>
    <w:rsid w:val="00A773C3"/>
    <w:rsid w:val="00A83835"/>
    <w:rsid w:val="00A83C42"/>
    <w:rsid w:val="00A84FE7"/>
    <w:rsid w:val="00A8647F"/>
    <w:rsid w:val="00A91882"/>
    <w:rsid w:val="00A94E7F"/>
    <w:rsid w:val="00A95F15"/>
    <w:rsid w:val="00A964F9"/>
    <w:rsid w:val="00A96CF3"/>
    <w:rsid w:val="00A96E00"/>
    <w:rsid w:val="00A97CE4"/>
    <w:rsid w:val="00AA2501"/>
    <w:rsid w:val="00AA283A"/>
    <w:rsid w:val="00AA37DD"/>
    <w:rsid w:val="00AA67C6"/>
    <w:rsid w:val="00AA7F70"/>
    <w:rsid w:val="00AB07A0"/>
    <w:rsid w:val="00AB34F2"/>
    <w:rsid w:val="00AB5D76"/>
    <w:rsid w:val="00AB5E04"/>
    <w:rsid w:val="00AB5FD0"/>
    <w:rsid w:val="00AB63D8"/>
    <w:rsid w:val="00AB6A11"/>
    <w:rsid w:val="00AB7C69"/>
    <w:rsid w:val="00AC34B4"/>
    <w:rsid w:val="00AC3D0A"/>
    <w:rsid w:val="00AC4992"/>
    <w:rsid w:val="00AC4E6F"/>
    <w:rsid w:val="00AC5060"/>
    <w:rsid w:val="00AC547A"/>
    <w:rsid w:val="00AC6850"/>
    <w:rsid w:val="00AD3082"/>
    <w:rsid w:val="00AD51A7"/>
    <w:rsid w:val="00AD5EAD"/>
    <w:rsid w:val="00AD6ED7"/>
    <w:rsid w:val="00AD7232"/>
    <w:rsid w:val="00AD765C"/>
    <w:rsid w:val="00AE19AB"/>
    <w:rsid w:val="00AE1A0F"/>
    <w:rsid w:val="00AE1C00"/>
    <w:rsid w:val="00AE368D"/>
    <w:rsid w:val="00AE5BF0"/>
    <w:rsid w:val="00AE6668"/>
    <w:rsid w:val="00AE680C"/>
    <w:rsid w:val="00AE68F9"/>
    <w:rsid w:val="00AF12A3"/>
    <w:rsid w:val="00AF3A81"/>
    <w:rsid w:val="00AF3B49"/>
    <w:rsid w:val="00AF770A"/>
    <w:rsid w:val="00B00095"/>
    <w:rsid w:val="00B00326"/>
    <w:rsid w:val="00B004B8"/>
    <w:rsid w:val="00B00B13"/>
    <w:rsid w:val="00B010D4"/>
    <w:rsid w:val="00B0137D"/>
    <w:rsid w:val="00B0147D"/>
    <w:rsid w:val="00B01871"/>
    <w:rsid w:val="00B0553D"/>
    <w:rsid w:val="00B0559D"/>
    <w:rsid w:val="00B0647D"/>
    <w:rsid w:val="00B07A08"/>
    <w:rsid w:val="00B11AF2"/>
    <w:rsid w:val="00B11B4F"/>
    <w:rsid w:val="00B12260"/>
    <w:rsid w:val="00B127DA"/>
    <w:rsid w:val="00B12D9A"/>
    <w:rsid w:val="00B14448"/>
    <w:rsid w:val="00B16C78"/>
    <w:rsid w:val="00B16C80"/>
    <w:rsid w:val="00B17403"/>
    <w:rsid w:val="00B23E5B"/>
    <w:rsid w:val="00B24E4B"/>
    <w:rsid w:val="00B25957"/>
    <w:rsid w:val="00B26900"/>
    <w:rsid w:val="00B26FD4"/>
    <w:rsid w:val="00B27035"/>
    <w:rsid w:val="00B2721D"/>
    <w:rsid w:val="00B27827"/>
    <w:rsid w:val="00B27E2D"/>
    <w:rsid w:val="00B306CC"/>
    <w:rsid w:val="00B30F2A"/>
    <w:rsid w:val="00B31614"/>
    <w:rsid w:val="00B32A8C"/>
    <w:rsid w:val="00B33360"/>
    <w:rsid w:val="00B3355B"/>
    <w:rsid w:val="00B336A1"/>
    <w:rsid w:val="00B33A5B"/>
    <w:rsid w:val="00B33EF9"/>
    <w:rsid w:val="00B3482D"/>
    <w:rsid w:val="00B35054"/>
    <w:rsid w:val="00B36104"/>
    <w:rsid w:val="00B36FA1"/>
    <w:rsid w:val="00B3704A"/>
    <w:rsid w:val="00B405A2"/>
    <w:rsid w:val="00B40969"/>
    <w:rsid w:val="00B43AFA"/>
    <w:rsid w:val="00B44185"/>
    <w:rsid w:val="00B445B7"/>
    <w:rsid w:val="00B44769"/>
    <w:rsid w:val="00B4728D"/>
    <w:rsid w:val="00B51D4E"/>
    <w:rsid w:val="00B52540"/>
    <w:rsid w:val="00B52A45"/>
    <w:rsid w:val="00B5498B"/>
    <w:rsid w:val="00B54F0C"/>
    <w:rsid w:val="00B56A71"/>
    <w:rsid w:val="00B56AD7"/>
    <w:rsid w:val="00B57266"/>
    <w:rsid w:val="00B57EA0"/>
    <w:rsid w:val="00B60557"/>
    <w:rsid w:val="00B60651"/>
    <w:rsid w:val="00B6126F"/>
    <w:rsid w:val="00B617A8"/>
    <w:rsid w:val="00B629B7"/>
    <w:rsid w:val="00B62AEF"/>
    <w:rsid w:val="00B62D86"/>
    <w:rsid w:val="00B635F2"/>
    <w:rsid w:val="00B63CF1"/>
    <w:rsid w:val="00B64199"/>
    <w:rsid w:val="00B6447A"/>
    <w:rsid w:val="00B648C1"/>
    <w:rsid w:val="00B64EB9"/>
    <w:rsid w:val="00B65537"/>
    <w:rsid w:val="00B65AA0"/>
    <w:rsid w:val="00B71DC3"/>
    <w:rsid w:val="00B723C1"/>
    <w:rsid w:val="00B7349F"/>
    <w:rsid w:val="00B73CC3"/>
    <w:rsid w:val="00B73F65"/>
    <w:rsid w:val="00B74A81"/>
    <w:rsid w:val="00B767A6"/>
    <w:rsid w:val="00B77043"/>
    <w:rsid w:val="00B8099C"/>
    <w:rsid w:val="00B8218E"/>
    <w:rsid w:val="00B82A16"/>
    <w:rsid w:val="00B82EF4"/>
    <w:rsid w:val="00B8386F"/>
    <w:rsid w:val="00B84C77"/>
    <w:rsid w:val="00B856EB"/>
    <w:rsid w:val="00B8664C"/>
    <w:rsid w:val="00B867E4"/>
    <w:rsid w:val="00B87039"/>
    <w:rsid w:val="00B87788"/>
    <w:rsid w:val="00B91447"/>
    <w:rsid w:val="00B91BFC"/>
    <w:rsid w:val="00B91DCB"/>
    <w:rsid w:val="00B92A97"/>
    <w:rsid w:val="00B92DA5"/>
    <w:rsid w:val="00B92DC5"/>
    <w:rsid w:val="00B960AB"/>
    <w:rsid w:val="00B965AD"/>
    <w:rsid w:val="00B96D25"/>
    <w:rsid w:val="00B97197"/>
    <w:rsid w:val="00B97E16"/>
    <w:rsid w:val="00BA04F1"/>
    <w:rsid w:val="00BA1A23"/>
    <w:rsid w:val="00BA1D19"/>
    <w:rsid w:val="00BA1F9D"/>
    <w:rsid w:val="00BA2412"/>
    <w:rsid w:val="00BA2475"/>
    <w:rsid w:val="00BA2C09"/>
    <w:rsid w:val="00BA2DAD"/>
    <w:rsid w:val="00BA30AB"/>
    <w:rsid w:val="00BA38DE"/>
    <w:rsid w:val="00BA433B"/>
    <w:rsid w:val="00BA4397"/>
    <w:rsid w:val="00BA4837"/>
    <w:rsid w:val="00BA4C60"/>
    <w:rsid w:val="00BA4E70"/>
    <w:rsid w:val="00BA4E85"/>
    <w:rsid w:val="00BA6938"/>
    <w:rsid w:val="00BA6F0B"/>
    <w:rsid w:val="00BB03C2"/>
    <w:rsid w:val="00BB2506"/>
    <w:rsid w:val="00BB2FFC"/>
    <w:rsid w:val="00BB35BB"/>
    <w:rsid w:val="00BB48EB"/>
    <w:rsid w:val="00BB4CB0"/>
    <w:rsid w:val="00BB4CE5"/>
    <w:rsid w:val="00BB6BDD"/>
    <w:rsid w:val="00BB7783"/>
    <w:rsid w:val="00BB7C61"/>
    <w:rsid w:val="00BC108C"/>
    <w:rsid w:val="00BC1123"/>
    <w:rsid w:val="00BC1C7D"/>
    <w:rsid w:val="00BC2900"/>
    <w:rsid w:val="00BC4E67"/>
    <w:rsid w:val="00BC53F7"/>
    <w:rsid w:val="00BC5E13"/>
    <w:rsid w:val="00BC67CC"/>
    <w:rsid w:val="00BC6924"/>
    <w:rsid w:val="00BC7837"/>
    <w:rsid w:val="00BD12D8"/>
    <w:rsid w:val="00BD157F"/>
    <w:rsid w:val="00BD55FB"/>
    <w:rsid w:val="00BE092D"/>
    <w:rsid w:val="00BE1292"/>
    <w:rsid w:val="00BE1626"/>
    <w:rsid w:val="00BE191F"/>
    <w:rsid w:val="00BE2F64"/>
    <w:rsid w:val="00BE30A5"/>
    <w:rsid w:val="00BE7A4A"/>
    <w:rsid w:val="00BF0E3E"/>
    <w:rsid w:val="00BF338C"/>
    <w:rsid w:val="00BF387C"/>
    <w:rsid w:val="00BF51AF"/>
    <w:rsid w:val="00BF564E"/>
    <w:rsid w:val="00BF5F79"/>
    <w:rsid w:val="00BF79A4"/>
    <w:rsid w:val="00C00039"/>
    <w:rsid w:val="00C001A0"/>
    <w:rsid w:val="00C005B8"/>
    <w:rsid w:val="00C01B09"/>
    <w:rsid w:val="00C02385"/>
    <w:rsid w:val="00C02C3E"/>
    <w:rsid w:val="00C02DE4"/>
    <w:rsid w:val="00C030E8"/>
    <w:rsid w:val="00C03634"/>
    <w:rsid w:val="00C037DE"/>
    <w:rsid w:val="00C0490C"/>
    <w:rsid w:val="00C056CE"/>
    <w:rsid w:val="00C05F64"/>
    <w:rsid w:val="00C07F1B"/>
    <w:rsid w:val="00C132A2"/>
    <w:rsid w:val="00C132F8"/>
    <w:rsid w:val="00C13F54"/>
    <w:rsid w:val="00C21A58"/>
    <w:rsid w:val="00C22F1F"/>
    <w:rsid w:val="00C22FF4"/>
    <w:rsid w:val="00C23253"/>
    <w:rsid w:val="00C234C4"/>
    <w:rsid w:val="00C23F9F"/>
    <w:rsid w:val="00C25417"/>
    <w:rsid w:val="00C26187"/>
    <w:rsid w:val="00C2652A"/>
    <w:rsid w:val="00C26B34"/>
    <w:rsid w:val="00C273F5"/>
    <w:rsid w:val="00C27D25"/>
    <w:rsid w:val="00C307E7"/>
    <w:rsid w:val="00C3158E"/>
    <w:rsid w:val="00C32778"/>
    <w:rsid w:val="00C32D27"/>
    <w:rsid w:val="00C33DA2"/>
    <w:rsid w:val="00C35F85"/>
    <w:rsid w:val="00C36084"/>
    <w:rsid w:val="00C36DB9"/>
    <w:rsid w:val="00C40F8B"/>
    <w:rsid w:val="00C4111B"/>
    <w:rsid w:val="00C41D49"/>
    <w:rsid w:val="00C4415C"/>
    <w:rsid w:val="00C45936"/>
    <w:rsid w:val="00C46BED"/>
    <w:rsid w:val="00C50229"/>
    <w:rsid w:val="00C50614"/>
    <w:rsid w:val="00C51F18"/>
    <w:rsid w:val="00C53FE7"/>
    <w:rsid w:val="00C54449"/>
    <w:rsid w:val="00C573E3"/>
    <w:rsid w:val="00C573FA"/>
    <w:rsid w:val="00C57FE4"/>
    <w:rsid w:val="00C60A7B"/>
    <w:rsid w:val="00C63AAF"/>
    <w:rsid w:val="00C64A7C"/>
    <w:rsid w:val="00C6536B"/>
    <w:rsid w:val="00C655D4"/>
    <w:rsid w:val="00C66438"/>
    <w:rsid w:val="00C675CD"/>
    <w:rsid w:val="00C67CE9"/>
    <w:rsid w:val="00C70F5F"/>
    <w:rsid w:val="00C72CB6"/>
    <w:rsid w:val="00C731A4"/>
    <w:rsid w:val="00C751ED"/>
    <w:rsid w:val="00C7559F"/>
    <w:rsid w:val="00C76110"/>
    <w:rsid w:val="00C766EC"/>
    <w:rsid w:val="00C76F7A"/>
    <w:rsid w:val="00C77923"/>
    <w:rsid w:val="00C77B4A"/>
    <w:rsid w:val="00C8024A"/>
    <w:rsid w:val="00C818A4"/>
    <w:rsid w:val="00C867A7"/>
    <w:rsid w:val="00C86F86"/>
    <w:rsid w:val="00C90319"/>
    <w:rsid w:val="00C919CD"/>
    <w:rsid w:val="00C9306A"/>
    <w:rsid w:val="00C93BD6"/>
    <w:rsid w:val="00C948B8"/>
    <w:rsid w:val="00C95760"/>
    <w:rsid w:val="00C95D2A"/>
    <w:rsid w:val="00C97114"/>
    <w:rsid w:val="00C97982"/>
    <w:rsid w:val="00C97A8F"/>
    <w:rsid w:val="00CA1A67"/>
    <w:rsid w:val="00CA2026"/>
    <w:rsid w:val="00CA2249"/>
    <w:rsid w:val="00CA27DD"/>
    <w:rsid w:val="00CA367F"/>
    <w:rsid w:val="00CA48FC"/>
    <w:rsid w:val="00CA64C2"/>
    <w:rsid w:val="00CA6637"/>
    <w:rsid w:val="00CA6689"/>
    <w:rsid w:val="00CB1E02"/>
    <w:rsid w:val="00CB1F8E"/>
    <w:rsid w:val="00CB5707"/>
    <w:rsid w:val="00CB7235"/>
    <w:rsid w:val="00CC00A2"/>
    <w:rsid w:val="00CC0E05"/>
    <w:rsid w:val="00CC1A46"/>
    <w:rsid w:val="00CC2F41"/>
    <w:rsid w:val="00CC34CD"/>
    <w:rsid w:val="00CC4518"/>
    <w:rsid w:val="00CC52C6"/>
    <w:rsid w:val="00CC6CC6"/>
    <w:rsid w:val="00CC6FEF"/>
    <w:rsid w:val="00CC7A31"/>
    <w:rsid w:val="00CD01E2"/>
    <w:rsid w:val="00CD0494"/>
    <w:rsid w:val="00CD04D1"/>
    <w:rsid w:val="00CD0B8D"/>
    <w:rsid w:val="00CD0DC9"/>
    <w:rsid w:val="00CD2340"/>
    <w:rsid w:val="00CD2DD4"/>
    <w:rsid w:val="00CD58E8"/>
    <w:rsid w:val="00CD5FB7"/>
    <w:rsid w:val="00CD67EA"/>
    <w:rsid w:val="00CE289A"/>
    <w:rsid w:val="00CE2F5B"/>
    <w:rsid w:val="00CE3465"/>
    <w:rsid w:val="00CE4FE3"/>
    <w:rsid w:val="00CE5BB9"/>
    <w:rsid w:val="00CE751E"/>
    <w:rsid w:val="00CF0B24"/>
    <w:rsid w:val="00CF24FF"/>
    <w:rsid w:val="00CF26BD"/>
    <w:rsid w:val="00CF604C"/>
    <w:rsid w:val="00D03E59"/>
    <w:rsid w:val="00D04399"/>
    <w:rsid w:val="00D04951"/>
    <w:rsid w:val="00D06F1D"/>
    <w:rsid w:val="00D07496"/>
    <w:rsid w:val="00D1026E"/>
    <w:rsid w:val="00D139DA"/>
    <w:rsid w:val="00D147D2"/>
    <w:rsid w:val="00D14C3D"/>
    <w:rsid w:val="00D14EA1"/>
    <w:rsid w:val="00D15231"/>
    <w:rsid w:val="00D15AB2"/>
    <w:rsid w:val="00D17993"/>
    <w:rsid w:val="00D17F02"/>
    <w:rsid w:val="00D21167"/>
    <w:rsid w:val="00D21B09"/>
    <w:rsid w:val="00D271F1"/>
    <w:rsid w:val="00D278A8"/>
    <w:rsid w:val="00D305C1"/>
    <w:rsid w:val="00D312B6"/>
    <w:rsid w:val="00D313E9"/>
    <w:rsid w:val="00D31F57"/>
    <w:rsid w:val="00D32214"/>
    <w:rsid w:val="00D32F0D"/>
    <w:rsid w:val="00D33EF6"/>
    <w:rsid w:val="00D34A0D"/>
    <w:rsid w:val="00D3589D"/>
    <w:rsid w:val="00D36C79"/>
    <w:rsid w:val="00D417FF"/>
    <w:rsid w:val="00D42EE7"/>
    <w:rsid w:val="00D448B0"/>
    <w:rsid w:val="00D46B2A"/>
    <w:rsid w:val="00D47C46"/>
    <w:rsid w:val="00D50D6F"/>
    <w:rsid w:val="00D51670"/>
    <w:rsid w:val="00D5194C"/>
    <w:rsid w:val="00D5215A"/>
    <w:rsid w:val="00D5228F"/>
    <w:rsid w:val="00D52898"/>
    <w:rsid w:val="00D538FE"/>
    <w:rsid w:val="00D53A50"/>
    <w:rsid w:val="00D54369"/>
    <w:rsid w:val="00D54452"/>
    <w:rsid w:val="00D55210"/>
    <w:rsid w:val="00D55731"/>
    <w:rsid w:val="00D55DB8"/>
    <w:rsid w:val="00D563B4"/>
    <w:rsid w:val="00D570BA"/>
    <w:rsid w:val="00D575D8"/>
    <w:rsid w:val="00D60490"/>
    <w:rsid w:val="00D60A15"/>
    <w:rsid w:val="00D60C2C"/>
    <w:rsid w:val="00D60C72"/>
    <w:rsid w:val="00D6101E"/>
    <w:rsid w:val="00D617A3"/>
    <w:rsid w:val="00D61E84"/>
    <w:rsid w:val="00D62CF7"/>
    <w:rsid w:val="00D63B06"/>
    <w:rsid w:val="00D63C9A"/>
    <w:rsid w:val="00D65CA6"/>
    <w:rsid w:val="00D6609A"/>
    <w:rsid w:val="00D66714"/>
    <w:rsid w:val="00D67B83"/>
    <w:rsid w:val="00D67FA1"/>
    <w:rsid w:val="00D721FC"/>
    <w:rsid w:val="00D7520F"/>
    <w:rsid w:val="00D75504"/>
    <w:rsid w:val="00D756D0"/>
    <w:rsid w:val="00D75933"/>
    <w:rsid w:val="00D76E3F"/>
    <w:rsid w:val="00D8146A"/>
    <w:rsid w:val="00D83213"/>
    <w:rsid w:val="00D83657"/>
    <w:rsid w:val="00D83C63"/>
    <w:rsid w:val="00D85090"/>
    <w:rsid w:val="00D853FE"/>
    <w:rsid w:val="00D85EDF"/>
    <w:rsid w:val="00D914D9"/>
    <w:rsid w:val="00D915F7"/>
    <w:rsid w:val="00D9175C"/>
    <w:rsid w:val="00D92276"/>
    <w:rsid w:val="00D9345A"/>
    <w:rsid w:val="00D96D66"/>
    <w:rsid w:val="00DA04F4"/>
    <w:rsid w:val="00DA0972"/>
    <w:rsid w:val="00DA269E"/>
    <w:rsid w:val="00DA282A"/>
    <w:rsid w:val="00DA28DB"/>
    <w:rsid w:val="00DA32D2"/>
    <w:rsid w:val="00DA4A21"/>
    <w:rsid w:val="00DA5148"/>
    <w:rsid w:val="00DA5EAC"/>
    <w:rsid w:val="00DA5EFB"/>
    <w:rsid w:val="00DA61F2"/>
    <w:rsid w:val="00DA62BC"/>
    <w:rsid w:val="00DA72FD"/>
    <w:rsid w:val="00DA74B7"/>
    <w:rsid w:val="00DB00D8"/>
    <w:rsid w:val="00DB0B37"/>
    <w:rsid w:val="00DB10BA"/>
    <w:rsid w:val="00DB12A6"/>
    <w:rsid w:val="00DB52F9"/>
    <w:rsid w:val="00DB709E"/>
    <w:rsid w:val="00DC2CBD"/>
    <w:rsid w:val="00DC30FC"/>
    <w:rsid w:val="00DC35D4"/>
    <w:rsid w:val="00DC67D8"/>
    <w:rsid w:val="00DC7612"/>
    <w:rsid w:val="00DC7ADB"/>
    <w:rsid w:val="00DD1D31"/>
    <w:rsid w:val="00DD2464"/>
    <w:rsid w:val="00DD2B30"/>
    <w:rsid w:val="00DD41B2"/>
    <w:rsid w:val="00DD5176"/>
    <w:rsid w:val="00DD73D0"/>
    <w:rsid w:val="00DE17F0"/>
    <w:rsid w:val="00DE1EE3"/>
    <w:rsid w:val="00DE2FA4"/>
    <w:rsid w:val="00DE3BC4"/>
    <w:rsid w:val="00DE3DFB"/>
    <w:rsid w:val="00DE41E6"/>
    <w:rsid w:val="00DE452A"/>
    <w:rsid w:val="00DE5D03"/>
    <w:rsid w:val="00DE688B"/>
    <w:rsid w:val="00DF0823"/>
    <w:rsid w:val="00DF11A6"/>
    <w:rsid w:val="00DF38B9"/>
    <w:rsid w:val="00DF6C60"/>
    <w:rsid w:val="00DF7AD5"/>
    <w:rsid w:val="00E00CFA"/>
    <w:rsid w:val="00E01E8B"/>
    <w:rsid w:val="00E024A3"/>
    <w:rsid w:val="00E02F6B"/>
    <w:rsid w:val="00E035FE"/>
    <w:rsid w:val="00E03873"/>
    <w:rsid w:val="00E0413C"/>
    <w:rsid w:val="00E042F5"/>
    <w:rsid w:val="00E04672"/>
    <w:rsid w:val="00E04CB6"/>
    <w:rsid w:val="00E0596E"/>
    <w:rsid w:val="00E060A0"/>
    <w:rsid w:val="00E10D92"/>
    <w:rsid w:val="00E115D7"/>
    <w:rsid w:val="00E11893"/>
    <w:rsid w:val="00E11C91"/>
    <w:rsid w:val="00E14A5C"/>
    <w:rsid w:val="00E14E1B"/>
    <w:rsid w:val="00E163BE"/>
    <w:rsid w:val="00E16CCF"/>
    <w:rsid w:val="00E17811"/>
    <w:rsid w:val="00E17E29"/>
    <w:rsid w:val="00E2092E"/>
    <w:rsid w:val="00E2151F"/>
    <w:rsid w:val="00E21BCD"/>
    <w:rsid w:val="00E21FD6"/>
    <w:rsid w:val="00E225C9"/>
    <w:rsid w:val="00E236F8"/>
    <w:rsid w:val="00E241E2"/>
    <w:rsid w:val="00E24A4B"/>
    <w:rsid w:val="00E24B16"/>
    <w:rsid w:val="00E24F0A"/>
    <w:rsid w:val="00E24F8D"/>
    <w:rsid w:val="00E253FC"/>
    <w:rsid w:val="00E257DB"/>
    <w:rsid w:val="00E25D98"/>
    <w:rsid w:val="00E2620A"/>
    <w:rsid w:val="00E26B9B"/>
    <w:rsid w:val="00E3035F"/>
    <w:rsid w:val="00E303A0"/>
    <w:rsid w:val="00E31ED4"/>
    <w:rsid w:val="00E3354F"/>
    <w:rsid w:val="00E34C02"/>
    <w:rsid w:val="00E35E8E"/>
    <w:rsid w:val="00E363B8"/>
    <w:rsid w:val="00E36938"/>
    <w:rsid w:val="00E36A03"/>
    <w:rsid w:val="00E37A4A"/>
    <w:rsid w:val="00E37BA6"/>
    <w:rsid w:val="00E44138"/>
    <w:rsid w:val="00E46F8D"/>
    <w:rsid w:val="00E47968"/>
    <w:rsid w:val="00E5145D"/>
    <w:rsid w:val="00E51509"/>
    <w:rsid w:val="00E5173F"/>
    <w:rsid w:val="00E53337"/>
    <w:rsid w:val="00E53724"/>
    <w:rsid w:val="00E54B9A"/>
    <w:rsid w:val="00E56DFD"/>
    <w:rsid w:val="00E602DC"/>
    <w:rsid w:val="00E60DBF"/>
    <w:rsid w:val="00E63A91"/>
    <w:rsid w:val="00E65DE7"/>
    <w:rsid w:val="00E65FC4"/>
    <w:rsid w:val="00E663CF"/>
    <w:rsid w:val="00E66530"/>
    <w:rsid w:val="00E6695A"/>
    <w:rsid w:val="00E66FEE"/>
    <w:rsid w:val="00E678CB"/>
    <w:rsid w:val="00E70493"/>
    <w:rsid w:val="00E71DA6"/>
    <w:rsid w:val="00E737DC"/>
    <w:rsid w:val="00E74444"/>
    <w:rsid w:val="00E748BF"/>
    <w:rsid w:val="00E75893"/>
    <w:rsid w:val="00E75B44"/>
    <w:rsid w:val="00E75C6B"/>
    <w:rsid w:val="00E82C3D"/>
    <w:rsid w:val="00E83A9B"/>
    <w:rsid w:val="00E845AF"/>
    <w:rsid w:val="00E85222"/>
    <w:rsid w:val="00E858D5"/>
    <w:rsid w:val="00E96C36"/>
    <w:rsid w:val="00E97676"/>
    <w:rsid w:val="00E97870"/>
    <w:rsid w:val="00EA0343"/>
    <w:rsid w:val="00EA0E8F"/>
    <w:rsid w:val="00EA316D"/>
    <w:rsid w:val="00EA325C"/>
    <w:rsid w:val="00EA3733"/>
    <w:rsid w:val="00EA5985"/>
    <w:rsid w:val="00EA7D15"/>
    <w:rsid w:val="00EB05F8"/>
    <w:rsid w:val="00EB0FFD"/>
    <w:rsid w:val="00EB1CEE"/>
    <w:rsid w:val="00EB268A"/>
    <w:rsid w:val="00EB31F3"/>
    <w:rsid w:val="00EB373D"/>
    <w:rsid w:val="00EB4511"/>
    <w:rsid w:val="00EB5CCB"/>
    <w:rsid w:val="00EB7EB8"/>
    <w:rsid w:val="00EC033C"/>
    <w:rsid w:val="00EC09B5"/>
    <w:rsid w:val="00EC27F3"/>
    <w:rsid w:val="00EC381A"/>
    <w:rsid w:val="00EC512F"/>
    <w:rsid w:val="00EC5221"/>
    <w:rsid w:val="00EC6AAC"/>
    <w:rsid w:val="00EC7316"/>
    <w:rsid w:val="00EC78D3"/>
    <w:rsid w:val="00ED1DAF"/>
    <w:rsid w:val="00ED3837"/>
    <w:rsid w:val="00ED47B9"/>
    <w:rsid w:val="00EE099F"/>
    <w:rsid w:val="00EE0CCA"/>
    <w:rsid w:val="00EE15D1"/>
    <w:rsid w:val="00EE211B"/>
    <w:rsid w:val="00EE38D5"/>
    <w:rsid w:val="00EE40DE"/>
    <w:rsid w:val="00EE4D66"/>
    <w:rsid w:val="00EE5351"/>
    <w:rsid w:val="00EE5445"/>
    <w:rsid w:val="00EE6B23"/>
    <w:rsid w:val="00EE7013"/>
    <w:rsid w:val="00EF20FB"/>
    <w:rsid w:val="00EF2BE7"/>
    <w:rsid w:val="00EF2BF4"/>
    <w:rsid w:val="00EF3F39"/>
    <w:rsid w:val="00EF665D"/>
    <w:rsid w:val="00EF67A1"/>
    <w:rsid w:val="00EF6C3C"/>
    <w:rsid w:val="00EF6FB9"/>
    <w:rsid w:val="00EF73D3"/>
    <w:rsid w:val="00F01D42"/>
    <w:rsid w:val="00F038D8"/>
    <w:rsid w:val="00F03FB1"/>
    <w:rsid w:val="00F04B26"/>
    <w:rsid w:val="00F0678C"/>
    <w:rsid w:val="00F07FDE"/>
    <w:rsid w:val="00F1167F"/>
    <w:rsid w:val="00F11E78"/>
    <w:rsid w:val="00F1237A"/>
    <w:rsid w:val="00F14F03"/>
    <w:rsid w:val="00F15142"/>
    <w:rsid w:val="00F15A2E"/>
    <w:rsid w:val="00F15E7B"/>
    <w:rsid w:val="00F17C67"/>
    <w:rsid w:val="00F201AC"/>
    <w:rsid w:val="00F212CE"/>
    <w:rsid w:val="00F2136A"/>
    <w:rsid w:val="00F2136D"/>
    <w:rsid w:val="00F2264F"/>
    <w:rsid w:val="00F22A6B"/>
    <w:rsid w:val="00F24404"/>
    <w:rsid w:val="00F24728"/>
    <w:rsid w:val="00F24DD9"/>
    <w:rsid w:val="00F2662B"/>
    <w:rsid w:val="00F26998"/>
    <w:rsid w:val="00F3315D"/>
    <w:rsid w:val="00F35DD9"/>
    <w:rsid w:val="00F36474"/>
    <w:rsid w:val="00F41CE8"/>
    <w:rsid w:val="00F41EB8"/>
    <w:rsid w:val="00F42663"/>
    <w:rsid w:val="00F42E5E"/>
    <w:rsid w:val="00F4374D"/>
    <w:rsid w:val="00F43CD4"/>
    <w:rsid w:val="00F4512D"/>
    <w:rsid w:val="00F4593A"/>
    <w:rsid w:val="00F50C3E"/>
    <w:rsid w:val="00F52A00"/>
    <w:rsid w:val="00F540CC"/>
    <w:rsid w:val="00F54A36"/>
    <w:rsid w:val="00F569D2"/>
    <w:rsid w:val="00F575B5"/>
    <w:rsid w:val="00F57F53"/>
    <w:rsid w:val="00F622DD"/>
    <w:rsid w:val="00F62CAB"/>
    <w:rsid w:val="00F637EF"/>
    <w:rsid w:val="00F645D6"/>
    <w:rsid w:val="00F65126"/>
    <w:rsid w:val="00F67911"/>
    <w:rsid w:val="00F705A0"/>
    <w:rsid w:val="00F721E6"/>
    <w:rsid w:val="00F72C21"/>
    <w:rsid w:val="00F73351"/>
    <w:rsid w:val="00F748D9"/>
    <w:rsid w:val="00F8102D"/>
    <w:rsid w:val="00F838C4"/>
    <w:rsid w:val="00F84325"/>
    <w:rsid w:val="00F85FB5"/>
    <w:rsid w:val="00F8733D"/>
    <w:rsid w:val="00F9063D"/>
    <w:rsid w:val="00F90B6D"/>
    <w:rsid w:val="00F91A4D"/>
    <w:rsid w:val="00F92A58"/>
    <w:rsid w:val="00F92BCC"/>
    <w:rsid w:val="00F931CE"/>
    <w:rsid w:val="00F9465F"/>
    <w:rsid w:val="00F94945"/>
    <w:rsid w:val="00F94E22"/>
    <w:rsid w:val="00F95D0D"/>
    <w:rsid w:val="00F96F10"/>
    <w:rsid w:val="00F97CB5"/>
    <w:rsid w:val="00FB0FFB"/>
    <w:rsid w:val="00FB1A26"/>
    <w:rsid w:val="00FB1B6B"/>
    <w:rsid w:val="00FB1D43"/>
    <w:rsid w:val="00FB3070"/>
    <w:rsid w:val="00FB44CA"/>
    <w:rsid w:val="00FB53B7"/>
    <w:rsid w:val="00FB5B2F"/>
    <w:rsid w:val="00FB6118"/>
    <w:rsid w:val="00FB7142"/>
    <w:rsid w:val="00FC1E6E"/>
    <w:rsid w:val="00FC2996"/>
    <w:rsid w:val="00FC3D41"/>
    <w:rsid w:val="00FC41C8"/>
    <w:rsid w:val="00FC5E92"/>
    <w:rsid w:val="00FC6317"/>
    <w:rsid w:val="00FC6849"/>
    <w:rsid w:val="00FC739C"/>
    <w:rsid w:val="00FD03CE"/>
    <w:rsid w:val="00FD1365"/>
    <w:rsid w:val="00FD150B"/>
    <w:rsid w:val="00FD1E38"/>
    <w:rsid w:val="00FD3744"/>
    <w:rsid w:val="00FD3AD5"/>
    <w:rsid w:val="00FD4D1F"/>
    <w:rsid w:val="00FD4DCC"/>
    <w:rsid w:val="00FD505B"/>
    <w:rsid w:val="00FD577D"/>
    <w:rsid w:val="00FE2048"/>
    <w:rsid w:val="00FE2479"/>
    <w:rsid w:val="00FE25EA"/>
    <w:rsid w:val="00FE3ACD"/>
    <w:rsid w:val="00FE4130"/>
    <w:rsid w:val="00FF0255"/>
    <w:rsid w:val="00FF22D3"/>
    <w:rsid w:val="00FF3458"/>
    <w:rsid w:val="00FF38A0"/>
    <w:rsid w:val="00FF58FE"/>
    <w:rsid w:val="00FF60C9"/>
    <w:rsid w:val="00FF6931"/>
    <w:rsid w:val="00F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225CDB"/>
  <w14:defaultImageDpi w14:val="32767"/>
  <w15:chartTrackingRefBased/>
  <w15:docId w15:val="{D68C494B-36BC-4B70-AB38-4E21B89E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32DD6"/>
    <w:rPr>
      <w:rFonts w:ascii="Times New Roman" w:eastAsia="Times New Roman" w:hAnsi="Times New Roman" w:cs="Times New Roman"/>
    </w:rPr>
  </w:style>
  <w:style w:type="paragraph" w:styleId="Heading1">
    <w:name w:val="heading 1"/>
    <w:basedOn w:val="MorphHeading2"/>
    <w:next w:val="MorphHeading2"/>
    <w:link w:val="Heading1Char"/>
    <w:uiPriority w:val="9"/>
    <w:qFormat/>
    <w:rsid w:val="000016D1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Heading2">
    <w:name w:val="heading 2"/>
    <w:basedOn w:val="MorphHeading2-2"/>
    <w:next w:val="Normal"/>
    <w:link w:val="Heading2Char"/>
    <w:uiPriority w:val="9"/>
    <w:unhideWhenUsed/>
    <w:qFormat/>
    <w:rsid w:val="00BC6924"/>
    <w:pPr>
      <w:keepNext/>
      <w:keepLines/>
      <w:spacing w:before="40"/>
      <w:outlineLvl w:val="1"/>
    </w:pPr>
    <w:rPr>
      <w:rFonts w:eastAsiaTheme="majorEastAsia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53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7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273D"/>
  </w:style>
  <w:style w:type="paragraph" w:styleId="Footer">
    <w:name w:val="footer"/>
    <w:basedOn w:val="Normal"/>
    <w:link w:val="FooterChar"/>
    <w:uiPriority w:val="99"/>
    <w:unhideWhenUsed/>
    <w:rsid w:val="002527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73D"/>
  </w:style>
  <w:style w:type="paragraph" w:styleId="BalloonText">
    <w:name w:val="Balloon Text"/>
    <w:basedOn w:val="Normal"/>
    <w:link w:val="BalloonTextChar"/>
    <w:uiPriority w:val="99"/>
    <w:semiHidden/>
    <w:unhideWhenUsed/>
    <w:rsid w:val="006943D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3D7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F6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F60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016D1"/>
    <w:rPr>
      <w:rFonts w:ascii="Arial" w:eastAsiaTheme="majorEastAsia" w:hAnsi="Arial" w:cstheme="majorBidi"/>
      <w:b/>
      <w:bCs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6924"/>
    <w:rPr>
      <w:rFonts w:ascii="Arial" w:eastAsiaTheme="majorEastAsia" w:hAnsi="Arial" w:cstheme="majorBidi"/>
      <w:b/>
      <w:bCs/>
      <w:sz w:val="20"/>
      <w:szCs w:val="26"/>
    </w:rPr>
  </w:style>
  <w:style w:type="paragraph" w:styleId="NoSpacing">
    <w:name w:val="No Spacing"/>
    <w:uiPriority w:val="1"/>
    <w:qFormat/>
    <w:rsid w:val="00610525"/>
  </w:style>
  <w:style w:type="character" w:styleId="PageNumber">
    <w:name w:val="page number"/>
    <w:basedOn w:val="DefaultParagraphFont"/>
    <w:uiPriority w:val="99"/>
    <w:semiHidden/>
    <w:unhideWhenUsed/>
    <w:rsid w:val="00CF604C"/>
  </w:style>
  <w:style w:type="paragraph" w:styleId="Title">
    <w:name w:val="Title"/>
    <w:basedOn w:val="Normal"/>
    <w:next w:val="Normal"/>
    <w:link w:val="TitleChar"/>
    <w:uiPriority w:val="10"/>
    <w:qFormat/>
    <w:rsid w:val="00D46B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976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453C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4959D7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B63D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474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4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4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4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4F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33DC2"/>
  </w:style>
  <w:style w:type="paragraph" w:styleId="TOCHeading">
    <w:name w:val="TOC Heading"/>
    <w:basedOn w:val="Heading1"/>
    <w:next w:val="Normal"/>
    <w:uiPriority w:val="39"/>
    <w:unhideWhenUsed/>
    <w:qFormat/>
    <w:rsid w:val="00AF3B4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F3B49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C1296"/>
    <w:pPr>
      <w:tabs>
        <w:tab w:val="right" w:leader="dot" w:pos="9062"/>
      </w:tabs>
      <w:spacing w:after="100" w:line="259" w:lineRule="auto"/>
    </w:pPr>
    <w:rPr>
      <w:rFonts w:asciiTheme="minorHAnsi" w:eastAsiaTheme="minorEastAsia" w:hAnsiTheme="minorHAnsi"/>
      <w:b/>
      <w:bCs/>
      <w:noProof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F3B4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MorphHeading">
    <w:name w:val="MorphHeading"/>
    <w:basedOn w:val="TOC1"/>
    <w:link w:val="MorphHeadingChar"/>
    <w:rsid w:val="00D32F0D"/>
    <w:pPr>
      <w:spacing w:after="120"/>
    </w:pPr>
    <w:rPr>
      <w:rFonts w:ascii="Arial" w:hAnsi="Arial" w:cs="Arial"/>
      <w:b w:val="0"/>
      <w:bCs w:val="0"/>
      <w:color w:val="1F4E79" w:themeColor="accent5" w:themeShade="80"/>
      <w:sz w:val="28"/>
      <w:szCs w:val="28"/>
    </w:rPr>
  </w:style>
  <w:style w:type="paragraph" w:customStyle="1" w:styleId="MorphHeading2">
    <w:name w:val="MorphHeading2"/>
    <w:basedOn w:val="MorphHeading"/>
    <w:link w:val="MorphHeading2Char"/>
    <w:qFormat/>
    <w:rsid w:val="000016D1"/>
  </w:style>
  <w:style w:type="character" w:customStyle="1" w:styleId="MorphHeadingChar">
    <w:name w:val="MorphHeading Char"/>
    <w:basedOn w:val="DefaultParagraphFont"/>
    <w:link w:val="MorphHeading"/>
    <w:rsid w:val="000016D1"/>
    <w:rPr>
      <w:rFonts w:ascii="Arial" w:eastAsiaTheme="minorEastAsia" w:hAnsi="Arial" w:cs="Arial"/>
      <w:b/>
      <w:bCs/>
      <w:color w:val="1F4E79" w:themeColor="accent5" w:themeShade="80"/>
      <w:sz w:val="28"/>
      <w:szCs w:val="28"/>
    </w:rPr>
  </w:style>
  <w:style w:type="paragraph" w:customStyle="1" w:styleId="MorphHeading2-2">
    <w:name w:val="MorphHeading2 - 2"/>
    <w:basedOn w:val="Normal"/>
    <w:link w:val="MorphHeading2-2Char"/>
    <w:qFormat/>
    <w:rsid w:val="00BC6924"/>
    <w:pPr>
      <w:spacing w:line="264" w:lineRule="auto"/>
    </w:pPr>
    <w:rPr>
      <w:rFonts w:ascii="Arial" w:hAnsi="Arial" w:cs="Arial"/>
      <w:b/>
      <w:bCs/>
      <w:color w:val="404040" w:themeColor="text1" w:themeTint="BF"/>
      <w:sz w:val="20"/>
      <w:szCs w:val="21"/>
    </w:rPr>
  </w:style>
  <w:style w:type="character" w:customStyle="1" w:styleId="MorphHeading2Char">
    <w:name w:val="MorphHeading2 Char"/>
    <w:basedOn w:val="MorphHeadingChar"/>
    <w:link w:val="MorphHeading2"/>
    <w:rsid w:val="000016D1"/>
    <w:rPr>
      <w:rFonts w:ascii="Arial" w:eastAsiaTheme="minorEastAsia" w:hAnsi="Arial" w:cs="Arial"/>
      <w:b/>
      <w:bCs/>
      <w:color w:val="1F4E79" w:themeColor="accent5" w:themeShade="80"/>
      <w:sz w:val="28"/>
      <w:szCs w:val="28"/>
    </w:rPr>
  </w:style>
  <w:style w:type="character" w:customStyle="1" w:styleId="MorphHeading2-2Char">
    <w:name w:val="MorphHeading2 - 2 Char"/>
    <w:basedOn w:val="DefaultParagraphFont"/>
    <w:link w:val="MorphHeading2-2"/>
    <w:rsid w:val="00BC6924"/>
    <w:rPr>
      <w:rFonts w:ascii="Arial" w:eastAsia="Times New Roman" w:hAnsi="Arial" w:cs="Arial"/>
      <w:b/>
      <w:bCs/>
      <w:color w:val="404040" w:themeColor="text1" w:themeTint="BF"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1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9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8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9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0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1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33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7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ey\Downloads\2023-Morpheus%20Whitepap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fd08d89-1e4b-4938-822f-03cdd0971cea">
      <Terms xmlns="http://schemas.microsoft.com/office/infopath/2007/PartnerControls"/>
    </lcf76f155ced4ddcb4097134ff3c332f>
    <TaxCatchAll xmlns="93851f79-a39f-4aac-8596-e7542bc816c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260C8FCF4FEC4197CE6A27FB6ECBFE" ma:contentTypeVersion="16" ma:contentTypeDescription="Create a new document." ma:contentTypeScope="" ma:versionID="8e5fff4d0ddfb933f52e0972a5eee8b8">
  <xsd:schema xmlns:xsd="http://www.w3.org/2001/XMLSchema" xmlns:xs="http://www.w3.org/2001/XMLSchema" xmlns:p="http://schemas.microsoft.com/office/2006/metadata/properties" xmlns:ns2="93851f79-a39f-4aac-8596-e7542bc816ce" xmlns:ns3="2fd08d89-1e4b-4938-822f-03cdd0971cea" targetNamespace="http://schemas.microsoft.com/office/2006/metadata/properties" ma:root="true" ma:fieldsID="36e9bcb129aaba72e579ff5b4a031be7" ns2:_="" ns3:_="">
    <xsd:import namespace="93851f79-a39f-4aac-8596-e7542bc816ce"/>
    <xsd:import namespace="2fd08d89-1e4b-4938-822f-03cdd0971ce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51f79-a39f-4aac-8596-e7542bc816c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8703856-a8dd-4b5a-8f85-06aa7959c988}" ma:internalName="TaxCatchAll" ma:showField="CatchAllData" ma:web="93851f79-a39f-4aac-8596-e7542bc816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d08d89-1e4b-4938-822f-03cdd0971c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2755059-8a9f-4422-a491-e8066824d5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AB7757-9924-4A22-AE67-46FC379174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A0FB17-009A-4FBF-A46C-2FB5AD2F099B}">
  <ds:schemaRefs>
    <ds:schemaRef ds:uri="http://schemas.microsoft.com/office/2006/metadata/properties"/>
    <ds:schemaRef ds:uri="http://schemas.microsoft.com/office/infopath/2007/PartnerControls"/>
    <ds:schemaRef ds:uri="2fd08d89-1e4b-4938-822f-03cdd0971cea"/>
    <ds:schemaRef ds:uri="93851f79-a39f-4aac-8596-e7542bc816ce"/>
  </ds:schemaRefs>
</ds:datastoreItem>
</file>

<file path=customXml/itemProps3.xml><?xml version="1.0" encoding="utf-8"?>
<ds:datastoreItem xmlns:ds="http://schemas.openxmlformats.org/officeDocument/2006/customXml" ds:itemID="{D4C6CA2A-2DC0-CD42-AD74-F2D255C06F9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BE8DBC-6CC9-41C3-BBB3-85530DBD0B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851f79-a39f-4aac-8596-e7542bc816ce"/>
    <ds:schemaRef ds:uri="2fd08d89-1e4b-4938-822f-03cdd0971c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2023-Morpheus Whitepaper Template.dotx</Template>
  <TotalTime>214</TotalTime>
  <Pages>8</Pages>
  <Words>1319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8823</CharactersWithSpaces>
  <SharedDoc>false</SharedDoc>
  <HLinks>
    <vt:vector size="534" baseType="variant">
      <vt:variant>
        <vt:i4>7405615</vt:i4>
      </vt:variant>
      <vt:variant>
        <vt:i4>435</vt:i4>
      </vt:variant>
      <vt:variant>
        <vt:i4>0</vt:i4>
      </vt:variant>
      <vt:variant>
        <vt:i4>5</vt:i4>
      </vt:variant>
      <vt:variant>
        <vt:lpwstr>https://www.youtube.com/watch?v=PQCzk2navVQ</vt:lpwstr>
      </vt:variant>
      <vt:variant>
        <vt:lpwstr/>
      </vt:variant>
      <vt:variant>
        <vt:i4>4194344</vt:i4>
      </vt:variant>
      <vt:variant>
        <vt:i4>432</vt:i4>
      </vt:variant>
      <vt:variant>
        <vt:i4>0</vt:i4>
      </vt:variant>
      <vt:variant>
        <vt:i4>5</vt:i4>
      </vt:variant>
      <vt:variant>
        <vt:lpwstr>https://docs.morpheusdata.com/en/latest/library/options/option_types.html</vt:lpwstr>
      </vt:variant>
      <vt:variant>
        <vt:lpwstr/>
      </vt:variant>
      <vt:variant>
        <vt:i4>7405607</vt:i4>
      </vt:variant>
      <vt:variant>
        <vt:i4>429</vt:i4>
      </vt:variant>
      <vt:variant>
        <vt:i4>0</vt:i4>
      </vt:variant>
      <vt:variant>
        <vt:i4>5</vt:i4>
      </vt:variant>
      <vt:variant>
        <vt:lpwstr>https://docs.morpheusdata.com/en/latest/library/options/forms.html</vt:lpwstr>
      </vt:variant>
      <vt:variant>
        <vt:lpwstr/>
      </vt:variant>
      <vt:variant>
        <vt:i4>65602</vt:i4>
      </vt:variant>
      <vt:variant>
        <vt:i4>426</vt:i4>
      </vt:variant>
      <vt:variant>
        <vt:i4>0</vt:i4>
      </vt:variant>
      <vt:variant>
        <vt:i4>5</vt:i4>
      </vt:variant>
      <vt:variant>
        <vt:lpwstr>https://docs.morpheusdata.com/en/latest/library/virtual_images/virtual_images.html</vt:lpwstr>
      </vt:variant>
      <vt:variant>
        <vt:lpwstr/>
      </vt:variant>
      <vt:variant>
        <vt:i4>4390934</vt:i4>
      </vt:variant>
      <vt:variant>
        <vt:i4>423</vt:i4>
      </vt:variant>
      <vt:variant>
        <vt:i4>0</vt:i4>
      </vt:variant>
      <vt:variant>
        <vt:i4>5</vt:i4>
      </vt:variant>
      <vt:variant>
        <vt:lpwstr>https://docs.morpheusdata.com/en/latest/getting_started/guides/autoinstall_app.html</vt:lpwstr>
      </vt:variant>
      <vt:variant>
        <vt:lpwstr/>
      </vt:variant>
      <vt:variant>
        <vt:i4>7667756</vt:i4>
      </vt:variant>
      <vt:variant>
        <vt:i4>420</vt:i4>
      </vt:variant>
      <vt:variant>
        <vt:i4>0</vt:i4>
      </vt:variant>
      <vt:variant>
        <vt:i4>5</vt:i4>
      </vt:variant>
      <vt:variant>
        <vt:lpwstr>https://docs.morpheusdata.com/en/latest/provisioning/apps/apps.html</vt:lpwstr>
      </vt:variant>
      <vt:variant>
        <vt:lpwstr/>
      </vt:variant>
      <vt:variant>
        <vt:i4>983068</vt:i4>
      </vt:variant>
      <vt:variant>
        <vt:i4>417</vt:i4>
      </vt:variant>
      <vt:variant>
        <vt:i4>0</vt:i4>
      </vt:variant>
      <vt:variant>
        <vt:i4>5</vt:i4>
      </vt:variant>
      <vt:variant>
        <vt:lpwstr>https://docs.morpheusdata.com/en/latest/library/blueprints/self-service.html</vt:lpwstr>
      </vt:variant>
      <vt:variant>
        <vt:lpwstr/>
      </vt:variant>
      <vt:variant>
        <vt:i4>4718609</vt:i4>
      </vt:variant>
      <vt:variant>
        <vt:i4>414</vt:i4>
      </vt:variant>
      <vt:variant>
        <vt:i4>0</vt:i4>
      </vt:variant>
      <vt:variant>
        <vt:i4>5</vt:i4>
      </vt:variant>
      <vt:variant>
        <vt:lpwstr>https://docs.morpheusdata.com/en/latest/provisioning/catalog/catalog.html</vt:lpwstr>
      </vt:variant>
      <vt:variant>
        <vt:lpwstr/>
      </vt:variant>
      <vt:variant>
        <vt:i4>1441908</vt:i4>
      </vt:variant>
      <vt:variant>
        <vt:i4>411</vt:i4>
      </vt:variant>
      <vt:variant>
        <vt:i4>0</vt:i4>
      </vt:variant>
      <vt:variant>
        <vt:i4>5</vt:i4>
      </vt:variant>
      <vt:variant>
        <vt:lpwstr>https://docs.morpheusdata.com/en/latest/library/blueprints/instance_types.html</vt:lpwstr>
      </vt:variant>
      <vt:variant>
        <vt:lpwstr/>
      </vt:variant>
      <vt:variant>
        <vt:i4>3145841</vt:i4>
      </vt:variant>
      <vt:variant>
        <vt:i4>408</vt:i4>
      </vt:variant>
      <vt:variant>
        <vt:i4>0</vt:i4>
      </vt:variant>
      <vt:variant>
        <vt:i4>5</vt:i4>
      </vt:variant>
      <vt:variant>
        <vt:lpwstr>https://www.youtube.com/watch?v=cn8jFvMpnmA</vt:lpwstr>
      </vt:variant>
      <vt:variant>
        <vt:lpwstr/>
      </vt:variant>
      <vt:variant>
        <vt:i4>2752568</vt:i4>
      </vt:variant>
      <vt:variant>
        <vt:i4>405</vt:i4>
      </vt:variant>
      <vt:variant>
        <vt:i4>0</vt:i4>
      </vt:variant>
      <vt:variant>
        <vt:i4>5</vt:i4>
      </vt:variant>
      <vt:variant>
        <vt:lpwstr>https://docs.morpheusdata.com/en/latest/operations/costing.html</vt:lpwstr>
      </vt:variant>
      <vt:variant>
        <vt:lpwstr/>
      </vt:variant>
      <vt:variant>
        <vt:i4>2949174</vt:i4>
      </vt:variant>
      <vt:variant>
        <vt:i4>402</vt:i4>
      </vt:variant>
      <vt:variant>
        <vt:i4>0</vt:i4>
      </vt:variant>
      <vt:variant>
        <vt:i4>5</vt:i4>
      </vt:variant>
      <vt:variant>
        <vt:lpwstr>https://www.youtube.com/watch?v=eJLaXYlWDw4</vt:lpwstr>
      </vt:variant>
      <vt:variant>
        <vt:lpwstr/>
      </vt:variant>
      <vt:variant>
        <vt:i4>4128854</vt:i4>
      </vt:variant>
      <vt:variant>
        <vt:i4>399</vt:i4>
      </vt:variant>
      <vt:variant>
        <vt:i4>0</vt:i4>
      </vt:variant>
      <vt:variant>
        <vt:i4>5</vt:i4>
      </vt:variant>
      <vt:variant>
        <vt:lpwstr>https://docs.morpheusdata.com/en/latest/administration/plans_pricing/plans.html</vt:lpwstr>
      </vt:variant>
      <vt:variant>
        <vt:lpwstr/>
      </vt:variant>
      <vt:variant>
        <vt:i4>65631</vt:i4>
      </vt:variant>
      <vt:variant>
        <vt:i4>396</vt:i4>
      </vt:variant>
      <vt:variant>
        <vt:i4>0</vt:i4>
      </vt:variant>
      <vt:variant>
        <vt:i4>5</vt:i4>
      </vt:variant>
      <vt:variant>
        <vt:lpwstr>https://docs.morpheusdata.com/en/latest/administration/policies/policies.html</vt:lpwstr>
      </vt:variant>
      <vt:variant>
        <vt:lpwstr/>
      </vt:variant>
      <vt:variant>
        <vt:i4>1638498</vt:i4>
      </vt:variant>
      <vt:variant>
        <vt:i4>393</vt:i4>
      </vt:variant>
      <vt:variant>
        <vt:i4>0</vt:i4>
      </vt:variant>
      <vt:variant>
        <vt:i4>5</vt:i4>
      </vt:variant>
      <vt:variant>
        <vt:lpwstr>https://docs.morpheusdata.com/en/latest/getting_started/guides/groups_roles_perms.html</vt:lpwstr>
      </vt:variant>
      <vt:variant>
        <vt:lpwstr/>
      </vt:variant>
      <vt:variant>
        <vt:i4>2883668</vt:i4>
      </vt:variant>
      <vt:variant>
        <vt:i4>390</vt:i4>
      </vt:variant>
      <vt:variant>
        <vt:i4>0</vt:i4>
      </vt:variant>
      <vt:variant>
        <vt:i4>5</vt:i4>
      </vt:variant>
      <vt:variant>
        <vt:lpwstr>https://docs.morpheusdata.com/en/latest/integration_guides/Clouds/clouds.html</vt:lpwstr>
      </vt:variant>
      <vt:variant>
        <vt:lpwstr/>
      </vt:variant>
      <vt:variant>
        <vt:i4>1900618</vt:i4>
      </vt:variant>
      <vt:variant>
        <vt:i4>387</vt:i4>
      </vt:variant>
      <vt:variant>
        <vt:i4>0</vt:i4>
      </vt:variant>
      <vt:variant>
        <vt:i4>5</vt:i4>
      </vt:variant>
      <vt:variant>
        <vt:lpwstr>https://docs.morpheusdata.com/en/latest/infrastructure/clouds/clouds.html</vt:lpwstr>
      </vt:variant>
      <vt:variant>
        <vt:lpwstr/>
      </vt:variant>
      <vt:variant>
        <vt:i4>1245252</vt:i4>
      </vt:variant>
      <vt:variant>
        <vt:i4>384</vt:i4>
      </vt:variant>
      <vt:variant>
        <vt:i4>0</vt:i4>
      </vt:variant>
      <vt:variant>
        <vt:i4>5</vt:i4>
      </vt:variant>
      <vt:variant>
        <vt:lpwstr>https://docs.morpheusdata.com/en/latest/infrastructure/groups/groups.html</vt:lpwstr>
      </vt:variant>
      <vt:variant>
        <vt:lpwstr/>
      </vt:variant>
      <vt:variant>
        <vt:i4>5570578</vt:i4>
      </vt:variant>
      <vt:variant>
        <vt:i4>381</vt:i4>
      </vt:variant>
      <vt:variant>
        <vt:i4>0</vt:i4>
      </vt:variant>
      <vt:variant>
        <vt:i4>5</vt:i4>
      </vt:variant>
      <vt:variant>
        <vt:lpwstr>https://docs.morpheusdata.com/en/latest/administration/tenants/configuring_multi_tenancy.html</vt:lpwstr>
      </vt:variant>
      <vt:variant>
        <vt:lpwstr/>
      </vt:variant>
      <vt:variant>
        <vt:i4>2621558</vt:i4>
      </vt:variant>
      <vt:variant>
        <vt:i4>378</vt:i4>
      </vt:variant>
      <vt:variant>
        <vt:i4>0</vt:i4>
      </vt:variant>
      <vt:variant>
        <vt:i4>5</vt:i4>
      </vt:variant>
      <vt:variant>
        <vt:lpwstr>https://docs.morpheusdata.com/en/latest/administration/users/users.html</vt:lpwstr>
      </vt:variant>
      <vt:variant>
        <vt:lpwstr/>
      </vt:variant>
      <vt:variant>
        <vt:i4>2621558</vt:i4>
      </vt:variant>
      <vt:variant>
        <vt:i4>375</vt:i4>
      </vt:variant>
      <vt:variant>
        <vt:i4>0</vt:i4>
      </vt:variant>
      <vt:variant>
        <vt:i4>5</vt:i4>
      </vt:variant>
      <vt:variant>
        <vt:lpwstr>https://docs.morpheusdata.com/en/latest/administration/roles/roles.html</vt:lpwstr>
      </vt:variant>
      <vt:variant>
        <vt:lpwstr/>
      </vt:variant>
      <vt:variant>
        <vt:i4>2097278</vt:i4>
      </vt:variant>
      <vt:variant>
        <vt:i4>372</vt:i4>
      </vt:variant>
      <vt:variant>
        <vt:i4>0</vt:i4>
      </vt:variant>
      <vt:variant>
        <vt:i4>5</vt:i4>
      </vt:variant>
      <vt:variant>
        <vt:lpwstr>https://docs.morpheusdata.com/en/latest/administration/identity_sources/identity_sources.html</vt:lpwstr>
      </vt:variant>
      <vt:variant>
        <vt:lpwstr/>
      </vt:variant>
      <vt:variant>
        <vt:i4>1966146</vt:i4>
      </vt:variant>
      <vt:variant>
        <vt:i4>369</vt:i4>
      </vt:variant>
      <vt:variant>
        <vt:i4>0</vt:i4>
      </vt:variant>
      <vt:variant>
        <vt:i4>5</vt:i4>
      </vt:variant>
      <vt:variant>
        <vt:lpwstr>https://docs.morpheusdata.com/en/latest/administration/settings/currency.html</vt:lpwstr>
      </vt:variant>
      <vt:variant>
        <vt:lpwstr/>
      </vt:variant>
      <vt:variant>
        <vt:i4>2556010</vt:i4>
      </vt:variant>
      <vt:variant>
        <vt:i4>366</vt:i4>
      </vt:variant>
      <vt:variant>
        <vt:i4>0</vt:i4>
      </vt:variant>
      <vt:variant>
        <vt:i4>5</vt:i4>
      </vt:variant>
      <vt:variant>
        <vt:lpwstr>https://www.youtube.com/watch?v=DO7URe6w2Pc</vt:lpwstr>
      </vt:variant>
      <vt:variant>
        <vt:lpwstr/>
      </vt:variant>
      <vt:variant>
        <vt:i4>2621558</vt:i4>
      </vt:variant>
      <vt:variant>
        <vt:i4>363</vt:i4>
      </vt:variant>
      <vt:variant>
        <vt:i4>0</vt:i4>
      </vt:variant>
      <vt:variant>
        <vt:i4>5</vt:i4>
      </vt:variant>
      <vt:variant>
        <vt:lpwstr>https://docs.morpheusdata.com/en/latest/administration/tenants/tenants.html</vt:lpwstr>
      </vt:variant>
      <vt:variant>
        <vt:lpwstr/>
      </vt:variant>
      <vt:variant>
        <vt:i4>7078000</vt:i4>
      </vt:variant>
      <vt:variant>
        <vt:i4>360</vt:i4>
      </vt:variant>
      <vt:variant>
        <vt:i4>0</vt:i4>
      </vt:variant>
      <vt:variant>
        <vt:i4>5</vt:i4>
      </vt:variant>
      <vt:variant>
        <vt:lpwstr>https://morpheus.myexample.local/login/account/mydomain</vt:lpwstr>
      </vt:variant>
      <vt:variant>
        <vt:lpwstr/>
      </vt:variant>
      <vt:variant>
        <vt:i4>5242887</vt:i4>
      </vt:variant>
      <vt:variant>
        <vt:i4>357</vt:i4>
      </vt:variant>
      <vt:variant>
        <vt:i4>0</vt:i4>
      </vt:variant>
      <vt:variant>
        <vt:i4>5</vt:i4>
      </vt:variant>
      <vt:variant>
        <vt:lpwstr>https://morpheus.myexample.local/login/account/1</vt:lpwstr>
      </vt:variant>
      <vt:variant>
        <vt:lpwstr/>
      </vt:variant>
      <vt:variant>
        <vt:i4>458828</vt:i4>
      </vt:variant>
      <vt:variant>
        <vt:i4>354</vt:i4>
      </vt:variant>
      <vt:variant>
        <vt:i4>0</vt:i4>
      </vt:variant>
      <vt:variant>
        <vt:i4>5</vt:i4>
      </vt:variant>
      <vt:variant>
        <vt:lpwstr>https://morpheus.myexample.local/</vt:lpwstr>
      </vt:variant>
      <vt:variant>
        <vt:lpwstr/>
      </vt:variant>
      <vt:variant>
        <vt:i4>7078000</vt:i4>
      </vt:variant>
      <vt:variant>
        <vt:i4>351</vt:i4>
      </vt:variant>
      <vt:variant>
        <vt:i4>0</vt:i4>
      </vt:variant>
      <vt:variant>
        <vt:i4>5</vt:i4>
      </vt:variant>
      <vt:variant>
        <vt:lpwstr>https://morpheus.myexample.local/login/account/mydomain</vt:lpwstr>
      </vt:variant>
      <vt:variant>
        <vt:lpwstr/>
      </vt:variant>
      <vt:variant>
        <vt:i4>5242887</vt:i4>
      </vt:variant>
      <vt:variant>
        <vt:i4>348</vt:i4>
      </vt:variant>
      <vt:variant>
        <vt:i4>0</vt:i4>
      </vt:variant>
      <vt:variant>
        <vt:i4>5</vt:i4>
      </vt:variant>
      <vt:variant>
        <vt:lpwstr>https://morpheus.myexample.local/login/account/1</vt:lpwstr>
      </vt:variant>
      <vt:variant>
        <vt:lpwstr/>
      </vt:variant>
      <vt:variant>
        <vt:i4>458828</vt:i4>
      </vt:variant>
      <vt:variant>
        <vt:i4>345</vt:i4>
      </vt:variant>
      <vt:variant>
        <vt:i4>0</vt:i4>
      </vt:variant>
      <vt:variant>
        <vt:i4>5</vt:i4>
      </vt:variant>
      <vt:variant>
        <vt:lpwstr>https://morpheus.myexample.local/</vt:lpwstr>
      </vt:variant>
      <vt:variant>
        <vt:lpwstr/>
      </vt:variant>
      <vt:variant>
        <vt:i4>7078000</vt:i4>
      </vt:variant>
      <vt:variant>
        <vt:i4>342</vt:i4>
      </vt:variant>
      <vt:variant>
        <vt:i4>0</vt:i4>
      </vt:variant>
      <vt:variant>
        <vt:i4>5</vt:i4>
      </vt:variant>
      <vt:variant>
        <vt:lpwstr>https://morpheus.myexample.local/login/account/mydomain</vt:lpwstr>
      </vt:variant>
      <vt:variant>
        <vt:lpwstr/>
      </vt:variant>
      <vt:variant>
        <vt:i4>5505031</vt:i4>
      </vt:variant>
      <vt:variant>
        <vt:i4>339</vt:i4>
      </vt:variant>
      <vt:variant>
        <vt:i4>0</vt:i4>
      </vt:variant>
      <vt:variant>
        <vt:i4>5</vt:i4>
      </vt:variant>
      <vt:variant>
        <vt:lpwstr>https://morpheus.myexample.local/login/account/5</vt:lpwstr>
      </vt:variant>
      <vt:variant>
        <vt:lpwstr/>
      </vt:variant>
      <vt:variant>
        <vt:i4>1376307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_Toc143080965</vt:lpwstr>
      </vt:variant>
      <vt:variant>
        <vt:i4>1376307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_Toc143080964</vt:lpwstr>
      </vt:variant>
      <vt:variant>
        <vt:i4>1376307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_Toc143080963</vt:lpwstr>
      </vt:variant>
      <vt:variant>
        <vt:i4>1376307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_Toc143080962</vt:lpwstr>
      </vt:variant>
      <vt:variant>
        <vt:i4>1376307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_Toc143080961</vt:lpwstr>
      </vt:variant>
      <vt:variant>
        <vt:i4>1376307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_Toc143080960</vt:lpwstr>
      </vt:variant>
      <vt:variant>
        <vt:i4>1441843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_Toc143080959</vt:lpwstr>
      </vt:variant>
      <vt:variant>
        <vt:i4>1441843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_Toc143080958</vt:lpwstr>
      </vt:variant>
      <vt:variant>
        <vt:i4>1441843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_Toc143080957</vt:lpwstr>
      </vt:variant>
      <vt:variant>
        <vt:i4>1441843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_Toc143080956</vt:lpwstr>
      </vt:variant>
      <vt:variant>
        <vt:i4>1441843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_Toc143080955</vt:lpwstr>
      </vt:variant>
      <vt:variant>
        <vt:i4>1441843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_Toc143080954</vt:lpwstr>
      </vt:variant>
      <vt:variant>
        <vt:i4>1441843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_Toc143080953</vt:lpwstr>
      </vt:variant>
      <vt:variant>
        <vt:i4>1441843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_Toc143080952</vt:lpwstr>
      </vt:variant>
      <vt:variant>
        <vt:i4>1441843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_Toc143080951</vt:lpwstr>
      </vt:variant>
      <vt:variant>
        <vt:i4>1441843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_Toc143080950</vt:lpwstr>
      </vt:variant>
      <vt:variant>
        <vt:i4>1507379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_Toc143080949</vt:lpwstr>
      </vt:variant>
      <vt:variant>
        <vt:i4>1507379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_Toc143080948</vt:lpwstr>
      </vt:variant>
      <vt:variant>
        <vt:i4>1507379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_Toc143080947</vt:lpwstr>
      </vt:variant>
      <vt:variant>
        <vt:i4>1507379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_Toc143080946</vt:lpwstr>
      </vt:variant>
      <vt:variant>
        <vt:i4>1507379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_Toc143080945</vt:lpwstr>
      </vt:variant>
      <vt:variant>
        <vt:i4>1507379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_Toc143080944</vt:lpwstr>
      </vt:variant>
      <vt:variant>
        <vt:i4>1507379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_Toc143080943</vt:lpwstr>
      </vt:variant>
      <vt:variant>
        <vt:i4>1507379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_Toc143080942</vt:lpwstr>
      </vt:variant>
      <vt:variant>
        <vt:i4>1507379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_Toc143080941</vt:lpwstr>
      </vt:variant>
      <vt:variant>
        <vt:i4>1507379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_Toc143080940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_Toc143080939</vt:lpwstr>
      </vt:variant>
      <vt:variant>
        <vt:i4>1048627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_Toc143080938</vt:lpwstr>
      </vt:variant>
      <vt:variant>
        <vt:i4>1048627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_Toc143080937</vt:lpwstr>
      </vt:variant>
      <vt:variant>
        <vt:i4>1048627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_Toc143080936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_Toc143080935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_Toc143080934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_Toc143080933</vt:lpwstr>
      </vt:variant>
      <vt:variant>
        <vt:i4>1048627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_Toc143080932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_Toc143080931</vt:lpwstr>
      </vt:variant>
      <vt:variant>
        <vt:i4>1048627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_Toc143080930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_Toc143080929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_Toc143080928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_Toc143080927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_Toc143080926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_Toc143080925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_Toc143080924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_Toc143080923</vt:lpwstr>
      </vt:variant>
      <vt:variant>
        <vt:i4>1114163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_Toc143080922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_Toc143080921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_Toc143080920</vt:lpwstr>
      </vt:variant>
      <vt:variant>
        <vt:i4>1179699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_Toc143080919</vt:lpwstr>
      </vt:variant>
      <vt:variant>
        <vt:i4>1179699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_Toc143080918</vt:lpwstr>
      </vt:variant>
      <vt:variant>
        <vt:i4>1179699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_Toc143080917</vt:lpwstr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_Toc143080916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_Toc143080915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_Toc143080914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_Toc143080913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_Toc143080912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_Toc143080911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_Toc143080910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 Boyd</cp:lastModifiedBy>
  <cp:revision>212</cp:revision>
  <cp:lastPrinted>2024-07-17T15:05:00Z</cp:lastPrinted>
  <dcterms:created xsi:type="dcterms:W3CDTF">2024-07-13T13:02:00Z</dcterms:created>
  <dcterms:modified xsi:type="dcterms:W3CDTF">2024-07-17T15:05:00Z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0x01010017260C8FCF4FEC4197CE6A27FB6ECBFE</vt:lpwstr>
  </property>
  <property fmtid="{D5CDD505-2E9C-101B-9397-08002B2CF9AE}" pid="3" name="Order">
    <vt:r8>12600</vt:r8>
  </property>
  <property fmtid="{D5CDD505-2E9C-101B-9397-08002B2CF9AE}" pid="4" name="MediaServiceImageTags">
    <vt:lpwstr/>
  </property>
</Properties>
</file>